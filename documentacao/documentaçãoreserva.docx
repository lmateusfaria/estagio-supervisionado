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13F8" w14:textId="023125E9" w:rsidR="00F724F4" w:rsidRPr="00DE0E82" w:rsidRDefault="00971D84" w:rsidP="005A4262">
      <w:pPr>
        <w:pStyle w:val="Pargrafocentralizado"/>
      </w:pPr>
      <w:r>
        <w:rPr>
          <w:noProof/>
        </w:rPr>
        <w:drawing>
          <wp:anchor distT="0" distB="0" distL="0" distR="0" simplePos="0" relativeHeight="251670528" behindDoc="0" locked="0" layoutInCell="0" allowOverlap="1" wp14:anchorId="4F76E7D4" wp14:editId="4A3221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525" cy="644525"/>
            <wp:effectExtent l="0" t="0" r="3175" b="3175"/>
            <wp:wrapThrough wrapText="bothSides">
              <wp:wrapPolygon edited="0">
                <wp:start x="5746" y="0"/>
                <wp:lineTo x="0" y="3831"/>
                <wp:lineTo x="0" y="15961"/>
                <wp:lineTo x="4469" y="20430"/>
                <wp:lineTo x="5746" y="21068"/>
                <wp:lineTo x="15322" y="21068"/>
                <wp:lineTo x="16599" y="20430"/>
                <wp:lineTo x="21068" y="15961"/>
                <wp:lineTo x="21068" y="3831"/>
                <wp:lineTo x="15322" y="0"/>
                <wp:lineTo x="5746" y="0"/>
              </wp:wrapPolygon>
            </wp:wrapThrough>
            <wp:docPr id="17342745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BDFB2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789D6E31" w14:textId="77777777" w:rsidR="00A27F38" w:rsidRPr="00DE0E82" w:rsidRDefault="00A27F38" w:rsidP="239B179F">
      <w:pPr>
        <w:pStyle w:val="Pargrafocentralizado"/>
        <w:spacing w:line="360" w:lineRule="auto"/>
        <w:jc w:val="left"/>
      </w:pPr>
    </w:p>
    <w:p w14:paraId="0F198BDB" w14:textId="208AE6EF" w:rsidR="00F724F4" w:rsidRDefault="00DA1047" w:rsidP="00DA1047">
      <w:pPr>
        <w:pStyle w:val="Pargrafocentralizado"/>
        <w:rPr>
          <w:szCs w:val="24"/>
        </w:rPr>
      </w:pPr>
      <w:r>
        <w:rPr>
          <w:szCs w:val="24"/>
        </w:rPr>
        <w:t>FUNDAÇÃO EDUCACIONAL DE FERNANDÓPOLIS – FEF</w:t>
      </w:r>
    </w:p>
    <w:p w14:paraId="644AA89F" w14:textId="002DE88A" w:rsidR="00DA1047" w:rsidRDefault="00DA1047" w:rsidP="00DA1047">
      <w:pPr>
        <w:pStyle w:val="Pargrafocentralizado"/>
        <w:rPr>
          <w:szCs w:val="24"/>
        </w:rPr>
      </w:pPr>
      <w:r>
        <w:rPr>
          <w:szCs w:val="24"/>
        </w:rPr>
        <w:t xml:space="preserve">FACULDADES INTEGRADAS DE FERNANDÓPOLIS </w:t>
      </w:r>
      <w:r w:rsidR="00E64C3B">
        <w:rPr>
          <w:szCs w:val="24"/>
        </w:rPr>
        <w:t>–</w:t>
      </w:r>
      <w:r>
        <w:rPr>
          <w:szCs w:val="24"/>
        </w:rPr>
        <w:t xml:space="preserve"> FIFE</w:t>
      </w:r>
    </w:p>
    <w:p w14:paraId="2690453E" w14:textId="3AF9C063" w:rsidR="00E64C3B" w:rsidRPr="00DE0E82" w:rsidRDefault="00E64C3B" w:rsidP="00DA1047">
      <w:pPr>
        <w:pStyle w:val="Pargrafocentralizado"/>
        <w:rPr>
          <w:szCs w:val="24"/>
        </w:rPr>
      </w:pPr>
      <w:r>
        <w:rPr>
          <w:szCs w:val="24"/>
        </w:rPr>
        <w:t>BACHARELADO EM SISTEMAS DE INFORMAÇÃO</w:t>
      </w:r>
    </w:p>
    <w:p w14:paraId="7A1D9386" w14:textId="77777777" w:rsidR="00DA1047" w:rsidRDefault="00DA1047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6DD0F1DC" w14:textId="77777777" w:rsidR="00DA1047" w:rsidRPr="00E64C3B" w:rsidRDefault="00DA1047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6CFCAA" w14:textId="111508EE" w:rsidR="001D0B1A" w:rsidRDefault="0017197B" w:rsidP="00D63108">
      <w:pPr>
        <w:pStyle w:val="Pargrafocentralizado"/>
        <w:spacing w:line="360" w:lineRule="auto"/>
        <w:rPr>
          <w:b/>
          <w:smallCaps/>
          <w:szCs w:val="24"/>
        </w:rPr>
      </w:pPr>
      <w:proofErr w:type="spellStart"/>
      <w:r>
        <w:rPr>
          <w:b/>
          <w:smallCaps/>
          <w:szCs w:val="24"/>
        </w:rPr>
        <w:t>Luis</w:t>
      </w:r>
      <w:proofErr w:type="spellEnd"/>
      <w:r>
        <w:rPr>
          <w:b/>
          <w:smallCaps/>
          <w:szCs w:val="24"/>
        </w:rPr>
        <w:t xml:space="preserve"> Mateus dos Reis Faria</w:t>
      </w:r>
    </w:p>
    <w:p w14:paraId="19092A2D" w14:textId="2E255FBD" w:rsidR="00536DAE" w:rsidRPr="00DE0E82" w:rsidRDefault="00536DAE" w:rsidP="00D6310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Matheus Henrique Garcia Queiroz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5D092410" w14:textId="77777777" w:rsidR="00770AFF" w:rsidRPr="00DE0E82" w:rsidRDefault="00770AFF" w:rsidP="001D0B1A">
      <w:pPr>
        <w:pStyle w:val="Pargrafocentralizado"/>
        <w:spacing w:line="360" w:lineRule="auto"/>
        <w:jc w:val="both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0084C45" w:rsidR="00B67459" w:rsidRPr="00DE0E82" w:rsidRDefault="0017197B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 xml:space="preserve">DIGITALIZAÇÃO DE </w:t>
      </w:r>
      <w:r w:rsidR="00A22F1A">
        <w:rPr>
          <w:b/>
          <w:szCs w:val="24"/>
        </w:rPr>
        <w:t>ATIVIDADES</w:t>
      </w:r>
      <w:r>
        <w:rPr>
          <w:b/>
          <w:szCs w:val="24"/>
        </w:rPr>
        <w:t xml:space="preserve"> MANUAIS</w:t>
      </w:r>
      <w:r w:rsidR="001D0B1A">
        <w:rPr>
          <w:b/>
          <w:szCs w:val="24"/>
        </w:rPr>
        <w:br/>
      </w:r>
      <w:r>
        <w:rPr>
          <w:b/>
          <w:szCs w:val="24"/>
        </w:rPr>
        <w:t>Sistematização de atividades manuais</w:t>
      </w:r>
    </w:p>
    <w:p w14:paraId="4CC22F01" w14:textId="77777777" w:rsidR="00FB1824" w:rsidRPr="00DE0E82" w:rsidRDefault="00FB1824" w:rsidP="001D0B1A">
      <w:pPr>
        <w:pStyle w:val="Pargrafocentralizado"/>
        <w:spacing w:line="360" w:lineRule="auto"/>
        <w:jc w:val="both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601A0C14" w:rsidR="00EB3CD4" w:rsidRPr="00EB4EFE" w:rsidRDefault="007C64C6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Estágio Supervisionado</w:t>
      </w:r>
    </w:p>
    <w:p w14:paraId="2F2B603F" w14:textId="0972000F" w:rsidR="00770AFF" w:rsidRDefault="00770AFF" w:rsidP="00AB6909">
      <w:pPr>
        <w:pStyle w:val="Pargrafocentralizado"/>
        <w:spacing w:line="360" w:lineRule="auto"/>
        <w:rPr>
          <w:szCs w:val="24"/>
        </w:rPr>
      </w:pPr>
    </w:p>
    <w:p w14:paraId="7578F279" w14:textId="3BFB008C" w:rsidR="00B74D38" w:rsidRDefault="00B74D38" w:rsidP="00AB6909">
      <w:pPr>
        <w:pStyle w:val="Pargrafocentralizado"/>
        <w:spacing w:line="360" w:lineRule="auto"/>
        <w:rPr>
          <w:szCs w:val="24"/>
        </w:rPr>
      </w:pPr>
    </w:p>
    <w:p w14:paraId="2750C69D" w14:textId="60E04103" w:rsidR="00B74D38" w:rsidRDefault="00B74D38" w:rsidP="00AB6909">
      <w:pPr>
        <w:pStyle w:val="Pargrafocentralizado"/>
        <w:spacing w:line="360" w:lineRule="auto"/>
        <w:rPr>
          <w:szCs w:val="24"/>
        </w:rPr>
      </w:pPr>
    </w:p>
    <w:p w14:paraId="165CAEF5" w14:textId="77777777" w:rsidR="00B74D38" w:rsidRPr="00DE0E82" w:rsidRDefault="00B74D38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CB27563" w14:textId="77777777" w:rsidR="001D0B1A" w:rsidRDefault="001D0B1A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61AF690C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215DCFFF" w14:textId="27012CED" w:rsidR="00D63108" w:rsidRDefault="00D63108" w:rsidP="00AB6909">
      <w:pPr>
        <w:pStyle w:val="Pargrafocentralizado"/>
        <w:spacing w:line="360" w:lineRule="auto"/>
        <w:rPr>
          <w:szCs w:val="24"/>
        </w:rPr>
      </w:pPr>
    </w:p>
    <w:p w14:paraId="732537EB" w14:textId="75DF1892" w:rsidR="00D63108" w:rsidRDefault="00D63108" w:rsidP="00AB6909">
      <w:pPr>
        <w:pStyle w:val="Pargrafocentralizado"/>
        <w:spacing w:line="360" w:lineRule="auto"/>
        <w:rPr>
          <w:szCs w:val="24"/>
        </w:rPr>
      </w:pPr>
    </w:p>
    <w:p w14:paraId="1DC739FC" w14:textId="77777777" w:rsidR="00D63108" w:rsidRDefault="00D6310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Default="00F117A3" w:rsidP="00AB6909">
      <w:pPr>
        <w:pStyle w:val="Pargrafocentralizado"/>
        <w:spacing w:line="360" w:lineRule="auto"/>
        <w:rPr>
          <w:szCs w:val="24"/>
        </w:rPr>
      </w:pPr>
    </w:p>
    <w:p w14:paraId="0259E5F2" w14:textId="77777777" w:rsidR="0017197B" w:rsidRDefault="0017197B" w:rsidP="00AB6909">
      <w:pPr>
        <w:pStyle w:val="Pargrafocentralizado"/>
        <w:spacing w:line="360" w:lineRule="auto"/>
        <w:rPr>
          <w:szCs w:val="24"/>
        </w:rPr>
      </w:pPr>
    </w:p>
    <w:p w14:paraId="526633CE" w14:textId="77777777" w:rsidR="0017197B" w:rsidRPr="00DE0E82" w:rsidRDefault="0017197B" w:rsidP="00AB6909">
      <w:pPr>
        <w:pStyle w:val="Pargrafocentralizado"/>
        <w:spacing w:line="360" w:lineRule="auto"/>
        <w:rPr>
          <w:szCs w:val="24"/>
        </w:rPr>
      </w:pPr>
    </w:p>
    <w:p w14:paraId="029075FC" w14:textId="55E02316" w:rsidR="000A6C43" w:rsidRPr="00DE0E82" w:rsidRDefault="007C64C6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>
        <w:rPr>
          <w:bCs/>
          <w:szCs w:val="24"/>
        </w:rPr>
        <w:t>Fernandópolis</w:t>
      </w:r>
      <w:r w:rsidR="00641D99">
        <w:rPr>
          <w:bCs/>
          <w:szCs w:val="24"/>
        </w:rPr>
        <w:t xml:space="preserve"> - SP</w:t>
      </w:r>
    </w:p>
    <w:p w14:paraId="516A10E2" w14:textId="18B84EE4" w:rsidR="00735437" w:rsidRDefault="00735437" w:rsidP="00735437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lastRenderedPageBreak/>
        <w:t>20</w:t>
      </w:r>
      <w:r>
        <w:rPr>
          <w:b w:val="0"/>
          <w:bCs/>
          <w:sz w:val="24"/>
          <w:szCs w:val="24"/>
        </w:rPr>
        <w:t>24</w:t>
      </w:r>
    </w:p>
    <w:p w14:paraId="62B07541" w14:textId="65FA1040" w:rsidR="00735437" w:rsidRDefault="0017197B" w:rsidP="00735437">
      <w:pPr>
        <w:pStyle w:val="Pargrafocentralizado"/>
        <w:spacing w:line="360" w:lineRule="auto"/>
        <w:rPr>
          <w:b/>
          <w:smallCaps/>
          <w:szCs w:val="24"/>
        </w:rPr>
      </w:pPr>
      <w:proofErr w:type="spellStart"/>
      <w:r>
        <w:rPr>
          <w:b/>
          <w:smallCaps/>
          <w:szCs w:val="24"/>
        </w:rPr>
        <w:t>Luis</w:t>
      </w:r>
      <w:proofErr w:type="spellEnd"/>
      <w:r>
        <w:rPr>
          <w:b/>
          <w:smallCaps/>
          <w:szCs w:val="24"/>
        </w:rPr>
        <w:t xml:space="preserve"> Mateus dos Reis Faria</w:t>
      </w:r>
    </w:p>
    <w:p w14:paraId="6EC514B3" w14:textId="2CEE5AB5" w:rsidR="00981D77" w:rsidRDefault="00981D77" w:rsidP="00735437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Matheus Henrique Garcia Queiroz</w:t>
      </w:r>
    </w:p>
    <w:p w14:paraId="0B46B4F5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2B6CB3E6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66844FDA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639BDF13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6ED8057C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69687376" w14:textId="77777777" w:rsidR="00003CE7" w:rsidRDefault="00003CE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2AEE1DB4" w14:textId="77777777" w:rsidR="00003CE7" w:rsidRDefault="00003CE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01CD7CAF" w14:textId="77777777" w:rsidR="00003CE7" w:rsidRDefault="00003CE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5EA66819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3ED0F36E" w14:textId="77777777" w:rsidR="0017197B" w:rsidRPr="00DE0E82" w:rsidRDefault="0017197B" w:rsidP="0017197B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DIGITALIZAÇÃO DE TRABALHOS MANUAIS</w:t>
      </w:r>
      <w:r>
        <w:rPr>
          <w:b/>
          <w:szCs w:val="24"/>
        </w:rPr>
        <w:br/>
        <w:t>Sistematização de atividades manuais</w:t>
      </w:r>
    </w:p>
    <w:p w14:paraId="2ADDC7E8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62621CDB" w14:textId="01DB31CC" w:rsidR="00735437" w:rsidRPr="00735437" w:rsidRDefault="00A42699" w:rsidP="00735437">
      <w:pPr>
        <w:spacing w:line="240" w:lineRule="auto"/>
        <w:ind w:left="4536" w:firstLine="0"/>
      </w:pPr>
      <w:r>
        <w:t xml:space="preserve">Projeto </w:t>
      </w:r>
      <w:r w:rsidR="00735437" w:rsidRPr="00735437">
        <w:t>apresentado à</w:t>
      </w:r>
      <w:r w:rsidR="005A3D2A">
        <w:t>s</w:t>
      </w:r>
      <w:r w:rsidR="00735437" w:rsidRPr="00735437">
        <w:t xml:space="preserve"> Faculdade </w:t>
      </w:r>
      <w:r w:rsidR="005A3D2A">
        <w:t>Integradas de Fernandópolis - FIFE</w:t>
      </w:r>
      <w:r w:rsidR="00735437" w:rsidRPr="00735437">
        <w:t xml:space="preserve">, como requisito parcial para </w:t>
      </w:r>
      <w:r w:rsidR="005A3D2A">
        <w:t>aprovação do estágio supervisionado</w:t>
      </w:r>
      <w:r w:rsidR="006E11B1">
        <w:t xml:space="preserve"> do curso de bacharelado em Sistemas de Informação</w:t>
      </w:r>
      <w:r w:rsidR="00735437" w:rsidRPr="00735437">
        <w:t>.</w:t>
      </w:r>
      <w:r w:rsidR="00735437">
        <w:t xml:space="preserve"> </w:t>
      </w:r>
    </w:p>
    <w:p w14:paraId="6879ABF8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5A5A2810" w14:textId="77777777" w:rsidR="00735437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0B72224F" w14:textId="77777777" w:rsidR="00735437" w:rsidRPr="00DE0E82" w:rsidRDefault="00735437" w:rsidP="00735437">
      <w:pPr>
        <w:pStyle w:val="Pargrafocentralizado"/>
        <w:spacing w:line="360" w:lineRule="auto"/>
        <w:rPr>
          <w:b/>
          <w:smallCaps/>
          <w:szCs w:val="24"/>
        </w:rPr>
      </w:pPr>
    </w:p>
    <w:p w14:paraId="16D6DE4B" w14:textId="359098AB" w:rsidR="00735437" w:rsidRDefault="00735437">
      <w:pPr>
        <w:spacing w:line="240" w:lineRule="auto"/>
        <w:ind w:firstLine="0"/>
        <w:jc w:val="left"/>
        <w:rPr>
          <w:bCs/>
          <w:szCs w:val="24"/>
        </w:rPr>
      </w:pPr>
    </w:p>
    <w:p w14:paraId="31DE96D9" w14:textId="77777777" w:rsidR="00735437" w:rsidRDefault="00735437" w:rsidP="00D63108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4B2C11EC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60A3D0D3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15E0D477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548DC102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703F3657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6531DC11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255A5B94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13595FEA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70C54CF8" w14:textId="77777777" w:rsidR="00804A78" w:rsidRDefault="00804A78" w:rsidP="00804A78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449563E8" w14:textId="1A90DB29" w:rsidR="00804A78" w:rsidRPr="00641D99" w:rsidRDefault="006E11B1" w:rsidP="00804A78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>
        <w:rPr>
          <w:bCs/>
          <w:szCs w:val="24"/>
        </w:rPr>
        <w:t>Fernandópolis</w:t>
      </w:r>
      <w:r w:rsidR="00641D99">
        <w:rPr>
          <w:bCs/>
          <w:szCs w:val="24"/>
        </w:rPr>
        <w:t xml:space="preserve"> - SP</w:t>
      </w:r>
    </w:p>
    <w:p w14:paraId="76D22CEE" w14:textId="22E4B1E7" w:rsidR="004F5725" w:rsidRDefault="00804A78" w:rsidP="006E11B1">
      <w:pPr>
        <w:pStyle w:val="Universidade"/>
        <w:spacing w:line="360" w:lineRule="auto"/>
        <w:rPr>
          <w:b w:val="0"/>
          <w:bCs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>
        <w:rPr>
          <w:b w:val="0"/>
          <w:bCs/>
          <w:sz w:val="24"/>
          <w:szCs w:val="24"/>
        </w:rPr>
        <w:t>2</w:t>
      </w:r>
      <w:r w:rsidR="001E421A">
        <w:rPr>
          <w:b w:val="0"/>
          <w:bCs/>
          <w:sz w:val="24"/>
          <w:szCs w:val="24"/>
        </w:rPr>
        <w:t>4</w:t>
      </w:r>
    </w:p>
    <w:p w14:paraId="7662F65A" w14:textId="7792470C" w:rsidR="00707F70" w:rsidRDefault="00707F70" w:rsidP="0017197B">
      <w:pPr>
        <w:pStyle w:val="Pargrafocentralizado"/>
        <w:spacing w:line="360" w:lineRule="auto"/>
        <w:rPr>
          <w:b/>
          <w:smallCaps/>
          <w:szCs w:val="24"/>
        </w:rPr>
      </w:pPr>
      <w:r w:rsidRPr="004F5725">
        <w:br w:type="page"/>
      </w:r>
      <w:proofErr w:type="spellStart"/>
      <w:r w:rsidR="0017197B">
        <w:rPr>
          <w:b/>
          <w:smallCaps/>
          <w:szCs w:val="24"/>
        </w:rPr>
        <w:lastRenderedPageBreak/>
        <w:t>Luis</w:t>
      </w:r>
      <w:proofErr w:type="spellEnd"/>
      <w:r w:rsidR="0017197B">
        <w:rPr>
          <w:b/>
          <w:smallCaps/>
          <w:szCs w:val="24"/>
        </w:rPr>
        <w:t xml:space="preserve"> Mateus dos Reis Faria</w:t>
      </w:r>
    </w:p>
    <w:p w14:paraId="46D5CD2B" w14:textId="2E4D0722" w:rsidR="00536DAE" w:rsidRDefault="00536DAE" w:rsidP="0017197B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Matheus Henrique Garcia Queiroz</w:t>
      </w:r>
    </w:p>
    <w:p w14:paraId="43869BFB" w14:textId="4D91C804" w:rsidR="00804A78" w:rsidRDefault="00804A78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3A5DD93E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40706A4D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3D9E357A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4DCCAD4F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6058D3CE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207263C7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14DF509E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617442B5" w14:textId="77777777" w:rsidR="00003CE7" w:rsidRDefault="00003CE7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007B2A8E" w14:textId="77777777" w:rsidR="00003CE7" w:rsidRDefault="00003CE7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27E36F07" w14:textId="77777777" w:rsidR="00003CE7" w:rsidRDefault="00003CE7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7D690C3E" w14:textId="77777777" w:rsidR="00003CE7" w:rsidRDefault="00003CE7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3B577686" w14:textId="77777777" w:rsidR="00003CE7" w:rsidRDefault="00003CE7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5207B0A5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41BC995C" w14:textId="77777777" w:rsidR="0017197B" w:rsidRPr="00DE0E82" w:rsidRDefault="0017197B" w:rsidP="0017197B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DIGITALIZAÇÃO DE TRABALHOS MANUAIS</w:t>
      </w:r>
      <w:r>
        <w:rPr>
          <w:b/>
          <w:szCs w:val="24"/>
        </w:rPr>
        <w:br/>
        <w:t>Sistematização de atividades manuais</w:t>
      </w:r>
    </w:p>
    <w:p w14:paraId="2B92CD31" w14:textId="77777777" w:rsidR="00707F70" w:rsidRDefault="00707F70" w:rsidP="00707F70">
      <w:pPr>
        <w:pStyle w:val="Pargrafocentralizado"/>
        <w:spacing w:line="360" w:lineRule="auto"/>
        <w:rPr>
          <w:b/>
          <w:smallCaps/>
          <w:szCs w:val="24"/>
        </w:rPr>
      </w:pPr>
    </w:p>
    <w:p w14:paraId="7B6AC97F" w14:textId="77777777" w:rsidR="006E11B1" w:rsidRPr="00735437" w:rsidRDefault="006E11B1" w:rsidP="006E11B1">
      <w:pPr>
        <w:spacing w:line="240" w:lineRule="auto"/>
        <w:ind w:left="4536" w:firstLine="0"/>
      </w:pPr>
      <w:r>
        <w:t xml:space="preserve">Projeto </w:t>
      </w:r>
      <w:r w:rsidRPr="00735437">
        <w:t>apresentado à</w:t>
      </w:r>
      <w:r>
        <w:t>s</w:t>
      </w:r>
      <w:r w:rsidRPr="00735437">
        <w:t xml:space="preserve"> Faculdade </w:t>
      </w:r>
      <w:r>
        <w:t>Integradas de Fernandópolis - FIFE</w:t>
      </w:r>
      <w:r w:rsidRPr="00735437">
        <w:t xml:space="preserve">, como requisito parcial para </w:t>
      </w:r>
      <w:r>
        <w:t>aprovação do estágio supervisionado do curso de bacharelado em Sistemas de Informação</w:t>
      </w:r>
      <w:r w:rsidRPr="00735437">
        <w:t>.</w:t>
      </w:r>
      <w:r>
        <w:t xml:space="preserve"> </w:t>
      </w:r>
    </w:p>
    <w:p w14:paraId="72FDC5E9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0B568F8F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097EEDEB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378BD2E4" w14:textId="2C6A38F7" w:rsidR="00707F70" w:rsidRDefault="00707F70" w:rsidP="00707F70">
      <w:pPr>
        <w:spacing w:line="240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t>Banca Examinadora:</w:t>
      </w:r>
    </w:p>
    <w:p w14:paraId="7575B796" w14:textId="77777777" w:rsidR="00707F70" w:rsidRDefault="00707F70" w:rsidP="00707F70">
      <w:pPr>
        <w:spacing w:line="240" w:lineRule="auto"/>
        <w:ind w:firstLine="0"/>
        <w:jc w:val="left"/>
        <w:rPr>
          <w:b/>
          <w:szCs w:val="24"/>
        </w:rPr>
      </w:pPr>
    </w:p>
    <w:p w14:paraId="66E5085F" w14:textId="77777777" w:rsidR="00707F70" w:rsidRDefault="00707F70" w:rsidP="00707F70">
      <w:pPr>
        <w:spacing w:line="240" w:lineRule="auto"/>
        <w:ind w:firstLine="0"/>
        <w:jc w:val="left"/>
        <w:rPr>
          <w:b/>
          <w:szCs w:val="24"/>
        </w:rPr>
      </w:pPr>
    </w:p>
    <w:p w14:paraId="73130B74" w14:textId="3CAB4A44" w:rsidR="00707F70" w:rsidRPr="00707F70" w:rsidRDefault="00707F70" w:rsidP="00707F70">
      <w:pPr>
        <w:spacing w:line="240" w:lineRule="auto"/>
        <w:ind w:firstLine="0"/>
        <w:jc w:val="left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F5D7A" wp14:editId="5A25DFCF">
                <wp:simplePos x="0" y="0"/>
                <wp:positionH relativeFrom="margin">
                  <wp:align>left</wp:align>
                </wp:positionH>
                <wp:positionV relativeFrom="paragraph">
                  <wp:posOffset>103841</wp:posOffset>
                </wp:positionV>
                <wp:extent cx="3079376" cy="26894"/>
                <wp:effectExtent l="0" t="0" r="26035" b="3048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37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86518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pt" to="242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" strokecolor="black [3040]">
                <w10:wrap anchorx="margin"/>
              </v:line>
            </w:pict>
          </mc:Fallback>
        </mc:AlternateContent>
      </w:r>
    </w:p>
    <w:p w14:paraId="6652A737" w14:textId="6641CDE5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  <w:r>
        <w:rPr>
          <w:bCs/>
          <w:szCs w:val="24"/>
        </w:rPr>
        <w:t>Prof. (Orientador)</w:t>
      </w:r>
      <w:r>
        <w:rPr>
          <w:bCs/>
          <w:szCs w:val="24"/>
        </w:rPr>
        <w:br/>
        <w:t>F</w:t>
      </w:r>
      <w:r w:rsidR="006E11B1">
        <w:rPr>
          <w:bCs/>
          <w:szCs w:val="24"/>
        </w:rPr>
        <w:t>undação Educacional de Fernandópolis - FEF</w:t>
      </w:r>
    </w:p>
    <w:p w14:paraId="0B91BFE2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5D0E84EC" w14:textId="77777777" w:rsidR="00707F70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501DE074" w14:textId="6E042130" w:rsidR="00707F70" w:rsidRPr="009738E1" w:rsidRDefault="00707F70" w:rsidP="00707F70">
      <w:pPr>
        <w:spacing w:line="240" w:lineRule="auto"/>
        <w:ind w:firstLine="0"/>
        <w:jc w:val="left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377F4" wp14:editId="52BD7F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79376" cy="26894"/>
                <wp:effectExtent l="0" t="0" r="26035" b="304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37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4B2B1" id="Conector reto 2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242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" strokecolor="black [3040]">
                <w10:wrap anchorx="margin"/>
              </v:line>
            </w:pict>
          </mc:Fallback>
        </mc:AlternateContent>
      </w:r>
      <w:r w:rsidRPr="006E11B1">
        <w:rPr>
          <w:b/>
          <w:szCs w:val="24"/>
        </w:rPr>
        <w:br/>
      </w:r>
      <w:r w:rsidRPr="009738E1">
        <w:rPr>
          <w:bCs/>
          <w:szCs w:val="24"/>
        </w:rPr>
        <w:t xml:space="preserve">Prof. </w:t>
      </w:r>
      <w:r w:rsidRPr="009738E1">
        <w:rPr>
          <w:bCs/>
          <w:szCs w:val="24"/>
        </w:rPr>
        <w:br/>
      </w:r>
      <w:r w:rsidR="009738E1">
        <w:rPr>
          <w:bCs/>
          <w:szCs w:val="24"/>
        </w:rPr>
        <w:t>Fundação Educacional de Fernandópolis - FEF</w:t>
      </w:r>
    </w:p>
    <w:p w14:paraId="40555430" w14:textId="77777777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174F7C20" w14:textId="77777777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0B0BE12B" w14:textId="6AF26633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79CB3" wp14:editId="065367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079376" cy="26894"/>
                <wp:effectExtent l="0" t="0" r="26035" b="3048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37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E1D1E" id="Conector reto 2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242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1C5203F5" w14:textId="7A7F1C3A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  <w:r w:rsidRPr="009738E1">
        <w:rPr>
          <w:bCs/>
          <w:szCs w:val="24"/>
        </w:rPr>
        <w:t xml:space="preserve">Prof. </w:t>
      </w:r>
      <w:r w:rsidRPr="009738E1">
        <w:rPr>
          <w:bCs/>
          <w:szCs w:val="24"/>
        </w:rPr>
        <w:br/>
      </w:r>
      <w:r w:rsidR="009738E1">
        <w:rPr>
          <w:bCs/>
          <w:szCs w:val="24"/>
        </w:rPr>
        <w:t>Fundação Educacional de Fernandópolis - FEF</w:t>
      </w:r>
    </w:p>
    <w:p w14:paraId="5BCB2AEB" w14:textId="77777777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59A1FD58" w14:textId="77777777" w:rsidR="00707F70" w:rsidRPr="009738E1" w:rsidRDefault="00707F70" w:rsidP="00707F70">
      <w:pPr>
        <w:spacing w:line="240" w:lineRule="auto"/>
        <w:ind w:firstLine="0"/>
        <w:jc w:val="left"/>
        <w:rPr>
          <w:bCs/>
          <w:szCs w:val="24"/>
        </w:rPr>
      </w:pPr>
    </w:p>
    <w:p w14:paraId="1E310B52" w14:textId="48AFCF19" w:rsidR="00A35C42" w:rsidRDefault="009738E1" w:rsidP="009541DD">
      <w:pPr>
        <w:spacing w:line="240" w:lineRule="auto"/>
        <w:ind w:firstLine="0"/>
        <w:jc w:val="right"/>
        <w:rPr>
          <w:bCs/>
          <w:szCs w:val="24"/>
        </w:rPr>
      </w:pPr>
      <w:r>
        <w:rPr>
          <w:bCs/>
          <w:szCs w:val="24"/>
        </w:rPr>
        <w:t>Fernandópolis - SP</w:t>
      </w:r>
      <w:r w:rsidR="00707F70">
        <w:rPr>
          <w:bCs/>
          <w:szCs w:val="24"/>
        </w:rPr>
        <w:t>, ___</w:t>
      </w:r>
      <w:r w:rsidR="00650D20">
        <w:rPr>
          <w:bCs/>
          <w:szCs w:val="24"/>
        </w:rPr>
        <w:t xml:space="preserve"> de __________ </w:t>
      </w:r>
      <w:proofErr w:type="spellStart"/>
      <w:r w:rsidR="00650D20">
        <w:rPr>
          <w:bCs/>
          <w:szCs w:val="24"/>
        </w:rPr>
        <w:t>de</w:t>
      </w:r>
      <w:proofErr w:type="spellEnd"/>
      <w:r w:rsidR="00650D20">
        <w:rPr>
          <w:bCs/>
          <w:szCs w:val="24"/>
        </w:rPr>
        <w:t xml:space="preserve"> 2024.</w:t>
      </w:r>
      <w:r w:rsidR="003C43AB">
        <w:rPr>
          <w:bCs/>
          <w:szCs w:val="24"/>
        </w:rPr>
        <w:br w:type="page"/>
      </w:r>
    </w:p>
    <w:p w14:paraId="37F9B796" w14:textId="71D4A1A4" w:rsidR="00A35C42" w:rsidRDefault="00A35C42" w:rsidP="00A35C42">
      <w:pPr>
        <w:spacing w:line="240" w:lineRule="auto"/>
        <w:ind w:firstLine="0"/>
        <w:jc w:val="center"/>
        <w:rPr>
          <w:b/>
          <w:szCs w:val="24"/>
        </w:rPr>
      </w:pPr>
      <w:r w:rsidRPr="00A35C42">
        <w:rPr>
          <w:b/>
          <w:szCs w:val="24"/>
        </w:rPr>
        <w:lastRenderedPageBreak/>
        <w:t>AGRADECIMENTOS</w:t>
      </w:r>
    </w:p>
    <w:p w14:paraId="12173D14" w14:textId="77777777" w:rsidR="00934B43" w:rsidRDefault="00934B43" w:rsidP="00934B43">
      <w:pPr>
        <w:spacing w:line="240" w:lineRule="auto"/>
        <w:ind w:firstLine="0"/>
        <w:rPr>
          <w:b/>
          <w:szCs w:val="24"/>
        </w:rPr>
      </w:pPr>
    </w:p>
    <w:p w14:paraId="13943BFA" w14:textId="77777777" w:rsidR="00934B43" w:rsidRDefault="00934B43" w:rsidP="00934B43">
      <w:pPr>
        <w:spacing w:line="240" w:lineRule="auto"/>
        <w:ind w:firstLine="0"/>
        <w:rPr>
          <w:b/>
          <w:szCs w:val="24"/>
        </w:rPr>
      </w:pPr>
    </w:p>
    <w:p w14:paraId="7E8895E4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Agradecemos, primeiramente, a Deus, por nos conceder sabedoria, saúde e perseverança durante toda a trajetória acadêmica e no desenvolvimento deste trabalho.</w:t>
      </w:r>
    </w:p>
    <w:p w14:paraId="58EB509A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</w:p>
    <w:p w14:paraId="567FF8B0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Às nossas famílias, pelo apoio incondicional, incentivo constante e compreensão diante dos desafios enfrentados ao longo do curso.</w:t>
      </w:r>
    </w:p>
    <w:p w14:paraId="0674627D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</w:p>
    <w:p w14:paraId="39F31420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Aos professores do curso de Sistemas de Informação da Fundação Educacional de Fernandópolis – FEF, especialmente ao nosso orientador, que com dedicação, conhecimento e orientação técnica contribuiu significativamente para a concretização deste projeto.</w:t>
      </w:r>
    </w:p>
    <w:p w14:paraId="3D57EABD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</w:p>
    <w:p w14:paraId="70D529B3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À equipe da instituição onde realizamos o estágio supervisionado, pela receptividade, pela confiança depositada em nosso trabalho e pelas experiências práticas proporcionadas, que enriqueceram nosso aprendizado e nos aproximaram da realidade do mercado de trabalho.</w:t>
      </w:r>
    </w:p>
    <w:p w14:paraId="3CADBE73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</w:p>
    <w:p w14:paraId="70701685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A todos os colegas e amigos que, direta ou indiretamente, nos apoiaram com palavras de incentivo, trocas de conhecimento e colaboração durante o processo de desenvolvimento do Sistema de Manuais Digitais (SMD).</w:t>
      </w:r>
    </w:p>
    <w:p w14:paraId="171CD6DE" w14:textId="77777777" w:rsidR="00501FC2" w:rsidRPr="00501FC2" w:rsidRDefault="00501FC2" w:rsidP="00501FC2">
      <w:pPr>
        <w:spacing w:line="240" w:lineRule="auto"/>
        <w:ind w:firstLine="0"/>
        <w:rPr>
          <w:bCs/>
          <w:szCs w:val="24"/>
        </w:rPr>
      </w:pPr>
    </w:p>
    <w:p w14:paraId="235D1C06" w14:textId="486BC183" w:rsidR="00934B43" w:rsidRPr="00934B43" w:rsidRDefault="00501FC2" w:rsidP="00501FC2">
      <w:pPr>
        <w:spacing w:line="240" w:lineRule="auto"/>
        <w:ind w:firstLine="0"/>
        <w:rPr>
          <w:bCs/>
          <w:szCs w:val="24"/>
        </w:rPr>
      </w:pPr>
      <w:r w:rsidRPr="00501FC2">
        <w:rPr>
          <w:bCs/>
          <w:szCs w:val="24"/>
        </w:rPr>
        <w:t>A todos, nossos sinceros agradecimentos.</w:t>
      </w:r>
    </w:p>
    <w:p w14:paraId="70586657" w14:textId="27B8096E" w:rsidR="00A35C42" w:rsidRDefault="00A35C42" w:rsidP="00A35C42">
      <w:pPr>
        <w:spacing w:line="240" w:lineRule="auto"/>
        <w:ind w:firstLine="0"/>
        <w:jc w:val="center"/>
        <w:rPr>
          <w:b/>
          <w:szCs w:val="24"/>
        </w:rPr>
      </w:pPr>
      <w:r>
        <w:rPr>
          <w:bCs/>
          <w:szCs w:val="24"/>
        </w:rPr>
        <w:br w:type="page"/>
      </w:r>
      <w:r w:rsidRPr="00A35C42">
        <w:rPr>
          <w:b/>
          <w:szCs w:val="24"/>
        </w:rPr>
        <w:lastRenderedPageBreak/>
        <w:t>RESUMO</w:t>
      </w:r>
    </w:p>
    <w:p w14:paraId="679FE9ED" w14:textId="77777777" w:rsidR="006D4955" w:rsidRDefault="006D4955" w:rsidP="00A35C42">
      <w:pPr>
        <w:spacing w:line="240" w:lineRule="auto"/>
        <w:ind w:firstLine="0"/>
        <w:jc w:val="center"/>
        <w:rPr>
          <w:b/>
          <w:szCs w:val="24"/>
        </w:rPr>
      </w:pPr>
    </w:p>
    <w:p w14:paraId="709E6F41" w14:textId="77777777" w:rsidR="006D4955" w:rsidRDefault="006D4955" w:rsidP="00A35C42">
      <w:pPr>
        <w:spacing w:line="240" w:lineRule="auto"/>
        <w:ind w:firstLine="0"/>
        <w:jc w:val="center"/>
        <w:rPr>
          <w:b/>
          <w:szCs w:val="24"/>
        </w:rPr>
      </w:pPr>
    </w:p>
    <w:p w14:paraId="5292DB73" w14:textId="5CB84CDF" w:rsidR="00C3212F" w:rsidRPr="00C3212F" w:rsidRDefault="00C3212F" w:rsidP="00C3212F">
      <w:pPr>
        <w:ind w:firstLine="0"/>
      </w:pPr>
      <w:r w:rsidRPr="00C3212F">
        <w:t>Este trabalho apresenta o desenvolvimento de um sistema web</w:t>
      </w:r>
      <w:r w:rsidR="00890BD4">
        <w:t>,</w:t>
      </w:r>
      <w:r w:rsidRPr="00C3212F">
        <w:t xml:space="preserve"> voltado à digitalização e gerenciamento de processos manuais em pequenas e médias empresas. O sistema proposto visa substituir documentos em papel por formulários digitais inteligentes, permitindo o preenchimento estruturado, rastreável e centralizado de dados operacionais. Com foco em eficiência e padronização, a solução permite criar fluxos personalizados de documentos, facilitando a colaboração entre diferentes tipos de usuários (administradores, gestores e colaboradores)</w:t>
      </w:r>
      <w:r w:rsidR="00890BD4">
        <w:t xml:space="preserve">, </w:t>
      </w:r>
      <w:r w:rsidRPr="00C3212F">
        <w:t>garantindo a integridade e versionamento das informações.</w:t>
      </w:r>
    </w:p>
    <w:p w14:paraId="66F9A151" w14:textId="77777777" w:rsidR="00C3212F" w:rsidRPr="00C3212F" w:rsidRDefault="00C3212F" w:rsidP="00C3212F">
      <w:pPr>
        <w:ind w:firstLine="0"/>
      </w:pPr>
      <w:r w:rsidRPr="00C3212F">
        <w:t>A arquitetura do sistema é composta por um front-</w:t>
      </w:r>
      <w:proofErr w:type="spellStart"/>
      <w:r w:rsidRPr="00C3212F">
        <w:t>end</w:t>
      </w:r>
      <w:proofErr w:type="spellEnd"/>
      <w:r w:rsidRPr="00C3212F">
        <w:t xml:space="preserve"> desenvolvido em React.js, com autenticação via </w:t>
      </w:r>
      <w:proofErr w:type="spellStart"/>
      <w:r w:rsidRPr="00C3212F">
        <w:t>Firebase</w:t>
      </w:r>
      <w:proofErr w:type="spellEnd"/>
      <w:r w:rsidRPr="00C3212F">
        <w:t xml:space="preserve"> e comunicação com um </w:t>
      </w:r>
      <w:proofErr w:type="spellStart"/>
      <w:r w:rsidRPr="00C3212F">
        <w:t>back-end</w:t>
      </w:r>
      <w:proofErr w:type="spellEnd"/>
      <w:r w:rsidRPr="00C3212F">
        <w:t xml:space="preserve"> em Java 17 por meio de APIs </w:t>
      </w:r>
      <w:proofErr w:type="spellStart"/>
      <w:r w:rsidRPr="00C3212F">
        <w:t>RESTful</w:t>
      </w:r>
      <w:proofErr w:type="spellEnd"/>
      <w:r w:rsidRPr="00C3212F">
        <w:t>. O armazenamento dos dados é realizado em um banco de dados PostgreSQL, e os documentos são organizados em fluxos que podem conter múltiplas versões e status (como não preenchido, em andamento, finalizado ou alterado), otimizando a rastreabilidade e o controle de qualidade dos registros.</w:t>
      </w:r>
    </w:p>
    <w:p w14:paraId="11AE98C4" w14:textId="77777777" w:rsidR="00C3212F" w:rsidRPr="00C3212F" w:rsidRDefault="00C3212F" w:rsidP="00C3212F">
      <w:pPr>
        <w:ind w:firstLine="0"/>
      </w:pPr>
      <w:r w:rsidRPr="00C3212F">
        <w:t xml:space="preserve">Cada documento digital pode conter múltiplos campos posicionáveis, possibilitando a visualização e preenchimento de informações de forma intuitiva, com potencial integração futura a sistemas de OCR e IoT para automação de entrada de dados. Como proposta de evolução, o sistema poderá se integrar a ferramentas de análise de dados (como </w:t>
      </w:r>
      <w:proofErr w:type="spellStart"/>
      <w:r w:rsidRPr="00C3212F">
        <w:t>BigQuery</w:t>
      </w:r>
      <w:proofErr w:type="spellEnd"/>
      <w:r w:rsidRPr="00C3212F">
        <w:t xml:space="preserve"> ou Power BI), viabilizando iniciativas de Business </w:t>
      </w:r>
      <w:proofErr w:type="spellStart"/>
      <w:r w:rsidRPr="00C3212F">
        <w:t>Intelligence</w:t>
      </w:r>
      <w:proofErr w:type="spellEnd"/>
      <w:r w:rsidRPr="00C3212F">
        <w:t xml:space="preserve"> e Big Data empresarial. O projeto propõe-se, assim, como uma base para a transformação digital em ambientes corporativos, promovendo produtividade, segurança da informação e decisões orientadas por dados.</w:t>
      </w:r>
    </w:p>
    <w:p w14:paraId="5ACE0FC3" w14:textId="77777777" w:rsidR="00E8487B" w:rsidRDefault="00E8487B" w:rsidP="00E8487B">
      <w:pPr>
        <w:ind w:firstLine="0"/>
      </w:pPr>
    </w:p>
    <w:p w14:paraId="0D6AC643" w14:textId="5444A96B" w:rsidR="00CA3A46" w:rsidRDefault="001140D8" w:rsidP="001140D8">
      <w:pPr>
        <w:ind w:firstLine="0"/>
      </w:pPr>
      <w:r w:rsidRPr="001140D8">
        <w:rPr>
          <w:b/>
          <w:bCs/>
        </w:rPr>
        <w:t>Palavras-chave:</w:t>
      </w:r>
      <w:r w:rsidR="00F2679B">
        <w:rPr>
          <w:b/>
          <w:bCs/>
        </w:rPr>
        <w:t xml:space="preserve"> </w:t>
      </w:r>
      <w:r w:rsidR="00F2679B">
        <w:t>Digitalização</w:t>
      </w:r>
      <w:r w:rsidRPr="001140D8">
        <w:t>;</w:t>
      </w:r>
      <w:r w:rsidR="00F2679B">
        <w:t xml:space="preserve"> Atividades Manuais</w:t>
      </w:r>
      <w:r w:rsidRPr="001140D8">
        <w:t>;</w:t>
      </w:r>
      <w:r w:rsidR="00CA3A46" w:rsidRPr="001140D8">
        <w:t xml:space="preserve"> </w:t>
      </w:r>
      <w:r w:rsidR="00CA3A46">
        <w:t>Otimização</w:t>
      </w:r>
      <w:r w:rsidR="00CA3A46" w:rsidRPr="001140D8">
        <w:t xml:space="preserve">; </w:t>
      </w:r>
      <w:r w:rsidR="00CA3A46">
        <w:t>Redução de Custos</w:t>
      </w:r>
      <w:r w:rsidR="00CA3A46" w:rsidRPr="001140D8">
        <w:t>;</w:t>
      </w:r>
    </w:p>
    <w:p w14:paraId="18B0C60B" w14:textId="747A2859" w:rsidR="006D4955" w:rsidRPr="001140D8" w:rsidRDefault="001140D8" w:rsidP="001140D8">
      <w:pPr>
        <w:ind w:firstLine="0"/>
      </w:pPr>
      <w:r w:rsidRPr="00890BD4">
        <w:t>Sistema</w:t>
      </w:r>
      <w:r w:rsidRPr="001140D8">
        <w:t xml:space="preserve"> Web; Desenvolvimento de Software.</w:t>
      </w:r>
    </w:p>
    <w:p w14:paraId="0A3E547C" w14:textId="50AA49CB" w:rsidR="006D4955" w:rsidRPr="006D4955" w:rsidRDefault="006D4955" w:rsidP="006D4955"/>
    <w:p w14:paraId="35254846" w14:textId="143BC5DB" w:rsidR="006D4955" w:rsidRPr="006D4955" w:rsidRDefault="006D4955" w:rsidP="006D4955"/>
    <w:p w14:paraId="132FDC4B" w14:textId="725268A3" w:rsidR="006D4955" w:rsidRPr="006D4955" w:rsidRDefault="006D4955" w:rsidP="006D4955"/>
    <w:p w14:paraId="351D8767" w14:textId="2E22F1DA" w:rsidR="006D4955" w:rsidRPr="006D4955" w:rsidRDefault="006D4955" w:rsidP="006D4955"/>
    <w:p w14:paraId="5199F379" w14:textId="48E03AB5" w:rsidR="006D4955" w:rsidRPr="006D4955" w:rsidRDefault="006D4955" w:rsidP="006D4955"/>
    <w:p w14:paraId="0AD6D4D3" w14:textId="14FD7CDD" w:rsidR="00791F21" w:rsidRDefault="00791F21" w:rsidP="006D4955"/>
    <w:p w14:paraId="5BABF48A" w14:textId="77777777" w:rsidR="00791F21" w:rsidRDefault="00791F21">
      <w:pPr>
        <w:spacing w:line="240" w:lineRule="auto"/>
        <w:ind w:firstLine="0"/>
        <w:jc w:val="left"/>
      </w:pPr>
      <w:r>
        <w:br w:type="page"/>
      </w:r>
    </w:p>
    <w:p w14:paraId="6ED12C32" w14:textId="5BC436A7" w:rsidR="00791F21" w:rsidRPr="0022295B" w:rsidRDefault="00D675D5" w:rsidP="00791F21">
      <w:pPr>
        <w:spacing w:line="240" w:lineRule="auto"/>
        <w:ind w:firstLine="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t>RESUMO</w:t>
      </w:r>
    </w:p>
    <w:p w14:paraId="699960BD" w14:textId="77777777" w:rsidR="00791F21" w:rsidRPr="0022295B" w:rsidRDefault="00791F21" w:rsidP="00791F21">
      <w:pPr>
        <w:spacing w:line="240" w:lineRule="auto"/>
        <w:ind w:firstLine="0"/>
        <w:jc w:val="center"/>
        <w:rPr>
          <w:b/>
          <w:szCs w:val="24"/>
          <w:lang w:val="en-US"/>
        </w:rPr>
      </w:pPr>
    </w:p>
    <w:p w14:paraId="3C212620" w14:textId="77777777" w:rsidR="00791F21" w:rsidRPr="0022295B" w:rsidRDefault="00791F21" w:rsidP="00934B43">
      <w:pPr>
        <w:spacing w:line="240" w:lineRule="auto"/>
        <w:ind w:firstLine="0"/>
        <w:rPr>
          <w:b/>
          <w:szCs w:val="24"/>
          <w:lang w:val="en-US"/>
        </w:rPr>
      </w:pPr>
    </w:p>
    <w:p w14:paraId="078EF957" w14:textId="17C164F9" w:rsidR="00C3212F" w:rsidRPr="00C3212F" w:rsidRDefault="009021F7" w:rsidP="00C3212F">
      <w:pPr>
        <w:ind w:firstLine="0"/>
      </w:pPr>
      <w:r w:rsidRPr="009021F7">
        <w:t>Este artigo apresenta o desenvolvimento de um sistema web voltado à digitalização e ao gerenciamento de processos manuais em pequenas e médias empresas. O sistema proposto substitui documentos em papel por formulários digitais inteligentes, permitindo a inserção de dados estruturada, rastreável e centralizada. Com foco em eficiência e padronização, a solução possibilita a criação de fluxos personalizados de documentos, facilitando a colaboração entre diferentes perfis de usuários (administradores, gestores e colaboradores), ao mesmo tempo em que assegura a integridade dos dados e o controle de versões.</w:t>
      </w:r>
      <w:r w:rsidRPr="009021F7">
        <w:t xml:space="preserve"> </w:t>
      </w:r>
      <w:r w:rsidRPr="009021F7">
        <w:t xml:space="preserve">A arquitetura do sistema é composta por um </w:t>
      </w:r>
      <w:proofErr w:type="spellStart"/>
      <w:r w:rsidRPr="009021F7">
        <w:t>frontend</w:t>
      </w:r>
      <w:proofErr w:type="spellEnd"/>
      <w:r w:rsidRPr="009021F7">
        <w:t xml:space="preserve"> baseado em React.js com autenticação via </w:t>
      </w:r>
      <w:proofErr w:type="spellStart"/>
      <w:r w:rsidRPr="009021F7">
        <w:t>Firebase</w:t>
      </w:r>
      <w:proofErr w:type="spellEnd"/>
      <w:r w:rsidRPr="009021F7">
        <w:t xml:space="preserve"> e um </w:t>
      </w:r>
      <w:proofErr w:type="spellStart"/>
      <w:r w:rsidRPr="009021F7">
        <w:t>backend</w:t>
      </w:r>
      <w:proofErr w:type="spellEnd"/>
      <w:r w:rsidRPr="009021F7">
        <w:t xml:space="preserve"> desenvolvido em Java 17, comunicando-se por meio de APIs </w:t>
      </w:r>
      <w:proofErr w:type="spellStart"/>
      <w:r w:rsidRPr="009021F7">
        <w:t>RESTful</w:t>
      </w:r>
      <w:proofErr w:type="spellEnd"/>
      <w:r w:rsidRPr="009021F7">
        <w:t>. O armazenamento dos dados é realizado em um banco de dados PostgreSQL, e os documentos são organizados em fluxos que suportam múltiplas versões e estados (como não preenchido, em andamento, concluído ou modificado), melhorando a rastreabilidade e o controle de qualidade.</w:t>
      </w:r>
    </w:p>
    <w:p w14:paraId="0A099F73" w14:textId="7F47AF21" w:rsidR="00791F21" w:rsidRPr="0022295B" w:rsidRDefault="00D675D5" w:rsidP="00791F21">
      <w:pPr>
        <w:ind w:firstLine="0"/>
        <w:rPr>
          <w:lang w:val="en-US"/>
        </w:rPr>
      </w:pPr>
      <w:r w:rsidRPr="00D675D5">
        <w:t xml:space="preserve">Cada documento digital pode conter múltiplos campos posicionáveis, permitindo uma entrada de dados intuitiva, com possibilidade futura de integração com sistemas de OCR e IoT para automação da captura de informações. Como aprimoramento proposto, o sistema pode ser integrado a ferramentas de análise de dados (como </w:t>
      </w:r>
      <w:proofErr w:type="spellStart"/>
      <w:r w:rsidRPr="00D675D5">
        <w:t>BigQuery</w:t>
      </w:r>
      <w:proofErr w:type="spellEnd"/>
      <w:r w:rsidRPr="00D675D5">
        <w:t xml:space="preserve"> ou Power BI), possibilitando iniciativas de Business </w:t>
      </w:r>
      <w:proofErr w:type="spellStart"/>
      <w:r w:rsidRPr="00D675D5">
        <w:t>Intelligence</w:t>
      </w:r>
      <w:proofErr w:type="spellEnd"/>
      <w:r w:rsidRPr="00D675D5">
        <w:t xml:space="preserve"> e Big Data. Assim, o projeto se apresenta como base para a transformação digital em ambientes corporativos, promovendo produtividade, segurança da informação e decisões baseadas em dados.</w:t>
      </w:r>
    </w:p>
    <w:p w14:paraId="42537F14" w14:textId="77777777" w:rsidR="00D675D5" w:rsidRPr="00D675D5" w:rsidRDefault="00D675D5" w:rsidP="00D675D5">
      <w:pPr>
        <w:ind w:firstLine="0"/>
        <w:rPr>
          <w:lang w:val="en-US"/>
        </w:rPr>
      </w:pPr>
      <w:proofErr w:type="spellStart"/>
      <w:r>
        <w:rPr>
          <w:b/>
          <w:bCs/>
          <w:lang w:val="en-US"/>
        </w:rPr>
        <w:t>Palavras-chave</w:t>
      </w:r>
      <w:proofErr w:type="spellEnd"/>
      <w:r w:rsidR="00934B43" w:rsidRPr="0022295B">
        <w:rPr>
          <w:b/>
          <w:bCs/>
          <w:lang w:val="en-US"/>
        </w:rPr>
        <w:t xml:space="preserve">: </w:t>
      </w:r>
      <w:proofErr w:type="spellStart"/>
      <w:r w:rsidRPr="00D675D5">
        <w:rPr>
          <w:lang w:val="en-US"/>
        </w:rPr>
        <w:t>Gastos</w:t>
      </w:r>
      <w:proofErr w:type="spellEnd"/>
      <w:r w:rsidRPr="00D675D5">
        <w:rPr>
          <w:lang w:val="en-US"/>
        </w:rPr>
        <w:t xml:space="preserve"> </w:t>
      </w:r>
      <w:proofErr w:type="spellStart"/>
      <w:r w:rsidRPr="00D675D5">
        <w:rPr>
          <w:lang w:val="en-US"/>
        </w:rPr>
        <w:t>Públicos</w:t>
      </w:r>
      <w:proofErr w:type="spellEnd"/>
      <w:r w:rsidRPr="00D675D5">
        <w:rPr>
          <w:lang w:val="en-US"/>
        </w:rPr>
        <w:t xml:space="preserve">; </w:t>
      </w:r>
      <w:proofErr w:type="spellStart"/>
      <w:r w:rsidRPr="00D675D5">
        <w:rPr>
          <w:lang w:val="en-US"/>
        </w:rPr>
        <w:t>Município</w:t>
      </w:r>
      <w:proofErr w:type="spellEnd"/>
      <w:r w:rsidRPr="00D675D5">
        <w:rPr>
          <w:lang w:val="en-US"/>
        </w:rPr>
        <w:t xml:space="preserve">; </w:t>
      </w:r>
      <w:proofErr w:type="spellStart"/>
      <w:r w:rsidRPr="00D675D5">
        <w:rPr>
          <w:lang w:val="en-US"/>
        </w:rPr>
        <w:t>Gestão</w:t>
      </w:r>
      <w:proofErr w:type="spellEnd"/>
      <w:r w:rsidRPr="00D675D5">
        <w:rPr>
          <w:lang w:val="en-US"/>
        </w:rPr>
        <w:t xml:space="preserve"> </w:t>
      </w:r>
      <w:proofErr w:type="spellStart"/>
      <w:r w:rsidRPr="00D675D5">
        <w:rPr>
          <w:lang w:val="en-US"/>
        </w:rPr>
        <w:t>Financeira</w:t>
      </w:r>
      <w:proofErr w:type="spellEnd"/>
      <w:r w:rsidRPr="00D675D5">
        <w:rPr>
          <w:lang w:val="en-US"/>
        </w:rPr>
        <w:t xml:space="preserve">; Sistema Web; </w:t>
      </w:r>
      <w:proofErr w:type="spellStart"/>
      <w:r w:rsidRPr="00D675D5">
        <w:rPr>
          <w:lang w:val="en-US"/>
        </w:rPr>
        <w:t>Desenvolvimento</w:t>
      </w:r>
      <w:proofErr w:type="spellEnd"/>
      <w:r w:rsidRPr="00D675D5">
        <w:rPr>
          <w:lang w:val="en-US"/>
        </w:rPr>
        <w:t xml:space="preserve"> de Software.</w:t>
      </w:r>
    </w:p>
    <w:p w14:paraId="183F0792" w14:textId="77777777" w:rsidR="00D675D5" w:rsidRPr="00D675D5" w:rsidRDefault="00D675D5" w:rsidP="00D675D5">
      <w:pPr>
        <w:ind w:firstLine="0"/>
        <w:rPr>
          <w:lang w:val="en-US"/>
        </w:rPr>
      </w:pPr>
    </w:p>
    <w:p w14:paraId="451235B2" w14:textId="77777777" w:rsidR="00D675D5" w:rsidRPr="00D675D5" w:rsidRDefault="00D675D5" w:rsidP="00D675D5">
      <w:pPr>
        <w:ind w:firstLine="0"/>
        <w:rPr>
          <w:lang w:val="en-US"/>
        </w:rPr>
      </w:pPr>
    </w:p>
    <w:p w14:paraId="66A2B658" w14:textId="77777777" w:rsidR="00D675D5" w:rsidRPr="00D675D5" w:rsidRDefault="00D675D5" w:rsidP="00D675D5">
      <w:pPr>
        <w:ind w:firstLine="0"/>
        <w:rPr>
          <w:lang w:val="en-US"/>
        </w:rPr>
      </w:pPr>
    </w:p>
    <w:p w14:paraId="0B3A2F27" w14:textId="77777777" w:rsidR="00D675D5" w:rsidRPr="00D675D5" w:rsidRDefault="00D675D5" w:rsidP="00D675D5">
      <w:pPr>
        <w:ind w:firstLine="0"/>
        <w:rPr>
          <w:lang w:val="en-US"/>
        </w:rPr>
      </w:pPr>
    </w:p>
    <w:p w14:paraId="522FB532" w14:textId="77777777" w:rsidR="00D675D5" w:rsidRPr="00D675D5" w:rsidRDefault="00D675D5" w:rsidP="00D675D5">
      <w:pPr>
        <w:ind w:firstLine="0"/>
        <w:rPr>
          <w:lang w:val="en-US"/>
        </w:rPr>
      </w:pPr>
    </w:p>
    <w:p w14:paraId="0B472AB1" w14:textId="77777777" w:rsidR="00D675D5" w:rsidRPr="00D675D5" w:rsidRDefault="00D675D5" w:rsidP="00D675D5">
      <w:pPr>
        <w:ind w:firstLine="0"/>
        <w:rPr>
          <w:lang w:val="en-US"/>
        </w:rPr>
      </w:pPr>
    </w:p>
    <w:p w14:paraId="11160654" w14:textId="443D6E84" w:rsidR="006D4955" w:rsidRPr="0022295B" w:rsidRDefault="006D4955" w:rsidP="00934B43">
      <w:pPr>
        <w:ind w:firstLine="0"/>
        <w:rPr>
          <w:lang w:val="en-US"/>
        </w:rPr>
      </w:pPr>
    </w:p>
    <w:p w14:paraId="4CAC84D2" w14:textId="6EAF5347" w:rsidR="006D4955" w:rsidRPr="0022295B" w:rsidRDefault="006D4955" w:rsidP="006D4955">
      <w:pPr>
        <w:rPr>
          <w:lang w:val="en-US"/>
        </w:rPr>
      </w:pPr>
    </w:p>
    <w:p w14:paraId="521A8150" w14:textId="11705D22" w:rsidR="006D4955" w:rsidRPr="0022295B" w:rsidRDefault="006D4955" w:rsidP="006D4955">
      <w:pPr>
        <w:rPr>
          <w:lang w:val="en-US"/>
        </w:rPr>
      </w:pPr>
    </w:p>
    <w:p w14:paraId="0FCC1F66" w14:textId="5DDFAA16" w:rsidR="006D4955" w:rsidRPr="0022295B" w:rsidRDefault="006D4955" w:rsidP="006D4955">
      <w:pPr>
        <w:rPr>
          <w:lang w:val="en-US"/>
        </w:rPr>
      </w:pPr>
    </w:p>
    <w:p w14:paraId="32442A7F" w14:textId="24DD412E" w:rsidR="006D4955" w:rsidRPr="0022295B" w:rsidRDefault="006D4955" w:rsidP="006D4955">
      <w:pPr>
        <w:rPr>
          <w:lang w:val="en-US"/>
        </w:rPr>
      </w:pPr>
    </w:p>
    <w:p w14:paraId="31344A16" w14:textId="7C1F1729" w:rsidR="006D4955" w:rsidRPr="0022295B" w:rsidRDefault="006D4955" w:rsidP="006D4955">
      <w:pPr>
        <w:rPr>
          <w:lang w:val="en-US"/>
        </w:rPr>
      </w:pPr>
    </w:p>
    <w:p w14:paraId="4D4FE2D2" w14:textId="3E0AEBA9" w:rsidR="006D4955" w:rsidRPr="0022295B" w:rsidRDefault="006D4955" w:rsidP="006D4955">
      <w:pPr>
        <w:rPr>
          <w:lang w:val="en-US"/>
        </w:rPr>
      </w:pPr>
    </w:p>
    <w:p w14:paraId="112EBE1A" w14:textId="0CBD71E7" w:rsidR="006D4955" w:rsidRPr="0022295B" w:rsidRDefault="006D4955" w:rsidP="006D4955">
      <w:pPr>
        <w:rPr>
          <w:lang w:val="en-US"/>
        </w:rPr>
      </w:pPr>
    </w:p>
    <w:p w14:paraId="0892AB24" w14:textId="7C28F999" w:rsidR="006D4955" w:rsidRPr="0022295B" w:rsidRDefault="006D4955" w:rsidP="006D4955">
      <w:pPr>
        <w:rPr>
          <w:lang w:val="en-US"/>
        </w:rPr>
      </w:pPr>
      <w:r w:rsidRPr="0022295B">
        <w:rPr>
          <w:lang w:val="en-US"/>
        </w:rPr>
        <w:t xml:space="preserve"> </w:t>
      </w:r>
    </w:p>
    <w:p w14:paraId="3A18EE87" w14:textId="38B30F21" w:rsidR="005F42B9" w:rsidRDefault="005F42B9" w:rsidP="00D675D5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Lista de Figuras</w:t>
      </w:r>
    </w:p>
    <w:p w14:paraId="2C6BBA62" w14:textId="26624FDF" w:rsidR="004C37C6" w:rsidRPr="000F3A53" w:rsidRDefault="005F42B9" w:rsidP="000F3A53">
      <w:pPr>
        <w:pStyle w:val="Ttulo"/>
        <w:jc w:val="left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E0E82">
        <w:rPr>
          <w:szCs w:val="24"/>
        </w:rPr>
        <w:t xml:space="preserve"> </w:t>
      </w:r>
    </w:p>
    <w:p w14:paraId="7CED6F07" w14:textId="1919BF85" w:rsidR="009541DD" w:rsidRDefault="001624A6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w:anchor="_Toc183761528" w:history="1">
        <w:r w:rsidR="009541DD" w:rsidRPr="00706135">
          <w:rPr>
            <w:rStyle w:val="Hyperlink"/>
          </w:rPr>
          <w:t>Figura 1 – Controle de Despesas – Prefeitura de Jales</w:t>
        </w:r>
        <w:r w:rsidR="009541DD">
          <w:rPr>
            <w:webHidden/>
          </w:rPr>
          <w:tab/>
        </w:r>
        <w:r w:rsidR="009541DD">
          <w:rPr>
            <w:webHidden/>
          </w:rPr>
          <w:fldChar w:fldCharType="begin"/>
        </w:r>
        <w:r w:rsidR="009541DD">
          <w:rPr>
            <w:webHidden/>
          </w:rPr>
          <w:instrText xml:space="preserve"> PAGEREF _Toc183761528 \h </w:instrText>
        </w:r>
        <w:r w:rsidR="009541DD"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 w:rsidR="009541DD">
          <w:rPr>
            <w:webHidden/>
          </w:rPr>
          <w:fldChar w:fldCharType="end"/>
        </w:r>
      </w:hyperlink>
    </w:p>
    <w:p w14:paraId="3BC94A2B" w14:textId="2C5F263E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29" w:history="1">
        <w:r w:rsidRPr="00706135">
          <w:rPr>
            <w:rStyle w:val="Hyperlink"/>
          </w:rPr>
          <w:t>Figura 2 – Software Controlle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42F1961" w14:textId="28C5680A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0" w:history="1">
        <w:r w:rsidRPr="00706135">
          <w:rPr>
            <w:rStyle w:val="Hyperlink"/>
          </w:rPr>
          <w:t xml:space="preserve">Figura 3 – Sistema Soma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DED7C34" w14:textId="67C2629A" w:rsidR="009541DD" w:rsidRP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1" w:history="1">
        <w:r w:rsidRPr="009541DD">
          <w:rPr>
            <w:rStyle w:val="Hyperlink"/>
          </w:rPr>
          <w:t>Figura 4 – Sistema Meu Dinheiro</w:t>
        </w:r>
        <w:r w:rsidRPr="009541DD">
          <w:rPr>
            <w:webHidden/>
          </w:rPr>
          <w:tab/>
        </w:r>
        <w:r w:rsidRPr="009541DD">
          <w:rPr>
            <w:webHidden/>
          </w:rPr>
          <w:fldChar w:fldCharType="begin"/>
        </w:r>
        <w:r w:rsidRPr="009541DD">
          <w:rPr>
            <w:webHidden/>
          </w:rPr>
          <w:instrText xml:space="preserve"> PAGEREF _Toc183761531 \h </w:instrText>
        </w:r>
        <w:r w:rsidRPr="009541DD">
          <w:rPr>
            <w:webHidden/>
          </w:rPr>
        </w:r>
        <w:r w:rsidRPr="009541DD">
          <w:rPr>
            <w:webHidden/>
          </w:rPr>
          <w:fldChar w:fldCharType="separate"/>
        </w:r>
        <w:r w:rsidR="00501FC2">
          <w:rPr>
            <w:webHidden/>
          </w:rPr>
          <w:t>16</w:t>
        </w:r>
        <w:r w:rsidRPr="009541DD">
          <w:rPr>
            <w:webHidden/>
          </w:rPr>
          <w:fldChar w:fldCharType="end"/>
        </w:r>
      </w:hyperlink>
    </w:p>
    <w:p w14:paraId="6AC281D2" w14:textId="69A8DEC7" w:rsidR="009541DD" w:rsidRP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2" w:history="1">
        <w:r w:rsidRPr="009541DD">
          <w:rPr>
            <w:rStyle w:val="Hyperlink"/>
          </w:rPr>
          <w:t>Figura 5 – Software Desktop Expenses Controller</w:t>
        </w:r>
        <w:r w:rsidRPr="009541DD">
          <w:rPr>
            <w:webHidden/>
          </w:rPr>
          <w:tab/>
        </w:r>
        <w:r w:rsidRPr="009541DD">
          <w:rPr>
            <w:webHidden/>
          </w:rPr>
          <w:fldChar w:fldCharType="begin"/>
        </w:r>
        <w:r w:rsidRPr="009541DD">
          <w:rPr>
            <w:webHidden/>
          </w:rPr>
          <w:instrText xml:space="preserve"> PAGEREF _Toc183761532 \h </w:instrText>
        </w:r>
        <w:r w:rsidRPr="009541DD">
          <w:rPr>
            <w:webHidden/>
          </w:rPr>
        </w:r>
        <w:r w:rsidRPr="009541DD">
          <w:rPr>
            <w:webHidden/>
          </w:rPr>
          <w:fldChar w:fldCharType="separate"/>
        </w:r>
        <w:r w:rsidR="00501FC2">
          <w:rPr>
            <w:webHidden/>
          </w:rPr>
          <w:t>17</w:t>
        </w:r>
        <w:r w:rsidRPr="009541DD">
          <w:rPr>
            <w:webHidden/>
          </w:rPr>
          <w:fldChar w:fldCharType="end"/>
        </w:r>
      </w:hyperlink>
    </w:p>
    <w:p w14:paraId="42FB5890" w14:textId="14D87A08" w:rsidR="009541DD" w:rsidRP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3" w:history="1">
        <w:r w:rsidRPr="009541DD">
          <w:rPr>
            <w:rStyle w:val="Hyperlink"/>
          </w:rPr>
          <w:t>Figura 6 – Sistema SAGEF</w:t>
        </w:r>
        <w:r w:rsidRPr="009541DD">
          <w:rPr>
            <w:webHidden/>
          </w:rPr>
          <w:tab/>
        </w:r>
        <w:r w:rsidRPr="009541DD">
          <w:rPr>
            <w:webHidden/>
          </w:rPr>
          <w:fldChar w:fldCharType="begin"/>
        </w:r>
        <w:r w:rsidRPr="009541DD">
          <w:rPr>
            <w:webHidden/>
          </w:rPr>
          <w:instrText xml:space="preserve"> PAGEREF _Toc183761533 \h </w:instrText>
        </w:r>
        <w:r w:rsidRPr="009541DD">
          <w:rPr>
            <w:webHidden/>
          </w:rPr>
        </w:r>
        <w:r w:rsidRPr="009541DD">
          <w:rPr>
            <w:webHidden/>
          </w:rPr>
          <w:fldChar w:fldCharType="separate"/>
        </w:r>
        <w:r w:rsidR="00501FC2">
          <w:rPr>
            <w:webHidden/>
          </w:rPr>
          <w:t>17</w:t>
        </w:r>
        <w:r w:rsidRPr="009541DD">
          <w:rPr>
            <w:webHidden/>
          </w:rPr>
          <w:fldChar w:fldCharType="end"/>
        </w:r>
      </w:hyperlink>
    </w:p>
    <w:p w14:paraId="3F816F25" w14:textId="379D5F05" w:rsidR="009541DD" w:rsidRP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4" w:history="1">
        <w:r w:rsidRPr="009541DD">
          <w:rPr>
            <w:rStyle w:val="Hyperlink"/>
          </w:rPr>
          <w:t>Figura 7 – Aplicativo EcoCalc</w:t>
        </w:r>
        <w:r w:rsidRPr="009541DD">
          <w:rPr>
            <w:webHidden/>
          </w:rPr>
          <w:tab/>
        </w:r>
        <w:r w:rsidRPr="009541DD">
          <w:rPr>
            <w:webHidden/>
          </w:rPr>
          <w:fldChar w:fldCharType="begin"/>
        </w:r>
        <w:r w:rsidRPr="009541DD">
          <w:rPr>
            <w:webHidden/>
          </w:rPr>
          <w:instrText xml:space="preserve"> PAGEREF _Toc183761534 \h </w:instrText>
        </w:r>
        <w:r w:rsidRPr="009541DD">
          <w:rPr>
            <w:webHidden/>
          </w:rPr>
        </w:r>
        <w:r w:rsidRPr="009541DD">
          <w:rPr>
            <w:webHidden/>
          </w:rPr>
          <w:fldChar w:fldCharType="separate"/>
        </w:r>
        <w:r w:rsidR="00501FC2">
          <w:rPr>
            <w:webHidden/>
          </w:rPr>
          <w:t>17</w:t>
        </w:r>
        <w:r w:rsidRPr="009541DD">
          <w:rPr>
            <w:webHidden/>
          </w:rPr>
          <w:fldChar w:fldCharType="end"/>
        </w:r>
      </w:hyperlink>
    </w:p>
    <w:p w14:paraId="6391A852" w14:textId="2F8A7EAD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5" w:history="1">
        <w:r w:rsidRPr="00706135">
          <w:rPr>
            <w:rStyle w:val="Hyperlink"/>
          </w:rPr>
          <w:t>Figura 8 – Diagrama de 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5F32F5F" w14:textId="4E612DBD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6" w:history="1">
        <w:r w:rsidRPr="00706135">
          <w:rPr>
            <w:rStyle w:val="Hyperlink"/>
          </w:rPr>
          <w:t>Figura 9 – Atores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D6D4AB2" w14:textId="11978CDB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7" w:history="1">
        <w:r w:rsidRPr="00706135">
          <w:rPr>
            <w:rStyle w:val="Hyperlink"/>
          </w:rPr>
          <w:t>Figura 10 – Diagrama de Caso de Uso Geral - Visão Administrador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4D759D2" w14:textId="2396AD21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8" w:history="1">
        <w:r w:rsidRPr="00706135">
          <w:rPr>
            <w:rStyle w:val="Hyperlink"/>
          </w:rPr>
          <w:t>Figura 11 – Diagrama de Caso de Uso Geral – Visão Funcionário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49D87E1" w14:textId="163E6649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39" w:history="1">
        <w:r w:rsidRPr="00706135">
          <w:rPr>
            <w:rStyle w:val="Hyperlink"/>
          </w:rPr>
          <w:t>Figura 12 – Diagrama de Caso de Uso Geral - Visão Visitante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_Toc183761539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A72C496" w14:textId="15A3162D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0" w:history="1">
        <w:r w:rsidRPr="00706135">
          <w:rPr>
            <w:rStyle w:val="Hyperlink"/>
          </w:rPr>
          <w:t>Figura 13 – Diagrama de Caso de Uso Individual – Administrador Lista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FECA673" w14:textId="46364ACB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1" w:history="1">
        <w:r w:rsidRPr="00706135">
          <w:rPr>
            <w:rStyle w:val="Hyperlink"/>
          </w:rPr>
          <w:t>Figura 14 – Diagrama de Caso de Uso Individual – Administrador Lista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_Toc183761541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4BA8290" w14:textId="0A0FC1CB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2" w:history="1">
        <w:r w:rsidRPr="00706135">
          <w:rPr>
            <w:rStyle w:val="Hyperlink"/>
          </w:rPr>
          <w:t>Figura 15 – Diagrama de Caso de Uso Individual – Administrador Lista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22FA0A8" w14:textId="391D7A69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3" w:history="1">
        <w:r w:rsidRPr="00706135">
          <w:rPr>
            <w:rStyle w:val="Hyperlink"/>
          </w:rPr>
          <w:t>Figura 16 – Diagrama de Sequência – Administrador Cadastra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8333EC6" w14:textId="17A0678B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4" w:history="1">
        <w:r w:rsidRPr="00706135">
          <w:rPr>
            <w:rStyle w:val="Hyperlink"/>
          </w:rPr>
          <w:t>Figura 17 – Diagrama de Sequência – Administrador Altera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0FC0194" w14:textId="7D97C1B0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5" w:history="1">
        <w:r w:rsidRPr="00706135">
          <w:rPr>
            <w:rStyle w:val="Hyperlink"/>
          </w:rPr>
          <w:t>Figura 17 – Diagrama de Sequência – Administrador Altera Despesa (continuação)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ED567D3" w14:textId="61A362E1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6" w:history="1">
        <w:r w:rsidRPr="00706135">
          <w:rPr>
            <w:rStyle w:val="Hyperlink"/>
          </w:rPr>
          <w:t>Figura 18 – Diagrama de Sequência - Administrador Exclui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BFCFA6C" w14:textId="0667075B" w:rsidR="009541DD" w:rsidRP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7" w:history="1">
        <w:r w:rsidRPr="009541DD">
          <w:rPr>
            <w:rStyle w:val="Hyperlink"/>
          </w:rPr>
          <w:t>Figura 18 – Diagrama de Sequência - Administrador Exclui Despesa (continuação)</w:t>
        </w:r>
        <w:r w:rsidRPr="009541DD">
          <w:rPr>
            <w:webHidden/>
          </w:rPr>
          <w:tab/>
        </w:r>
        <w:r w:rsidRPr="009541DD">
          <w:rPr>
            <w:webHidden/>
          </w:rPr>
          <w:fldChar w:fldCharType="begin"/>
        </w:r>
        <w:r w:rsidRPr="009541DD">
          <w:rPr>
            <w:webHidden/>
          </w:rPr>
          <w:instrText xml:space="preserve"> PAGEREF _Toc183761547 \h </w:instrText>
        </w:r>
        <w:r w:rsidRPr="009541DD"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 w:rsidRPr="009541DD">
          <w:rPr>
            <w:webHidden/>
          </w:rPr>
          <w:fldChar w:fldCharType="end"/>
        </w:r>
      </w:hyperlink>
    </w:p>
    <w:p w14:paraId="031FC2F3" w14:textId="3D593AB5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8" w:history="1">
        <w:r w:rsidRPr="00706135">
          <w:rPr>
            <w:rStyle w:val="Hyperlink"/>
          </w:rPr>
          <w:t>Figura 19 – Diagrama de Atividade – Cadastro de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486A337" w14:textId="42CAF7EE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49" w:history="1">
        <w:r w:rsidRPr="00706135">
          <w:rPr>
            <w:rStyle w:val="Hyperlink"/>
          </w:rPr>
          <w:t>Figura 20 – Diagrama de Máquina de Estado – Componente Situação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_Toc183761549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C306500" w14:textId="73B36FFD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0" w:history="1">
        <w:r w:rsidRPr="00706135">
          <w:rPr>
            <w:rStyle w:val="Hyperlink"/>
          </w:rPr>
          <w:t>Figura 21 – Persona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79F90B0" w14:textId="47163A1E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1" w:history="1">
        <w:r w:rsidRPr="00706135">
          <w:rPr>
            <w:rStyle w:val="Hyperlink"/>
          </w:rPr>
          <w:t>Figura 22 – Persona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_Toc183761551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F7E61C3" w14:textId="29D1F1FA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2" w:history="1">
        <w:r w:rsidRPr="00706135">
          <w:rPr>
            <w:rStyle w:val="Hyperlink"/>
          </w:rPr>
          <w:t>Figura 23 – Wireframe - Tela Home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E796E07" w14:textId="70BA82C6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3" w:history="1">
        <w:r w:rsidRPr="00706135">
          <w:rPr>
            <w:rStyle w:val="Hyperlink"/>
          </w:rPr>
          <w:t>Figura 24 – Wireframe – Tela Cadastro de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37EC381" w14:textId="5DA993DC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4" w:history="1">
        <w:r w:rsidRPr="00706135">
          <w:rPr>
            <w:rStyle w:val="Hyperlink"/>
          </w:rPr>
          <w:t>Figura 25 – Wireframe - Tela Cadastro de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11F1836" w14:textId="5614E764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5" w:history="1">
        <w:r w:rsidRPr="00706135">
          <w:rPr>
            <w:rStyle w:val="Hyperlink"/>
          </w:rPr>
          <w:t>Figura 26 – Wireframe - Tela Cadastro de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0F09C1E" w14:textId="025AAE0E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6" w:history="1">
        <w:r w:rsidRPr="00706135">
          <w:rPr>
            <w:rStyle w:val="Hyperlink"/>
          </w:rPr>
          <w:t>Figura 27 – Protótipo Tela – Home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9A21632" w14:textId="48BF66BD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7" w:history="1">
        <w:r w:rsidRPr="00706135">
          <w:rPr>
            <w:rStyle w:val="Hyperlink"/>
          </w:rPr>
          <w:t>Figura 28 – Protótipo Tela – Cadastro de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A3A5A33" w14:textId="1819FC28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8" w:history="1">
        <w:r w:rsidRPr="00706135">
          <w:rPr>
            <w:rStyle w:val="Hyperlink"/>
          </w:rPr>
          <w:t>Figura 29 – Protótipo Tela – Cadastro de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BA32ECA" w14:textId="3A19BDA9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59" w:history="1">
        <w:r w:rsidRPr="00706135">
          <w:rPr>
            <w:rStyle w:val="Hyperlink"/>
          </w:rPr>
          <w:t>Figura 30 – Protótipo Tela – Cadastro de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_Toc183761559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E46FA89" w14:textId="257ED2CF" w:rsidR="009541DD" w:rsidRDefault="009541DD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761560" w:history="1">
        <w:r w:rsidRPr="00706135">
          <w:rPr>
            <w:rStyle w:val="Hyperlink"/>
          </w:rPr>
          <w:t>Figura 31 – Mapeamento do Objeto Relacional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_Toc183761560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4063D0D" w14:textId="1FC8D58E" w:rsidR="009541DD" w:rsidRDefault="009541DD" w:rsidP="009541DD">
      <w:pPr>
        <w:pStyle w:val="ndicedeilustraes"/>
        <w:rPr>
          <w:rStyle w:val="Hyperlink"/>
        </w:rPr>
      </w:pPr>
      <w:hyperlink w:anchor="_Toc183761561" w:history="1">
        <w:r w:rsidRPr="00706135">
          <w:rPr>
            <w:rStyle w:val="Hyperlink"/>
          </w:rPr>
          <w:t>Figura 32 – Diagrama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_Toc183761561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3754E41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43EB44BE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5BF8A194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0DF5403E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7CB84A38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4F0506C3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7404F32A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565C5AED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4EF21FED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0651B717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27AC69FC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4523737C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6096238D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4E224D4F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3D59D549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6413F3A0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0D819E8A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195A7A3E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72358683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74989641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6C5F5165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05004290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67C6632F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37528CB1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2752F12A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3002E39F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199E3E04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1F009BB7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609D0CC1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70C8BCA7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1CAF7BC9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2EAA08B7" w14:textId="77777777" w:rsidR="009541DD" w:rsidRDefault="009541DD" w:rsidP="009541DD">
      <w:pPr>
        <w:pStyle w:val="Pargrafo"/>
        <w:rPr>
          <w:rFonts w:eastAsiaTheme="minorEastAsia"/>
          <w:noProof/>
        </w:rPr>
      </w:pPr>
    </w:p>
    <w:p w14:paraId="1262212F" w14:textId="77777777" w:rsidR="009541DD" w:rsidRPr="009541DD" w:rsidRDefault="009541DD" w:rsidP="009541DD">
      <w:pPr>
        <w:pStyle w:val="Pargrafo"/>
        <w:rPr>
          <w:rFonts w:eastAsiaTheme="minorEastAsia"/>
          <w:noProof/>
        </w:rPr>
      </w:pPr>
    </w:p>
    <w:p w14:paraId="7EBBE1BD" w14:textId="6E60E91F" w:rsidR="000F3A53" w:rsidRDefault="001624A6" w:rsidP="00C52138">
      <w:pPr>
        <w:pStyle w:val="Ttulo"/>
        <w:rPr>
          <w:szCs w:val="24"/>
        </w:rPr>
      </w:pPr>
      <w:r>
        <w:rPr>
          <w:szCs w:val="24"/>
        </w:rPr>
        <w:fldChar w:fldCharType="end"/>
      </w:r>
      <w:r w:rsidR="000F3A53">
        <w:rPr>
          <w:szCs w:val="24"/>
        </w:rPr>
        <w:t>Lista de Quadros</w:t>
      </w:r>
    </w:p>
    <w:p w14:paraId="71DE3EED" w14:textId="77777777" w:rsidR="000F3A53" w:rsidRDefault="000F3A53" w:rsidP="00A14D71">
      <w:pPr>
        <w:pStyle w:val="Ttulo"/>
        <w:rPr>
          <w:szCs w:val="24"/>
        </w:rPr>
      </w:pPr>
    </w:p>
    <w:p w14:paraId="6762E559" w14:textId="272F1CC3" w:rsidR="00FE6D5E" w:rsidRDefault="001624A6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"Quadro" </w:instrText>
      </w:r>
      <w:r>
        <w:rPr>
          <w:szCs w:val="24"/>
        </w:rPr>
        <w:fldChar w:fldCharType="separate"/>
      </w:r>
      <w:hyperlink w:anchor="_Toc183425064" w:history="1">
        <w:r w:rsidR="00FE6D5E" w:rsidRPr="00D27D54">
          <w:rPr>
            <w:rStyle w:val="Hyperlink"/>
          </w:rPr>
          <w:t>Quadro 1 - Requisitos Funcionais</w:t>
        </w:r>
        <w:r w:rsidR="00FE6D5E">
          <w:rPr>
            <w:webHidden/>
          </w:rPr>
          <w:tab/>
        </w:r>
        <w:r w:rsidR="00FE6D5E">
          <w:rPr>
            <w:webHidden/>
          </w:rPr>
          <w:fldChar w:fldCharType="begin"/>
        </w:r>
        <w:r w:rsidR="00FE6D5E">
          <w:rPr>
            <w:webHidden/>
          </w:rPr>
          <w:instrText xml:space="preserve"> PAGEREF _Toc183425064 \h </w:instrText>
        </w:r>
        <w:r w:rsidR="00FE6D5E">
          <w:rPr>
            <w:webHidden/>
          </w:rPr>
        </w:r>
        <w:r w:rsidR="00FE6D5E">
          <w:rPr>
            <w:webHidden/>
          </w:rPr>
          <w:fldChar w:fldCharType="separate"/>
        </w:r>
        <w:r w:rsidR="00501FC2">
          <w:rPr>
            <w:webHidden/>
          </w:rPr>
          <w:t>19</w:t>
        </w:r>
        <w:r w:rsidR="00FE6D5E">
          <w:rPr>
            <w:webHidden/>
          </w:rPr>
          <w:fldChar w:fldCharType="end"/>
        </w:r>
      </w:hyperlink>
    </w:p>
    <w:p w14:paraId="580567C3" w14:textId="245A9233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65" w:history="1">
        <w:r w:rsidRPr="00D27D54">
          <w:rPr>
            <w:rStyle w:val="Hyperlink"/>
          </w:rPr>
          <w:t>Quadro 2 - 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26A9B46" w14:textId="511C275B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66" w:history="1">
        <w:r w:rsidRPr="00D27D54">
          <w:rPr>
            <w:rStyle w:val="Hyperlink"/>
          </w:rPr>
          <w:t>Quadro 3 - Descrição Classe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ED3BACD" w14:textId="76355088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67" w:history="1">
        <w:r w:rsidRPr="00D27D54">
          <w:rPr>
            <w:rStyle w:val="Hyperlink"/>
          </w:rPr>
          <w:t>Quadro 4 - Descrição Classe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BB2134E" w14:textId="42CAAB22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68" w:history="1">
        <w:r w:rsidRPr="00D27D54">
          <w:rPr>
            <w:rStyle w:val="Hyperlink"/>
          </w:rPr>
          <w:t>Quadro 5 - Descrição Classe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99B6017" w14:textId="3DE7B8E0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69" w:history="1">
        <w:r w:rsidRPr="00D27D54">
          <w:rPr>
            <w:rStyle w:val="Hyperlink"/>
          </w:rPr>
          <w:t>Quadro 6 - Descrição Classe Fornecedor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8C23A81" w14:textId="5217839F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0" w:history="1">
        <w:r w:rsidRPr="00D27D54">
          <w:rPr>
            <w:rStyle w:val="Hyperlink"/>
          </w:rPr>
          <w:t>Quadro 7 - Descrição Classe 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E4B5322" w14:textId="76A215FE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1" w:history="1">
        <w:r w:rsidRPr="00D27D54">
          <w:rPr>
            <w:rStyle w:val="Hyperlink"/>
          </w:rPr>
          <w:t>Quadro 8 - Descrição Classe Unidade Medida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AC12B40" w14:textId="1443EB41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2" w:history="1">
        <w:r w:rsidRPr="00D27D54">
          <w:rPr>
            <w:rStyle w:val="Hyperlink"/>
          </w:rPr>
          <w:t>Quadro 9 - Descrição Classe Unidade Consumidora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4FA4FF4E" w14:textId="6B74BB2E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3" w:history="1">
        <w:r w:rsidRPr="00D27D54">
          <w:rPr>
            <w:rStyle w:val="Hyperlink"/>
          </w:rPr>
          <w:t>Quadro 10 - Descrição Classe Tipo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7E33100" w14:textId="11009666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4" w:history="1">
        <w:r w:rsidRPr="00D27D54">
          <w:rPr>
            <w:rStyle w:val="Hyperlink"/>
          </w:rPr>
          <w:t>Quadro 11 - Descrição Classe TipoDespesa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1DB826D" w14:textId="6DCCD42E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5" w:history="1">
        <w:r w:rsidRPr="00D27D54">
          <w:rPr>
            <w:rStyle w:val="Hyperlink"/>
          </w:rPr>
          <w:t>Quadro 12 - Descrição Classe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4D2756A1" w14:textId="2E284FBC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6" w:history="1">
        <w:r w:rsidRPr="00D27D54">
          <w:rPr>
            <w:rStyle w:val="Hyperlink"/>
          </w:rPr>
          <w:t>Quadro 13 - Descrição Classe Auditoria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9333FD1" w14:textId="5A967956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7" w:history="1">
        <w:r w:rsidRPr="00D27D54">
          <w:rPr>
            <w:rStyle w:val="Hyperlink"/>
          </w:rPr>
          <w:t>Quadro 14 - Descrição Classe Tipo Usuário - Enumeração dos tipos de usuário no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E243341" w14:textId="27A4186D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8" w:history="1">
        <w:r w:rsidRPr="00D27D54">
          <w:rPr>
            <w:rStyle w:val="Hyperlink"/>
          </w:rPr>
          <w:t>Quadro 15 - Descrição Classe Situação - Enumeração de Situação no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DCF280C" w14:textId="07192AE9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79" w:history="1">
        <w:r w:rsidRPr="00D27D54">
          <w:rPr>
            <w:rStyle w:val="Hyperlink"/>
          </w:rPr>
          <w:t>Quadro 16 - Descrição Classe Solicita UC - Enumeração de Solicita UC no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_Toc183425079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F400942" w14:textId="2751FDD0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0" w:history="1">
        <w:r w:rsidRPr="00D27D54">
          <w:rPr>
            <w:rStyle w:val="Hyperlink"/>
          </w:rPr>
          <w:t>Quadro 17 - Descrição Classe Tipo Usuário - Enumeração dos status de uma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6B00BF5" w14:textId="29F2DA45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1" w:history="1">
        <w:r w:rsidRPr="00D27D54">
          <w:rPr>
            <w:rStyle w:val="Hyperlink"/>
          </w:rPr>
          <w:t>Quadro 18 - Lista de Mensagens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1FC2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1AC78DD3" w14:textId="250137CF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2" w:history="1">
        <w:r w:rsidRPr="00D27D54">
          <w:rPr>
            <w:rStyle w:val="Hyperlink"/>
          </w:rPr>
          <w:t>Quadro 19 - Lista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49886A1" w14:textId="5FBDA3BB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3" w:history="1">
        <w:r w:rsidRPr="00D27D54">
          <w:rPr>
            <w:rStyle w:val="Hyperlink"/>
          </w:rPr>
          <w:t>Quadro 20 - Documentação - Administrador Lista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A71CA6C" w14:textId="061A3772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4" w:history="1">
        <w:r w:rsidRPr="00D27D54">
          <w:rPr>
            <w:rStyle w:val="Hyperlink"/>
          </w:rPr>
          <w:t>Quadro 21 - Documentação - Administrador Cadastra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A6F557F" w14:textId="5ED0F8BB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5" w:history="1">
        <w:r w:rsidRPr="00D27D54">
          <w:rPr>
            <w:rStyle w:val="Hyperlink"/>
          </w:rPr>
          <w:t>Quadro 22 - Documentação - Administrador Altera Tipo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C2FAED2" w14:textId="66FE40D8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6" w:history="1">
        <w:r w:rsidRPr="00D27D54">
          <w:rPr>
            <w:rStyle w:val="Hyperlink"/>
          </w:rPr>
          <w:t>Quadro 23 - Documentação - Administrador Exclui Tipo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C528549" w14:textId="1C873344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7" w:history="1">
        <w:r w:rsidRPr="00D27D54">
          <w:rPr>
            <w:rStyle w:val="Hyperlink"/>
          </w:rPr>
          <w:t>Quadro 24 - Documentação - Administrador Lista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4CFF093" w14:textId="02EF6A6F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8" w:history="1">
        <w:r w:rsidRPr="00D27D54">
          <w:rPr>
            <w:rStyle w:val="Hyperlink"/>
          </w:rPr>
          <w:t>Quadro 25 - Documentação - Administrador Cadastra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484D13F0" w14:textId="267E53B7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89" w:history="1">
        <w:r w:rsidRPr="00D27D54">
          <w:rPr>
            <w:rStyle w:val="Hyperlink"/>
          </w:rPr>
          <w:t>Quadro 26 - Documentação - Administrador Altera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_Toc183425089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002C48A" w14:textId="12816466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0" w:history="1">
        <w:r w:rsidRPr="00D27D54">
          <w:rPr>
            <w:rStyle w:val="Hyperlink"/>
          </w:rPr>
          <w:t>Quadro 27 - Documentação - Administrador Exclui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53AC09F" w14:textId="39219320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1" w:history="1">
        <w:r w:rsidRPr="00D27D54">
          <w:rPr>
            <w:rStyle w:val="Hyperlink"/>
          </w:rPr>
          <w:t>Quadro 28 - Documentação - Funcionário Lista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_Toc183425091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9FC491D" w14:textId="5F61F6B7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2" w:history="1">
        <w:r w:rsidRPr="00D27D54">
          <w:rPr>
            <w:rStyle w:val="Hyperlink"/>
          </w:rPr>
          <w:t>Quadro 29 - Documentação - Funcionário Cadastra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E8D9D9A" w14:textId="0E36AEA0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3" w:history="1">
        <w:r w:rsidRPr="00D27D54">
          <w:rPr>
            <w:rStyle w:val="Hyperlink"/>
          </w:rPr>
          <w:t>Quadro 30 - Documentação - Funcionário Altera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9E3DC0A" w14:textId="24D444E9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4" w:history="1">
        <w:r w:rsidRPr="00D27D54">
          <w:rPr>
            <w:rStyle w:val="Hyperlink"/>
          </w:rPr>
          <w:t>Quadro 31 - Documentação - Funcionário Exclui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57D1CDD" w14:textId="7BF27015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5" w:history="1">
        <w:r w:rsidRPr="00D27D54">
          <w:rPr>
            <w:rStyle w:val="Hyperlink"/>
          </w:rPr>
          <w:t>Quadro 32 – Cenário - Registro de Despesas por um Funcionário da Prefeitura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BC90ABA" w14:textId="6A4626FE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6" w:history="1">
        <w:r w:rsidRPr="00D27D54">
          <w:rPr>
            <w:rStyle w:val="Hyperlink"/>
          </w:rPr>
          <w:t>Quadro 33 – Cenário - Análise de Dashboards pelo Funcionário da Secretaria da Fazenda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AAD3D23" w14:textId="2C246B31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7" w:history="1">
        <w:r w:rsidRPr="00D27D54">
          <w:rPr>
            <w:rStyle w:val="Hyperlink"/>
          </w:rPr>
          <w:t>Quadro 34 - Script SQL – Tabela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430F5110" w14:textId="17689406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8" w:history="1">
        <w:r w:rsidRPr="00D27D54">
          <w:rPr>
            <w:rStyle w:val="Hyperlink"/>
          </w:rPr>
          <w:t>Quadro 35 - Script SQL – Tabela Secretaria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DA5BB7D" w14:textId="362DA03C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099" w:history="1">
        <w:r w:rsidRPr="00D27D54">
          <w:rPr>
            <w:rStyle w:val="Hyperlink"/>
          </w:rPr>
          <w:t>Quadro 36 - Script SQL – Tabela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_Toc183425099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1A167ABC" w14:textId="426F0FD9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0" w:history="1">
        <w:r w:rsidRPr="00D27D54">
          <w:rPr>
            <w:rStyle w:val="Hyperlink"/>
          </w:rPr>
          <w:t>Quadro 37 - Script SQL – Tabela Fornecedor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_Toc183425100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6B6F4D58" w14:textId="1077B18C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1" w:history="1">
        <w:r w:rsidRPr="00D27D54">
          <w:rPr>
            <w:rStyle w:val="Hyperlink"/>
          </w:rPr>
          <w:t>Quadro 38 - Script SQL – Tabela 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_Toc183425101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7F71B03" w14:textId="52C70691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2" w:history="1">
        <w:r w:rsidRPr="00D27D54">
          <w:rPr>
            <w:rStyle w:val="Hyperlink"/>
          </w:rPr>
          <w:t>Quadro 39 - Script SQL – Tabela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_Toc183425102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4DD40740" w14:textId="024DDA78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3" w:history="1">
        <w:r w:rsidRPr="00D27D54">
          <w:rPr>
            <w:rStyle w:val="Hyperlink"/>
          </w:rPr>
          <w:t>Quadro 40 - Script SQL – Tabela Auditoria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_Toc183425103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A26EED3" w14:textId="51BF3F34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4" w:history="1">
        <w:r w:rsidRPr="00D27D54">
          <w:rPr>
            <w:rStyle w:val="Hyperlink"/>
          </w:rPr>
          <w:t>Quadro 41 - Script SQL – Tabela Tipo Despesa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_Toc183425104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2A506EC" w14:textId="3D6ADC4D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5" w:history="1">
        <w:r w:rsidRPr="00D27D54">
          <w:rPr>
            <w:rStyle w:val="Hyperlink"/>
          </w:rPr>
          <w:t>Quadro 42 - Script SQL – Tabela Tipo Instituição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_Toc183425105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30073F49" w14:textId="07D922E8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6" w:history="1">
        <w:r w:rsidRPr="00D27D54">
          <w:rPr>
            <w:rStyle w:val="Hyperlink"/>
          </w:rPr>
          <w:t>Quadro 43 - Script SQL – Tabela Unidade Medida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_Toc183425106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2113AC29" w14:textId="75BB279D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7" w:history="1">
        <w:r w:rsidRPr="00D27D54">
          <w:rPr>
            <w:rStyle w:val="Hyperlink"/>
          </w:rPr>
          <w:t>Quadro 44 - Script SQL – Tabela Unidade Consumidora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_Toc183425107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0AC0762B" w14:textId="2B2CB22A" w:rsidR="00FE6D5E" w:rsidRDefault="00FE6D5E" w:rsidP="009541DD">
      <w:pPr>
        <w:pStyle w:val="ndicedeilustraes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3425108" w:history="1">
        <w:r w:rsidRPr="00D27D54">
          <w:rPr>
            <w:rStyle w:val="Hyperlink"/>
          </w:rPr>
          <w:t>Quadro 45 – Softwares Utilizados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_Toc183425108 \h </w:instrText>
        </w:r>
        <w:r>
          <w:rPr>
            <w:webHidden/>
          </w:rPr>
          <w:fldChar w:fldCharType="separate"/>
        </w:r>
        <w:r w:rsidR="00501FC2">
          <w:rPr>
            <w:b/>
            <w:bCs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7F7631D2" w14:textId="1481F7DC" w:rsidR="000F3A53" w:rsidRDefault="001624A6" w:rsidP="00A14D71">
      <w:pPr>
        <w:pStyle w:val="Ttulo"/>
        <w:rPr>
          <w:szCs w:val="24"/>
        </w:rPr>
      </w:pPr>
      <w:r>
        <w:rPr>
          <w:szCs w:val="24"/>
        </w:rPr>
        <w:fldChar w:fldCharType="end"/>
      </w:r>
    </w:p>
    <w:p w14:paraId="78198FA4" w14:textId="77777777" w:rsidR="000F3A53" w:rsidRDefault="000F3A53" w:rsidP="00A14D71">
      <w:pPr>
        <w:pStyle w:val="Ttulo"/>
        <w:rPr>
          <w:szCs w:val="24"/>
        </w:rPr>
      </w:pPr>
    </w:p>
    <w:p w14:paraId="63E35F75" w14:textId="77777777" w:rsidR="000F3A53" w:rsidRDefault="000F3A53" w:rsidP="00A14D71">
      <w:pPr>
        <w:pStyle w:val="Ttulo"/>
        <w:rPr>
          <w:szCs w:val="24"/>
        </w:rPr>
      </w:pPr>
    </w:p>
    <w:p w14:paraId="26DBEA2A" w14:textId="77777777" w:rsidR="000F3A53" w:rsidRDefault="000F3A53" w:rsidP="00A14D71">
      <w:pPr>
        <w:pStyle w:val="Ttulo"/>
        <w:rPr>
          <w:szCs w:val="24"/>
        </w:rPr>
      </w:pPr>
    </w:p>
    <w:p w14:paraId="394985C9" w14:textId="77777777" w:rsidR="000F3A53" w:rsidRDefault="000F3A53" w:rsidP="00A14D71">
      <w:pPr>
        <w:pStyle w:val="Ttulo"/>
        <w:rPr>
          <w:szCs w:val="24"/>
        </w:rPr>
      </w:pPr>
    </w:p>
    <w:p w14:paraId="56F1B530" w14:textId="77777777" w:rsidR="000F3A53" w:rsidRDefault="000F3A53" w:rsidP="00A14D71">
      <w:pPr>
        <w:pStyle w:val="Ttulo"/>
        <w:rPr>
          <w:szCs w:val="24"/>
        </w:rPr>
      </w:pPr>
    </w:p>
    <w:p w14:paraId="2F18928F" w14:textId="77777777" w:rsidR="000F3A53" w:rsidRDefault="000F3A53" w:rsidP="00A14D71">
      <w:pPr>
        <w:pStyle w:val="Ttulo"/>
        <w:rPr>
          <w:szCs w:val="24"/>
        </w:rPr>
      </w:pPr>
    </w:p>
    <w:p w14:paraId="154C9173" w14:textId="77777777" w:rsidR="000F3A53" w:rsidRDefault="000F3A53" w:rsidP="00A14D71">
      <w:pPr>
        <w:pStyle w:val="Ttulo"/>
        <w:rPr>
          <w:szCs w:val="24"/>
        </w:rPr>
      </w:pPr>
    </w:p>
    <w:p w14:paraId="5997AD60" w14:textId="77777777" w:rsidR="000F3A53" w:rsidRDefault="000F3A53" w:rsidP="00A14D71">
      <w:pPr>
        <w:pStyle w:val="Ttulo"/>
        <w:rPr>
          <w:szCs w:val="24"/>
        </w:rPr>
      </w:pPr>
    </w:p>
    <w:p w14:paraId="63ED48DA" w14:textId="77777777" w:rsidR="000F3A53" w:rsidRDefault="000F3A53" w:rsidP="00A14D71">
      <w:pPr>
        <w:pStyle w:val="Ttulo"/>
        <w:rPr>
          <w:szCs w:val="24"/>
        </w:rPr>
      </w:pPr>
    </w:p>
    <w:p w14:paraId="180D20F8" w14:textId="77777777" w:rsidR="000F3A53" w:rsidRDefault="000F3A53" w:rsidP="00A14D71">
      <w:pPr>
        <w:pStyle w:val="Ttulo"/>
        <w:rPr>
          <w:szCs w:val="24"/>
        </w:rPr>
      </w:pPr>
    </w:p>
    <w:p w14:paraId="58F5D970" w14:textId="77777777" w:rsidR="000F3A53" w:rsidRDefault="000F3A53" w:rsidP="00A14D71">
      <w:pPr>
        <w:pStyle w:val="Ttulo"/>
        <w:rPr>
          <w:szCs w:val="24"/>
        </w:rPr>
      </w:pPr>
    </w:p>
    <w:p w14:paraId="1F2CC530" w14:textId="77777777" w:rsidR="000F3A53" w:rsidRDefault="000F3A53" w:rsidP="00A14D71">
      <w:pPr>
        <w:pStyle w:val="Ttulo"/>
        <w:rPr>
          <w:szCs w:val="24"/>
        </w:rPr>
      </w:pPr>
    </w:p>
    <w:p w14:paraId="699CAF60" w14:textId="77777777" w:rsidR="000F3A53" w:rsidRDefault="000F3A53" w:rsidP="00A14D71">
      <w:pPr>
        <w:pStyle w:val="Ttulo"/>
        <w:rPr>
          <w:szCs w:val="24"/>
        </w:rPr>
      </w:pPr>
    </w:p>
    <w:p w14:paraId="29E28902" w14:textId="77777777" w:rsidR="000F3A53" w:rsidRDefault="000F3A53" w:rsidP="00A14D71">
      <w:pPr>
        <w:pStyle w:val="Ttulo"/>
        <w:rPr>
          <w:szCs w:val="24"/>
        </w:rPr>
      </w:pPr>
    </w:p>
    <w:p w14:paraId="262F46CD" w14:textId="77777777" w:rsidR="000F3A53" w:rsidRDefault="000F3A53" w:rsidP="007109A2">
      <w:pPr>
        <w:pStyle w:val="Ttulo"/>
        <w:jc w:val="both"/>
        <w:rPr>
          <w:szCs w:val="24"/>
        </w:rPr>
      </w:pPr>
    </w:p>
    <w:p w14:paraId="776C4474" w14:textId="77777777" w:rsidR="00E27FAB" w:rsidRDefault="00E27FAB" w:rsidP="007109A2">
      <w:pPr>
        <w:pStyle w:val="Ttulo"/>
        <w:jc w:val="both"/>
        <w:rPr>
          <w:szCs w:val="24"/>
        </w:rPr>
      </w:pPr>
    </w:p>
    <w:p w14:paraId="11C90F60" w14:textId="77777777" w:rsidR="0095588E" w:rsidRDefault="0095588E" w:rsidP="007109A2">
      <w:pPr>
        <w:pStyle w:val="Ttulo"/>
        <w:jc w:val="both"/>
        <w:rPr>
          <w:szCs w:val="24"/>
        </w:rPr>
      </w:pPr>
    </w:p>
    <w:p w14:paraId="1110F447" w14:textId="77777777" w:rsidR="0095588E" w:rsidRDefault="0095588E" w:rsidP="007109A2">
      <w:pPr>
        <w:pStyle w:val="Ttulo"/>
        <w:jc w:val="both"/>
        <w:rPr>
          <w:szCs w:val="24"/>
        </w:rPr>
      </w:pPr>
    </w:p>
    <w:p w14:paraId="5E7108F0" w14:textId="77777777" w:rsidR="0095588E" w:rsidRDefault="0095588E" w:rsidP="007109A2">
      <w:pPr>
        <w:pStyle w:val="Ttulo"/>
        <w:jc w:val="both"/>
        <w:rPr>
          <w:szCs w:val="24"/>
        </w:rPr>
      </w:pPr>
    </w:p>
    <w:p w14:paraId="4E0C60FB" w14:textId="77777777" w:rsidR="0095588E" w:rsidRDefault="0095588E" w:rsidP="007109A2">
      <w:pPr>
        <w:pStyle w:val="Ttulo"/>
        <w:jc w:val="both"/>
        <w:rPr>
          <w:szCs w:val="24"/>
        </w:rPr>
      </w:pPr>
    </w:p>
    <w:p w14:paraId="627D3928" w14:textId="543C3E4F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4386435B" w14:textId="7C7A9E73" w:rsidR="009F38B5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82237761" w:history="1">
        <w:r w:rsidR="009F38B5" w:rsidRPr="007E6279">
          <w:rPr>
            <w:rStyle w:val="Hyperlink"/>
            <w:noProof/>
          </w:rPr>
          <w:t>1</w:t>
        </w:r>
        <w:r w:rsidR="009F38B5"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="009F38B5" w:rsidRPr="007E6279">
          <w:rPr>
            <w:rStyle w:val="Hyperlink"/>
            <w:noProof/>
          </w:rPr>
          <w:t>INTRODUÇÃO</w:t>
        </w:r>
        <w:r w:rsidR="009F38B5">
          <w:rPr>
            <w:noProof/>
            <w:webHidden/>
          </w:rPr>
          <w:tab/>
        </w:r>
        <w:r w:rsidR="009F38B5">
          <w:rPr>
            <w:noProof/>
            <w:webHidden/>
          </w:rPr>
          <w:fldChar w:fldCharType="begin"/>
        </w:r>
        <w:r w:rsidR="009F38B5">
          <w:rPr>
            <w:noProof/>
            <w:webHidden/>
          </w:rPr>
          <w:instrText xml:space="preserve"> PAGEREF _Toc182237761 \h </w:instrText>
        </w:r>
        <w:r w:rsidR="009F38B5">
          <w:rPr>
            <w:noProof/>
            <w:webHidden/>
          </w:rPr>
        </w:r>
        <w:r w:rsidR="009F38B5"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12</w:t>
        </w:r>
        <w:r w:rsidR="009F38B5">
          <w:rPr>
            <w:noProof/>
            <w:webHidden/>
          </w:rPr>
          <w:fldChar w:fldCharType="end"/>
        </w:r>
      </w:hyperlink>
    </w:p>
    <w:p w14:paraId="10D2C105" w14:textId="147A875A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62" w:history="1">
        <w:r w:rsidRPr="007E627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LEVANTAMENTO DE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4390D2" w14:textId="19427C69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3" w:history="1">
        <w:r w:rsidRPr="007E62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dos objetivos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177E03" w14:textId="1C4AAD95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4" w:history="1">
        <w:r w:rsidRPr="007E627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do sistema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4A1C00" w14:textId="16F47874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5" w:history="1">
        <w:r w:rsidRPr="007E627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Análise de Sistemas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20E4DF" w14:textId="7B26E51D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6" w:history="1">
        <w:r w:rsidRPr="007E627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dos Principais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F913AE" w14:textId="45327FA7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7" w:history="1">
        <w:r w:rsidRPr="007E627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dos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74DDCB" w14:textId="72831B4E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68" w:history="1">
        <w:r w:rsidRPr="007E627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dos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6D77A9" w14:textId="72D42870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69" w:history="1">
        <w:r w:rsidRPr="007E627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VISÃO DE CASO DE USO –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79449BC" w14:textId="7E795E70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0" w:history="1">
        <w:r w:rsidRPr="007E6279">
          <w:rPr>
            <w:rStyle w:val="Hyperlink"/>
            <w:noProof/>
          </w:rPr>
          <w:t xml:space="preserve">3.1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DDAC1B" w14:textId="68B525EB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1" w:history="1">
        <w:r w:rsidRPr="007E627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Dicionário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20567B" w14:textId="2DAA2BA0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2" w:history="1">
        <w:r w:rsidRPr="007E627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Definição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A2A23F" w14:textId="7C654BC2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3" w:history="1">
        <w:r w:rsidRPr="007E627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1FC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2372481" w14:textId="531CDCDB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4" w:history="1">
        <w:r w:rsidRPr="007E627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_Toc182237774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388025A2" w14:textId="65139571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5" w:history="1">
        <w:r w:rsidRPr="007E6279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Casos de Uso Individuais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_Toc182237775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730773E" w14:textId="6FB10497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6" w:history="1">
        <w:r w:rsidRPr="007E6279">
          <w:rPr>
            <w:rStyle w:val="Hyperlink"/>
            <w:noProof/>
          </w:rPr>
          <w:t>3.6.1   Diagrama de Casos de Uso Individuais – Administrador Lista Despesa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_Toc182237776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095B52A1" w14:textId="27E924C5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7" w:history="1">
        <w:r w:rsidRPr="007E6279">
          <w:rPr>
            <w:rStyle w:val="Hyperlink"/>
            <w:noProof/>
          </w:rPr>
          <w:t>3.6.2   Diagrama de Casos de Uso Individuais – Administrador Lista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_Toc182237777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0F7D9A72" w14:textId="11EFC164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8" w:history="1">
        <w:r w:rsidRPr="007E6279">
          <w:rPr>
            <w:rStyle w:val="Hyperlink"/>
            <w:noProof/>
          </w:rPr>
          <w:t>3.6.3   Diagrama de Casos de Uso Individuais – Funcionário Lista Secretaria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_Toc182237778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609AC47B" w14:textId="664CC58A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79" w:history="1">
        <w:r w:rsidRPr="007E6279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_Toc182237779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C707DF3" w14:textId="634048AF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0" w:history="1">
        <w:r w:rsidRPr="007E6279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_Toc182237780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729C8FE4" w14:textId="7866A6F9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1" w:history="1">
        <w:r w:rsidRPr="007E6279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Diagrama de Máquina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_Toc182237781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7B491C01" w14:textId="54E85F0C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82" w:history="1">
        <w:r w:rsidRPr="007E627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DEFINIÇÃO DA INTERFACE COM O USUÁRIO (UX)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_Toc182237782 \h </w:instrText>
        </w:r>
        <w:r>
          <w:rPr>
            <w:noProof/>
            <w:webHidden/>
          </w:rPr>
          <w:fldChar w:fldCharType="separate"/>
        </w:r>
        <w:r w:rsidR="00501FC2">
          <w:rPr>
            <w:b w:val="0"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3EC44E12" w14:textId="0F2A935F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3" w:history="1">
        <w:r w:rsidRPr="007E627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de Cenário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_Toc182237783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0BF3DE30" w14:textId="6C861694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4" w:history="1">
        <w:r w:rsidRPr="007E627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Descrição de 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_Toc182237784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59F7C28" w14:textId="07073456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5" w:history="1">
        <w:r w:rsidRPr="007E627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Esboços de tela (</w:t>
        </w:r>
        <w:r w:rsidRPr="007E6279">
          <w:rPr>
            <w:rStyle w:val="Hyperlink"/>
            <w:i/>
            <w:iCs/>
            <w:noProof/>
          </w:rPr>
          <w:t>wireframes</w:t>
        </w:r>
        <w:r w:rsidRPr="007E6279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_Toc182237785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726ABE27" w14:textId="1CAFF636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6" w:history="1">
        <w:r w:rsidRPr="007E6279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_Toc182237786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040DE425" w14:textId="36F8D2CE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87" w:history="1">
        <w:r w:rsidRPr="007E627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_Toc182237787 \h </w:instrText>
        </w:r>
        <w:r>
          <w:rPr>
            <w:noProof/>
            <w:webHidden/>
          </w:rPr>
          <w:fldChar w:fldCharType="separate"/>
        </w:r>
        <w:r w:rsidR="00501FC2">
          <w:rPr>
            <w:b w:val="0"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3F60A3A" w14:textId="751766C8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8" w:history="1">
        <w:r w:rsidRPr="007E627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Modelo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_Toc182237788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30F3220C" w14:textId="4EE47C07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89" w:history="1">
        <w:r w:rsidRPr="007E627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Script das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_Toc182237789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7A6DEB11" w14:textId="52913411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0" w:history="1">
        <w:r w:rsidRPr="007E6279">
          <w:rPr>
            <w:rStyle w:val="Hyperlink"/>
            <w:noProof/>
          </w:rPr>
          <w:t>5.3       Mapeamento Objeto Relacional – 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_Toc182237790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65DFDAAB" w14:textId="4573D1C1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91" w:history="1">
        <w:r w:rsidRPr="007E627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_Toc182237791 \h </w:instrText>
        </w:r>
        <w:r>
          <w:rPr>
            <w:noProof/>
            <w:webHidden/>
          </w:rPr>
          <w:fldChar w:fldCharType="separate"/>
        </w:r>
        <w:r w:rsidR="00501FC2">
          <w:rPr>
            <w:b w:val="0"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57D4B6C0" w14:textId="04F05B20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2" w:history="1">
        <w:r w:rsidRPr="007E6279">
          <w:rPr>
            <w:rStyle w:val="Hyperlink"/>
            <w:noProof/>
          </w:rPr>
          <w:t xml:space="preserve">6.1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Arquitetura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_Toc182237792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1673BB6B" w14:textId="445DC457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3" w:history="1">
        <w:r w:rsidRPr="007E6279">
          <w:rPr>
            <w:rStyle w:val="Hyperlink"/>
            <w:noProof/>
          </w:rPr>
          <w:t xml:space="preserve">6.1.1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_Toc182237793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70E9BF46" w14:textId="778299F8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4" w:history="1">
        <w:r w:rsidRPr="007E6279">
          <w:rPr>
            <w:rStyle w:val="Hyperlink"/>
            <w:noProof/>
          </w:rPr>
          <w:t xml:space="preserve">6.1.2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_Toc182237794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525BE49A" w14:textId="06776DE5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5" w:history="1">
        <w:r w:rsidRPr="007E6279">
          <w:rPr>
            <w:rStyle w:val="Hyperlink"/>
            <w:noProof/>
          </w:rPr>
          <w:t xml:space="preserve">6.2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Segurança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_Toc182237795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A5DD1AC" w14:textId="46C275B6" w:rsidR="009F38B5" w:rsidRDefault="009F38B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Cs w:val="24"/>
          <w14:ligatures w14:val="standardContextual"/>
        </w:rPr>
      </w:pPr>
      <w:hyperlink w:anchor="_Toc182237796" w:history="1">
        <w:r w:rsidRPr="007E6279">
          <w:rPr>
            <w:rStyle w:val="Hyperlink"/>
            <w:noProof/>
          </w:rPr>
          <w:t xml:space="preserve">6.3 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_Toc182237796 \h </w:instrText>
        </w:r>
        <w:r>
          <w:rPr>
            <w:noProof/>
            <w:webHidden/>
          </w:rPr>
          <w:fldChar w:fldCharType="separate"/>
        </w:r>
        <w:r w:rsidR="00501FC2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6C417246" w14:textId="50237347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97" w:history="1">
        <w:r w:rsidRPr="007E627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_Toc182237797 \h </w:instrText>
        </w:r>
        <w:r>
          <w:rPr>
            <w:noProof/>
            <w:webHidden/>
          </w:rPr>
          <w:fldChar w:fldCharType="separate"/>
        </w:r>
        <w:r w:rsidR="00501FC2">
          <w:rPr>
            <w:b w:val="0"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25C9C983" w14:textId="45693F72" w:rsidR="009F38B5" w:rsidRDefault="009F38B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hyperlink w:anchor="_Toc182237798" w:history="1">
        <w:r w:rsidRPr="007E627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14:ligatures w14:val="standardContextual"/>
          </w:rPr>
          <w:tab/>
        </w:r>
        <w:r w:rsidRPr="007E627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_Toc182237798 \h </w:instrText>
        </w:r>
        <w:r>
          <w:rPr>
            <w:noProof/>
            <w:webHidden/>
          </w:rPr>
          <w:fldChar w:fldCharType="separate"/>
        </w:r>
        <w:r w:rsidR="00501FC2">
          <w:rPr>
            <w:b w:val="0"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48239BC6" w14:textId="49447796" w:rsidR="00A14D71" w:rsidRPr="00DE0E82" w:rsidRDefault="00460066" w:rsidP="00A14D71">
      <w:pPr>
        <w:rPr>
          <w:szCs w:val="24"/>
        </w:rPr>
        <w:sectPr w:rsidR="00A14D71" w:rsidRPr="00DE0E82" w:rsidSect="00735437">
          <w:footerReference w:type="default" r:id="rId12"/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Pr="00DE0E82" w:rsidRDefault="00236F70" w:rsidP="00C00092">
      <w:pPr>
        <w:pStyle w:val="Ttulo1"/>
        <w:ind w:left="426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82237761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B8447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E716468" w14:textId="77777777" w:rsidR="00905582" w:rsidRDefault="00905582" w:rsidP="00905582">
      <w:r>
        <w:t>No cenário atual, pequenas e médias empresas (</w:t>
      </w:r>
      <w:proofErr w:type="spellStart"/>
      <w:r>
        <w:t>PMEs</w:t>
      </w:r>
      <w:proofErr w:type="spellEnd"/>
      <w:r>
        <w:t xml:space="preserve">) enfrentam desafios significativos decorrentes da execução de processos manuais apoiados em documentos físicos e fluxos de trabalho pouco estruturados. Procedimentos como ordens de produção, </w:t>
      </w:r>
      <w:proofErr w:type="spellStart"/>
      <w:r>
        <w:t>check-lists</w:t>
      </w:r>
      <w:proofErr w:type="spellEnd"/>
      <w:r>
        <w:t xml:space="preserve"> de inspeção de qualidade, requisições de compra e relatórios de turno são frequentemente realizados em papel, o que ocasiona atrasos operacionais, retrabalho e dificuldades de auditoria, comprometendo a eficiência e a confiabilidade das informações.</w:t>
      </w:r>
    </w:p>
    <w:p w14:paraId="1F25C7D2" w14:textId="77777777" w:rsidR="00905582" w:rsidRDefault="00905582" w:rsidP="00905582"/>
    <w:p w14:paraId="076F7532" w14:textId="77777777" w:rsidR="00905582" w:rsidRDefault="00905582" w:rsidP="00905582">
      <w:r>
        <w:t xml:space="preserve">A transformação digital desses processos revela-se imprescindível para as organizações que almejam manter-se competitivas. Ao promover a substituição de formulários impressos por fluxos de documentos eletrônicos inteligentes, é possível centralizar dados, assegurar a integridade e o versionamento das informações, reduzir a ocorrência de erros humanos e agilizar a circulação de registros entre administradores, gestores e colaboradores. Ademais, a consolidação de um repositório estruturado de documentos favorece, a médio e longo prazo, a implementação de iniciativas de Business </w:t>
      </w:r>
      <w:proofErr w:type="spellStart"/>
      <w:r>
        <w:t>Intelligence</w:t>
      </w:r>
      <w:proofErr w:type="spellEnd"/>
      <w:r>
        <w:t xml:space="preserve"> e Big Data, oferecendo subsídios para a análise preditiva de indicadores-chave, como produtividade, falhas operacionais e custos.</w:t>
      </w:r>
    </w:p>
    <w:p w14:paraId="59EFB197" w14:textId="77777777" w:rsidR="00905582" w:rsidRDefault="00905582" w:rsidP="00905582"/>
    <w:p w14:paraId="5B7CD10F" w14:textId="67A183F0" w:rsidR="00905582" w:rsidRDefault="00905582" w:rsidP="00905582">
      <w:r>
        <w:t>Estudos recentes reforçam a importância da digitalização para o aumento da eficiência operacional. Segundo a Confederação Nacional da Indústria (CNI), sete em cada dez empresas brasileiras já utilizam ferramentas digitais em seus processos produtivos. Um estudo da McKinsey estima que, até 2025, os processos relacionados à Indústria 4.0 poderão aumentar a eficiência do trabalho entre 10% e 25%. Além disso, a automação documental pode reduzir os custos operacionais em até 40% e aumentar a produtividade em 50%, tornando-se, portanto, uma solução essencial para modernizar a gestão empresarial.</w:t>
      </w:r>
    </w:p>
    <w:p w14:paraId="5E6D192B" w14:textId="77777777" w:rsidR="00905582" w:rsidRDefault="00905582" w:rsidP="00905582"/>
    <w:p w14:paraId="1A6B75F8" w14:textId="77777777" w:rsidR="00905582" w:rsidRDefault="00905582" w:rsidP="00905582">
      <w:r>
        <w:t xml:space="preserve">Diante desse panorama, o presente trabalho propõe o desenvolvimento de um sistema web voltado à digitalização e ao gerenciamento de processos manuais em pequenas e médias empresas. A solução será implementada com tecnologias modernas, utilizando Java 17 para o </w:t>
      </w:r>
      <w:proofErr w:type="spellStart"/>
      <w:r>
        <w:t>back-end</w:t>
      </w:r>
      <w:proofErr w:type="spellEnd"/>
      <w:r>
        <w:t>, React.js para a interface front-</w:t>
      </w:r>
      <w:proofErr w:type="spellStart"/>
      <w:r>
        <w:t>end</w:t>
      </w:r>
      <w:proofErr w:type="spellEnd"/>
      <w:r>
        <w:t xml:space="preserve">, PostgreSQL como sistema de gerenciamento de banco de dados e </w:t>
      </w:r>
      <w:proofErr w:type="spellStart"/>
      <w:r>
        <w:t>Firebase</w:t>
      </w:r>
      <w:proofErr w:type="spellEnd"/>
      <w:r>
        <w:t xml:space="preserve"> para autenticação de usuários. O sistema permitirá a criação de formulários digitais configuráveis e rastreáveis, organizados em fluxos de documentos com </w:t>
      </w:r>
      <w:r>
        <w:lastRenderedPageBreak/>
        <w:t>controle de status e versões, acessíveis conforme os níveis de permissão de usuários categorizados como administradores, gestores ou colaboradores.</w:t>
      </w:r>
    </w:p>
    <w:p w14:paraId="27995B6D" w14:textId="77777777" w:rsidR="00905582" w:rsidRDefault="00905582" w:rsidP="00905582"/>
    <w:p w14:paraId="545C5779" w14:textId="41551E25" w:rsidR="00C571B5" w:rsidRPr="00DE0E82" w:rsidRDefault="00905582" w:rsidP="00905582">
      <w:pPr>
        <w:rPr>
          <w:szCs w:val="24"/>
        </w:rPr>
      </w:pPr>
      <w:r>
        <w:t xml:space="preserve">A comunicação entre cliente e servidor será estruturada por meio de APIs </w:t>
      </w:r>
      <w:proofErr w:type="spellStart"/>
      <w:r>
        <w:t>RESTful</w:t>
      </w:r>
      <w:proofErr w:type="spellEnd"/>
      <w:r>
        <w:t>, com possibilidade de integração futura a sistemas de reconhecimento óptico de caracteres (OCR), dispositivos de Internet das Coisas (IoT) e plataformas de análise de dados como Power BI. Espera-se, com este trabalho, demonstrar que a digitalização de processos manuais em empresas não apenas automatiza atividades rotineiras, mas constitui um pilar estratégico para a segurança da informação, a produtividade e a tomada de decisão baseada em dados.</w:t>
      </w: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1D0B1A">
      <w:pPr>
        <w:pStyle w:val="Pargrafo"/>
        <w:spacing w:before="0" w:line="360" w:lineRule="auto"/>
        <w:ind w:firstLine="0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82237762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3D37C34C" w14:textId="0C72E35E" w:rsidR="004B35AF" w:rsidRPr="00975CFB" w:rsidRDefault="00FB1824" w:rsidP="00975CFB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82237763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4C0FAB51" w14:textId="77777777" w:rsidR="008F2CDF" w:rsidRDefault="008F2CDF" w:rsidP="006753F0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szCs w:val="22"/>
        </w:rPr>
      </w:pPr>
      <w:r w:rsidRPr="008F2CDF">
        <w:rPr>
          <w:rStyle w:val="normaltextrun"/>
          <w:szCs w:val="22"/>
        </w:rPr>
        <w:t>O principal objetivo dos Sistemas Manuais Digitais (SMD) é fornecer às pequenas e médias empresas (</w:t>
      </w:r>
      <w:proofErr w:type="spellStart"/>
      <w:r w:rsidRPr="008F2CDF">
        <w:rPr>
          <w:rStyle w:val="normaltextrun"/>
          <w:szCs w:val="22"/>
        </w:rPr>
        <w:t>PMEs</w:t>
      </w:r>
      <w:proofErr w:type="spellEnd"/>
      <w:r w:rsidRPr="008F2CDF">
        <w:rPr>
          <w:rStyle w:val="normaltextrun"/>
          <w:szCs w:val="22"/>
        </w:rPr>
        <w:t>) uma plataforma robusta e acessível que permita substituir formulários manuais, como checklists operacionais, relatórios de inspeção, ordens de serviço e demais documentos impressos, por fluxos digitais estruturados e rastreáveis.</w:t>
      </w:r>
    </w:p>
    <w:p w14:paraId="40BDA699" w14:textId="77777777" w:rsidR="008F2CDF" w:rsidRDefault="008F2CDF" w:rsidP="006753F0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szCs w:val="22"/>
        </w:rPr>
      </w:pPr>
      <w:r w:rsidRPr="008F2CDF">
        <w:rPr>
          <w:rStyle w:val="normaltextrun"/>
          <w:szCs w:val="22"/>
        </w:rPr>
        <w:t>A proposta central do sistema é aumentar a eficiência dos processos internos, garantir a integridade e o versionamento de dados operacionais, e proporcionar maior controle e visibilidade sobre as atividades realizadas em diferentes setores das empresas. Por meio da digitalização, pretende-se reduzir significativamente o tempo gasto com preenchimento, armazenamento e consulta de documentos, além de minimizar erros humanos e falhas de comunicação.</w:t>
      </w:r>
    </w:p>
    <w:p w14:paraId="047165E1" w14:textId="6CE72FDF" w:rsidR="008F2CDF" w:rsidRDefault="008F2CDF" w:rsidP="008F2CD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szCs w:val="22"/>
        </w:rPr>
      </w:pPr>
      <w:r w:rsidRPr="008F2CDF">
        <w:rPr>
          <w:rStyle w:val="normaltextrun"/>
          <w:szCs w:val="22"/>
        </w:rPr>
        <w:t>O SMD oferecerá uma solução integrada que conecta setores como produção, manutenção, qualidade e administração, promovendo a automatização dos registros e facilitando o acesso às informações em tempo real. O sistema também contará com trilhas de auditoria, autenticação de usuários, geração de relatórios customizáveis e notificações automáticas, permitindo que gestores acompanhem as operações com precisão e em conformidade com normas internas e exigências legais.</w:t>
      </w:r>
    </w:p>
    <w:p w14:paraId="6340D756" w14:textId="77777777" w:rsidR="008F2CDF" w:rsidRPr="008F2CDF" w:rsidRDefault="008F2CDF" w:rsidP="008F2CDF">
      <w:pPr>
        <w:rPr>
          <w:rStyle w:val="normaltextrun"/>
          <w:szCs w:val="22"/>
        </w:rPr>
      </w:pPr>
      <w:r w:rsidRPr="008F2CDF">
        <w:rPr>
          <w:rStyle w:val="normaltextrun"/>
          <w:szCs w:val="22"/>
        </w:rPr>
        <w:t xml:space="preserve">Assim, o sistema não apenas moderniza os fluxos documentais, mas também contribui para a transformação digital das </w:t>
      </w:r>
      <w:proofErr w:type="spellStart"/>
      <w:r w:rsidRPr="008F2CDF">
        <w:rPr>
          <w:rStyle w:val="normaltextrun"/>
          <w:szCs w:val="22"/>
        </w:rPr>
        <w:t>PMEs</w:t>
      </w:r>
      <w:proofErr w:type="spellEnd"/>
      <w:r w:rsidRPr="008F2CDF">
        <w:rPr>
          <w:rStyle w:val="normaltextrun"/>
          <w:szCs w:val="22"/>
        </w:rPr>
        <w:t>, promovendo maior competitividade, redução de custos operacionais e adoção de boas práticas organizacionais.</w:t>
      </w:r>
    </w:p>
    <w:p w14:paraId="5490FE15" w14:textId="7A85D746" w:rsidR="008F2CDF" w:rsidRPr="00474537" w:rsidRDefault="008F2CDF" w:rsidP="008F2CDF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0"/>
          <w:szCs w:val="18"/>
        </w:rPr>
      </w:pPr>
    </w:p>
    <w:p w14:paraId="39EEECCD" w14:textId="77777777" w:rsidR="009408A2" w:rsidRPr="009408A2" w:rsidRDefault="009408A2" w:rsidP="009408A2">
      <w:pPr>
        <w:ind w:firstLine="0"/>
      </w:pPr>
    </w:p>
    <w:p w14:paraId="2ED37E3D" w14:textId="025AB65A" w:rsidR="009408A2" w:rsidRPr="00086DC4" w:rsidRDefault="00FB1824" w:rsidP="00ED23F2">
      <w:pPr>
        <w:pStyle w:val="Ttulo2"/>
        <w:rPr>
          <w:szCs w:val="24"/>
        </w:rPr>
      </w:pPr>
      <w:bookmarkStart w:id="29" w:name="_Toc182237764"/>
      <w:r w:rsidRPr="00086DC4">
        <w:rPr>
          <w:szCs w:val="24"/>
        </w:rPr>
        <w:t>Descrição do sistema atual</w:t>
      </w:r>
      <w:bookmarkEnd w:id="29"/>
    </w:p>
    <w:p w14:paraId="62C608B1" w14:textId="77777777" w:rsidR="00975CFB" w:rsidRPr="00FA1C86" w:rsidRDefault="00975CFB" w:rsidP="00FA1C86">
      <w:pPr>
        <w:ind w:firstLine="0"/>
        <w:jc w:val="center"/>
      </w:pPr>
    </w:p>
    <w:p w14:paraId="48D959D8" w14:textId="2138F433" w:rsidR="006D2C77" w:rsidRPr="00975CFB" w:rsidRDefault="00FB1824" w:rsidP="006D2C77">
      <w:pPr>
        <w:pStyle w:val="Ttulo2"/>
        <w:jc w:val="left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82237765"/>
      <w:bookmarkEnd w:id="22"/>
      <w:bookmarkEnd w:id="23"/>
      <w:bookmarkEnd w:id="24"/>
      <w:bookmarkEnd w:id="25"/>
      <w:bookmarkEnd w:id="26"/>
      <w:bookmarkEnd w:id="27"/>
      <w:bookmarkEnd w:id="28"/>
      <w:r w:rsidR="00E3154C">
        <w:rPr>
          <w:szCs w:val="24"/>
        </w:rPr>
        <w:t>Análise de Sistemas Existentes</w:t>
      </w:r>
      <w:bookmarkEnd w:id="30"/>
    </w:p>
    <w:p w14:paraId="64103114" w14:textId="6D69D331" w:rsidR="00E05753" w:rsidRDefault="00E05753" w:rsidP="00E3154C">
      <w:r w:rsidRPr="00E05753">
        <w:t>A digitalização de processos manuais é uma necessidade crescente entre pequenas e médias empresas (</w:t>
      </w:r>
      <w:proofErr w:type="spellStart"/>
      <w:r w:rsidRPr="00E05753">
        <w:t>PMEs</w:t>
      </w:r>
      <w:proofErr w:type="spellEnd"/>
      <w:r w:rsidRPr="00E05753">
        <w:t>) que buscam eficiência operacional, redução de custos e</w:t>
      </w:r>
      <w:r>
        <w:t xml:space="preserve"> conformidade</w:t>
      </w:r>
    </w:p>
    <w:p w14:paraId="3E5BEE4A" w14:textId="67D170C3" w:rsidR="00E05753" w:rsidRDefault="00E05753" w:rsidP="00E3154C">
      <w:pPr>
        <w:rPr>
          <w:color w:val="000000" w:themeColor="text1"/>
        </w:rPr>
      </w:pPr>
      <w:r w:rsidRPr="00E05753">
        <w:rPr>
          <w:color w:val="000000" w:themeColor="text1"/>
        </w:rPr>
        <w:t xml:space="preserve">com normas regulatórias. Diversas soluções de software estão disponíveis no mercado para atender a essa demanda. </w:t>
      </w:r>
    </w:p>
    <w:p w14:paraId="41AF827B" w14:textId="77777777" w:rsidR="00E05753" w:rsidRDefault="00E05753" w:rsidP="00E3154C">
      <w:pPr>
        <w:rPr>
          <w:color w:val="000000" w:themeColor="text1"/>
        </w:rPr>
      </w:pPr>
      <w:r w:rsidRPr="00E05753">
        <w:rPr>
          <w:color w:val="000000" w:themeColor="text1"/>
        </w:rPr>
        <w:t xml:space="preserve">Atualmente, diversas soluções tecnológicas disponíveis no mercado têm como objetivo otimizar a gestão de documentos e a digitalização de processos operacionais em pequenas e médias empresas. Esses sistemas foram desenvolvidos com o propósito de substituir </w:t>
      </w:r>
      <w:r w:rsidRPr="00E05753">
        <w:rPr>
          <w:color w:val="000000" w:themeColor="text1"/>
        </w:rPr>
        <w:lastRenderedPageBreak/>
        <w:t>fluxos baseados em papel, promover a automação de tarefas repetitivas e assegurar o armazenamento seguro e acessível de informações.</w:t>
      </w:r>
    </w:p>
    <w:p w14:paraId="2A3EEA49" w14:textId="77777777" w:rsidR="00377E76" w:rsidRPr="00377E76" w:rsidRDefault="00377E76" w:rsidP="00377E76">
      <w:pPr>
        <w:rPr>
          <w:color w:val="000000" w:themeColor="text1"/>
        </w:rPr>
      </w:pPr>
      <w:r w:rsidRPr="00377E76">
        <w:rPr>
          <w:color w:val="000000" w:themeColor="text1"/>
        </w:rPr>
        <w:t xml:space="preserve">Entre os principais benefícios promovidos por essas soluções estão o aumento da eficiência, a padronização de procedimentos e a possibilidade de rastreamento detalhado das atividades, aspectos essenciais para setores como produção, manutenção, qualidade e administração. Contudo, é importante observar que muitas dessas plataformas apresentam um nível de complexidade ou um custo que nem sempre se adapta à realidade das </w:t>
      </w:r>
      <w:proofErr w:type="spellStart"/>
      <w:r w:rsidRPr="00377E76">
        <w:rPr>
          <w:color w:val="000000" w:themeColor="text1"/>
        </w:rPr>
        <w:t>PMEs</w:t>
      </w:r>
      <w:proofErr w:type="spellEnd"/>
      <w:r w:rsidRPr="00377E76">
        <w:rPr>
          <w:color w:val="000000" w:themeColor="text1"/>
        </w:rPr>
        <w:t>.</w:t>
      </w:r>
    </w:p>
    <w:p w14:paraId="69D436C8" w14:textId="77777777" w:rsidR="00377E76" w:rsidRDefault="00377E76" w:rsidP="00377E76">
      <w:pPr>
        <w:rPr>
          <w:color w:val="000000" w:themeColor="text1"/>
        </w:rPr>
      </w:pPr>
      <w:r w:rsidRPr="00377E76">
        <w:rPr>
          <w:color w:val="000000" w:themeColor="text1"/>
        </w:rPr>
        <w:t>A seguir, são apresentados alguns dos sistemas mais relevantes utilizados para gerenciamento de documentos e automação de fluxos em empresas, com foco em funcionalidades que se aproximam da proposta dos Sistemas Manuais Digitais (SMD).</w:t>
      </w:r>
    </w:p>
    <w:p w14:paraId="673331CF" w14:textId="4096E731" w:rsidR="00377E76" w:rsidRPr="00377E76" w:rsidRDefault="00377E76" w:rsidP="00377E76">
      <w:pPr>
        <w:rPr>
          <w:color w:val="000000" w:themeColor="text1"/>
        </w:rPr>
      </w:pPr>
      <w:r w:rsidRPr="00377E76">
        <w:rPr>
          <w:color w:val="000000" w:themeColor="text1"/>
        </w:rPr>
        <w:t xml:space="preserve">O </w:t>
      </w:r>
      <w:proofErr w:type="spellStart"/>
      <w:r w:rsidRPr="00377E76">
        <w:rPr>
          <w:color w:val="000000" w:themeColor="text1"/>
        </w:rPr>
        <w:t>DocuWare</w:t>
      </w:r>
      <w:proofErr w:type="spellEnd"/>
      <w:r>
        <w:rPr>
          <w:color w:val="000000" w:themeColor="text1"/>
        </w:rPr>
        <w:t xml:space="preserve"> (Figura 2)</w:t>
      </w:r>
      <w:r w:rsidRPr="00377E76">
        <w:rPr>
          <w:color w:val="000000" w:themeColor="text1"/>
        </w:rPr>
        <w:t xml:space="preserve"> é uma plataforma de gestão de documentos que oferece recursos de digitalização, automação de fluxos de trabalho e armazenamento seguro na nuvem. É voltado para empresas que desejam eliminar processos baseados em papel e melhorar a colaboração entre equipes.</w:t>
      </w:r>
    </w:p>
    <w:p w14:paraId="034CA0F8" w14:textId="77777777" w:rsidR="0070594D" w:rsidRPr="0070594D" w:rsidRDefault="0070594D" w:rsidP="0070594D"/>
    <w:p w14:paraId="78D68744" w14:textId="68D42E1E" w:rsidR="00E567F1" w:rsidRPr="00E567F1" w:rsidRDefault="00A94858" w:rsidP="00FB74F6">
      <w:pPr>
        <w:pStyle w:val="Legenda"/>
        <w:jc w:val="left"/>
        <w:rPr>
          <w:b w:val="0"/>
          <w:bCs w:val="0"/>
        </w:rPr>
      </w:pPr>
      <w:bookmarkStart w:id="31" w:name="_Hlk174998091"/>
      <w:bookmarkStart w:id="32" w:name="_Toc1837615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1FC2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bookmarkEnd w:id="31"/>
      <w:r>
        <w:t xml:space="preserve"> </w:t>
      </w:r>
      <w:bookmarkEnd w:id="32"/>
      <w:proofErr w:type="spellStart"/>
      <w:r w:rsidR="00377E76">
        <w:rPr>
          <w:b w:val="0"/>
          <w:bCs w:val="0"/>
        </w:rPr>
        <w:t>DocuWare</w:t>
      </w:r>
      <w:proofErr w:type="spellEnd"/>
    </w:p>
    <w:p w14:paraId="76FFEDA9" w14:textId="70E06A4F" w:rsidR="00377E76" w:rsidRPr="00377E76" w:rsidRDefault="00377E76" w:rsidP="00377E76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377E76">
        <w:rPr>
          <w:noProof/>
          <w:szCs w:val="24"/>
        </w:rPr>
        <w:drawing>
          <wp:inline distT="0" distB="0" distL="0" distR="0" wp14:anchorId="2A360F91" wp14:editId="6CCF8159">
            <wp:extent cx="5562600" cy="2975059"/>
            <wp:effectExtent l="0" t="0" r="0" b="0"/>
            <wp:docPr id="4681303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243" cy="29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596D" w14:textId="3C736DAF" w:rsidR="0070594D" w:rsidRPr="0070594D" w:rsidRDefault="0070594D" w:rsidP="00FB74F6">
      <w:pPr>
        <w:spacing w:line="240" w:lineRule="auto"/>
        <w:ind w:firstLine="0"/>
        <w:jc w:val="left"/>
        <w:rPr>
          <w:sz w:val="22"/>
          <w:szCs w:val="24"/>
        </w:rPr>
      </w:pPr>
      <w:r w:rsidRPr="0070594D">
        <w:rPr>
          <w:sz w:val="22"/>
          <w:szCs w:val="24"/>
        </w:rPr>
        <w:t xml:space="preserve">Fonte: </w:t>
      </w:r>
      <w:proofErr w:type="spellStart"/>
      <w:r w:rsidR="00377E76">
        <w:rPr>
          <w:sz w:val="22"/>
          <w:szCs w:val="24"/>
        </w:rPr>
        <w:t>DocuWare</w:t>
      </w:r>
      <w:proofErr w:type="spellEnd"/>
      <w:r w:rsidRPr="0070594D">
        <w:rPr>
          <w:sz w:val="22"/>
          <w:szCs w:val="24"/>
        </w:rPr>
        <w:t>, 202</w:t>
      </w:r>
      <w:r w:rsidR="00377E76">
        <w:rPr>
          <w:sz w:val="22"/>
          <w:szCs w:val="24"/>
        </w:rPr>
        <w:t>5</w:t>
      </w:r>
      <w:r w:rsidR="00FA1C86">
        <w:rPr>
          <w:sz w:val="22"/>
          <w:szCs w:val="24"/>
        </w:rPr>
        <w:t>.</w:t>
      </w:r>
    </w:p>
    <w:p w14:paraId="11A6E194" w14:textId="7830130C" w:rsidR="0070594D" w:rsidRPr="0070594D" w:rsidRDefault="00377E76" w:rsidP="0097321E">
      <w:pPr>
        <w:ind w:firstLine="709"/>
        <w:rPr>
          <w:szCs w:val="24"/>
        </w:rPr>
      </w:pPr>
      <w:r w:rsidRPr="00377E76">
        <w:rPr>
          <w:szCs w:val="24"/>
        </w:rPr>
        <w:t>O M-Files</w:t>
      </w:r>
      <w:r>
        <w:rPr>
          <w:szCs w:val="24"/>
        </w:rPr>
        <w:t xml:space="preserve"> (Figura 3)</w:t>
      </w:r>
      <w:r w:rsidRPr="00377E76">
        <w:rPr>
          <w:szCs w:val="24"/>
        </w:rPr>
        <w:t xml:space="preserve"> utiliza inteligência artificial para organizar e gerenciar documentos com base em seu conteúdo, em vez de depender de estruturas de pastas tradicionais. Isso facilita a localização e o controle de versões de documentos, sendo útil para </w:t>
      </w:r>
      <w:proofErr w:type="spellStart"/>
      <w:r w:rsidRPr="00377E76">
        <w:rPr>
          <w:szCs w:val="24"/>
        </w:rPr>
        <w:t>PMEs</w:t>
      </w:r>
      <w:proofErr w:type="spellEnd"/>
      <w:r w:rsidRPr="00377E76">
        <w:rPr>
          <w:szCs w:val="24"/>
        </w:rPr>
        <w:t xml:space="preserve"> que lidam com grandes volumes de informações.</w:t>
      </w:r>
    </w:p>
    <w:p w14:paraId="25BD6847" w14:textId="7765BFC1" w:rsidR="0070594D" w:rsidRDefault="00A94858" w:rsidP="00FB74F6">
      <w:pPr>
        <w:pStyle w:val="Legenda"/>
        <w:jc w:val="left"/>
        <w:rPr>
          <w:noProof/>
        </w:rPr>
      </w:pPr>
      <w:bookmarkStart w:id="33" w:name="_Toc174996835"/>
      <w:bookmarkStart w:id="34" w:name="_Toc183761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1FC2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 w:rsidR="009C7065">
        <w:t xml:space="preserve"> </w:t>
      </w:r>
      <w:bookmarkEnd w:id="33"/>
      <w:bookmarkEnd w:id="34"/>
      <w:r w:rsidR="00377E76">
        <w:rPr>
          <w:b w:val="0"/>
          <w:bCs w:val="0"/>
        </w:rPr>
        <w:t>M-</w:t>
      </w:r>
      <w:proofErr w:type="spellStart"/>
      <w:r w:rsidR="00377E76">
        <w:rPr>
          <w:b w:val="0"/>
          <w:bCs w:val="0"/>
        </w:rPr>
        <w:t>Flies</w:t>
      </w:r>
      <w:proofErr w:type="spellEnd"/>
    </w:p>
    <w:p w14:paraId="21D7C23D" w14:textId="366B4A98" w:rsidR="00377E76" w:rsidRPr="00377E76" w:rsidRDefault="00377E76" w:rsidP="00377E76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377E76">
        <w:rPr>
          <w:noProof/>
          <w:szCs w:val="24"/>
        </w:rPr>
        <w:lastRenderedPageBreak/>
        <w:drawing>
          <wp:inline distT="0" distB="0" distL="0" distR="0" wp14:anchorId="359B4CA2" wp14:editId="12C95A62">
            <wp:extent cx="5372100" cy="2887385"/>
            <wp:effectExtent l="0" t="0" r="0" b="8255"/>
            <wp:docPr id="122642218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40" cy="28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8D51" w14:textId="42EBA0DB" w:rsidR="0070594D" w:rsidRDefault="0070594D" w:rsidP="0097321E">
      <w:pPr>
        <w:spacing w:line="240" w:lineRule="auto"/>
        <w:ind w:firstLine="0"/>
        <w:jc w:val="left"/>
        <w:rPr>
          <w:sz w:val="22"/>
          <w:szCs w:val="24"/>
        </w:rPr>
      </w:pPr>
      <w:r w:rsidRPr="0070594D">
        <w:rPr>
          <w:sz w:val="22"/>
          <w:szCs w:val="24"/>
        </w:rPr>
        <w:t xml:space="preserve">Fonte: </w:t>
      </w:r>
      <w:r w:rsidR="00377E76">
        <w:rPr>
          <w:sz w:val="22"/>
          <w:szCs w:val="24"/>
        </w:rPr>
        <w:t>M-Files</w:t>
      </w:r>
      <w:r w:rsidRPr="0070594D">
        <w:rPr>
          <w:sz w:val="22"/>
          <w:szCs w:val="24"/>
        </w:rPr>
        <w:t>, 202</w:t>
      </w:r>
      <w:r w:rsidR="00377E76">
        <w:rPr>
          <w:sz w:val="22"/>
          <w:szCs w:val="24"/>
        </w:rPr>
        <w:t>5</w:t>
      </w:r>
      <w:r w:rsidR="00FA1C86">
        <w:rPr>
          <w:sz w:val="22"/>
          <w:szCs w:val="24"/>
        </w:rPr>
        <w:t>.</w:t>
      </w:r>
    </w:p>
    <w:p w14:paraId="1F5BBA94" w14:textId="77777777" w:rsidR="0097321E" w:rsidRPr="0097321E" w:rsidRDefault="0097321E" w:rsidP="0097321E">
      <w:pPr>
        <w:spacing w:line="240" w:lineRule="auto"/>
        <w:ind w:firstLine="0"/>
        <w:jc w:val="left"/>
        <w:rPr>
          <w:sz w:val="22"/>
          <w:szCs w:val="24"/>
        </w:rPr>
      </w:pPr>
    </w:p>
    <w:p w14:paraId="315D83A7" w14:textId="1D117DBC" w:rsidR="008C7AA0" w:rsidRPr="00C807D0" w:rsidRDefault="0097321E" w:rsidP="0097321E">
      <w:pPr>
        <w:rPr>
          <w:szCs w:val="24"/>
        </w:rPr>
      </w:pPr>
      <w:r w:rsidRPr="0097321E">
        <w:rPr>
          <w:szCs w:val="24"/>
        </w:rPr>
        <w:t xml:space="preserve">o </w:t>
      </w:r>
      <w:proofErr w:type="spellStart"/>
      <w:r w:rsidRPr="0097321E">
        <w:rPr>
          <w:szCs w:val="24"/>
        </w:rPr>
        <w:t>Zoho</w:t>
      </w:r>
      <w:proofErr w:type="spellEnd"/>
      <w:r w:rsidRPr="0097321E">
        <w:rPr>
          <w:szCs w:val="24"/>
        </w:rPr>
        <w:t xml:space="preserve"> </w:t>
      </w:r>
      <w:proofErr w:type="spellStart"/>
      <w:r w:rsidRPr="0097321E">
        <w:rPr>
          <w:szCs w:val="24"/>
        </w:rPr>
        <w:t>Docs</w:t>
      </w:r>
      <w:proofErr w:type="spellEnd"/>
      <w:r>
        <w:rPr>
          <w:szCs w:val="24"/>
        </w:rPr>
        <w:t xml:space="preserve"> (Figura 4)</w:t>
      </w:r>
      <w:r w:rsidRPr="0097321E">
        <w:rPr>
          <w:szCs w:val="24"/>
        </w:rPr>
        <w:t xml:space="preserve"> oferece armazenamento em nuvem, colaboração em tempo real e gerenciamento de documentos. É uma opção acessível para </w:t>
      </w:r>
      <w:proofErr w:type="spellStart"/>
      <w:r w:rsidRPr="0097321E">
        <w:rPr>
          <w:szCs w:val="24"/>
        </w:rPr>
        <w:t>PMEs</w:t>
      </w:r>
      <w:proofErr w:type="spellEnd"/>
      <w:r w:rsidRPr="0097321E">
        <w:rPr>
          <w:szCs w:val="24"/>
        </w:rPr>
        <w:t xml:space="preserve"> que buscam uma solução integrada para documentos e comunicação interna</w:t>
      </w:r>
      <w:r w:rsidR="00C807D0" w:rsidRPr="00C807D0">
        <w:rPr>
          <w:szCs w:val="24"/>
        </w:rPr>
        <w:t>.</w:t>
      </w:r>
    </w:p>
    <w:p w14:paraId="50400D91" w14:textId="017FA45D" w:rsidR="00C807D0" w:rsidRDefault="00A4114D" w:rsidP="00FB74F6">
      <w:pPr>
        <w:ind w:firstLine="0"/>
        <w:jc w:val="left"/>
      </w:pPr>
      <w:bookmarkStart w:id="35" w:name="_Toc183761531"/>
      <w:r w:rsidRPr="00A4114D">
        <w:rPr>
          <w:b/>
          <w:bCs/>
        </w:rPr>
        <w:t xml:space="preserve">Figura </w:t>
      </w:r>
      <w:r w:rsidRPr="00A4114D">
        <w:rPr>
          <w:b/>
          <w:bCs/>
        </w:rPr>
        <w:fldChar w:fldCharType="begin"/>
      </w:r>
      <w:r w:rsidRPr="00A4114D">
        <w:rPr>
          <w:b/>
          <w:bCs/>
        </w:rPr>
        <w:instrText xml:space="preserve"> SEQ Figura \* ARABIC </w:instrText>
      </w:r>
      <w:r w:rsidRPr="00A4114D">
        <w:rPr>
          <w:b/>
          <w:bCs/>
        </w:rPr>
        <w:fldChar w:fldCharType="separate"/>
      </w:r>
      <w:r w:rsidR="00501FC2">
        <w:rPr>
          <w:b/>
          <w:bCs/>
          <w:noProof/>
        </w:rPr>
        <w:t>3</w:t>
      </w:r>
      <w:r w:rsidRPr="00A4114D">
        <w:rPr>
          <w:b/>
          <w:bCs/>
          <w:noProof/>
        </w:rPr>
        <w:fldChar w:fldCharType="end"/>
      </w:r>
      <w:r w:rsidRPr="00A4114D">
        <w:rPr>
          <w:b/>
          <w:bCs/>
          <w:noProof/>
        </w:rPr>
        <w:t xml:space="preserve"> </w:t>
      </w:r>
      <w:r w:rsidRPr="00A4114D">
        <w:rPr>
          <w:b/>
          <w:bCs/>
        </w:rPr>
        <w:t>–</w:t>
      </w:r>
      <w:r>
        <w:t xml:space="preserve"> </w:t>
      </w:r>
      <w:proofErr w:type="spellStart"/>
      <w:r w:rsidR="0097321E">
        <w:t>Zoho</w:t>
      </w:r>
      <w:proofErr w:type="spellEnd"/>
      <w:r w:rsidR="0097321E">
        <w:t xml:space="preserve"> </w:t>
      </w:r>
      <w:proofErr w:type="spellStart"/>
      <w:r w:rsidR="0097321E">
        <w:t>Docs</w:t>
      </w:r>
      <w:bookmarkEnd w:id="35"/>
      <w:proofErr w:type="spellEnd"/>
    </w:p>
    <w:p w14:paraId="7F56DFC1" w14:textId="42D2E5F3" w:rsidR="0097321E" w:rsidRPr="0097321E" w:rsidRDefault="0097321E" w:rsidP="0097321E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97321E">
        <w:rPr>
          <w:noProof/>
          <w:szCs w:val="24"/>
        </w:rPr>
        <w:drawing>
          <wp:inline distT="0" distB="0" distL="0" distR="0" wp14:anchorId="00D8C10E" wp14:editId="02A15F7C">
            <wp:extent cx="3971925" cy="2482453"/>
            <wp:effectExtent l="0" t="0" r="0" b="0"/>
            <wp:docPr id="72100071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18" cy="249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300" w14:textId="7B6F3944" w:rsidR="0097321E" w:rsidRPr="00574AC3" w:rsidRDefault="00C807D0" w:rsidP="00574AC3">
      <w:pPr>
        <w:spacing w:line="240" w:lineRule="auto"/>
        <w:ind w:firstLine="0"/>
        <w:jc w:val="left"/>
        <w:rPr>
          <w:sz w:val="22"/>
        </w:rPr>
      </w:pPr>
      <w:r w:rsidRPr="00C807D0">
        <w:rPr>
          <w:sz w:val="22"/>
        </w:rPr>
        <w:t xml:space="preserve">Fonte: </w:t>
      </w:r>
      <w:proofErr w:type="spellStart"/>
      <w:r w:rsidR="0097321E">
        <w:rPr>
          <w:sz w:val="22"/>
        </w:rPr>
        <w:t>Zoho</w:t>
      </w:r>
      <w:proofErr w:type="spellEnd"/>
      <w:r w:rsidR="0097321E">
        <w:rPr>
          <w:sz w:val="22"/>
        </w:rPr>
        <w:t xml:space="preserve"> </w:t>
      </w:r>
      <w:proofErr w:type="spellStart"/>
      <w:r w:rsidR="0097321E">
        <w:rPr>
          <w:sz w:val="22"/>
        </w:rPr>
        <w:t>Docs</w:t>
      </w:r>
      <w:proofErr w:type="spellEnd"/>
      <w:r w:rsidRPr="00C807D0">
        <w:rPr>
          <w:sz w:val="22"/>
        </w:rPr>
        <w:t>, 202</w:t>
      </w:r>
      <w:r w:rsidR="0097321E">
        <w:rPr>
          <w:sz w:val="22"/>
        </w:rPr>
        <w:t>5</w:t>
      </w:r>
      <w:r w:rsidR="00FA1C86">
        <w:rPr>
          <w:sz w:val="22"/>
        </w:rPr>
        <w:t>.</w:t>
      </w:r>
    </w:p>
    <w:p w14:paraId="35358E9C" w14:textId="0A868C93" w:rsidR="007A2BD0" w:rsidRDefault="00574AC3" w:rsidP="001E4EE6">
      <w:pPr>
        <w:spacing w:line="240" w:lineRule="auto"/>
        <w:ind w:firstLine="709"/>
      </w:pPr>
      <w:r w:rsidRPr="00574AC3">
        <w:t xml:space="preserve">Além dos softwares pesquisados, também foram analisados </w:t>
      </w:r>
      <w:r w:rsidR="009E2063">
        <w:t>dois</w:t>
      </w:r>
      <w:r w:rsidRPr="00574AC3">
        <w:t xml:space="preserve"> Trabalhos de Conclusão de Curso (</w:t>
      </w:r>
      <w:proofErr w:type="spellStart"/>
      <w:r w:rsidRPr="00574AC3">
        <w:t>TCCs</w:t>
      </w:r>
      <w:proofErr w:type="spellEnd"/>
      <w:r w:rsidRPr="00574AC3">
        <w:t>) desenvolvidos por estudantes de instituições brasileiras, cujos temas se relacionam diretamente com o conceito de controle de despesas, digitalização de processos e gestão financeira em pequenas e médias empresas. A análise desses estudos complementa a compreensão das necessidades práticas enfrentadas por empresas de menor porte e reforça a relevância da proposta dos Sistemas Manuais Digitais (SMD)</w:t>
      </w:r>
      <w:r>
        <w:t>.</w:t>
      </w:r>
    </w:p>
    <w:p w14:paraId="6EC1EFF1" w14:textId="0C0286B6" w:rsidR="000F728E" w:rsidRDefault="000F728E" w:rsidP="00567ADA">
      <w:pPr>
        <w:spacing w:line="240" w:lineRule="auto"/>
        <w:rPr>
          <w:sz w:val="22"/>
        </w:rPr>
      </w:pPr>
      <w:r w:rsidRPr="000F728E">
        <w:rPr>
          <w:sz w:val="22"/>
        </w:rPr>
        <w:t>O primeiro artigo analisado possui como tema “Sistema de Gerenciamento Eletrônico de Documentos”</w:t>
      </w:r>
      <w:r>
        <w:rPr>
          <w:sz w:val="22"/>
        </w:rPr>
        <w:t xml:space="preserve"> (Figura 5)</w:t>
      </w:r>
      <w:r w:rsidRPr="000F728E">
        <w:rPr>
          <w:sz w:val="22"/>
        </w:rPr>
        <w:t>, que, de acordo com Oliveira (2011), apresenta uma solução simples para digitalizar e organizar documentos em empresas, substituindo arquivos físicos por versões digitais.</w:t>
      </w:r>
    </w:p>
    <w:p w14:paraId="5084A707" w14:textId="4828DDF1" w:rsidR="00C30EED" w:rsidRDefault="00B95DD6" w:rsidP="00FB74F6">
      <w:pPr>
        <w:spacing w:line="240" w:lineRule="auto"/>
        <w:ind w:firstLine="0"/>
        <w:jc w:val="left"/>
        <w:rPr>
          <w:szCs w:val="24"/>
        </w:rPr>
      </w:pPr>
      <w:bookmarkStart w:id="36" w:name="_Toc183761532"/>
      <w:r w:rsidRPr="00B95DD6">
        <w:rPr>
          <w:b/>
          <w:bCs/>
        </w:rPr>
        <w:lastRenderedPageBreak/>
        <w:t xml:space="preserve">Figura </w:t>
      </w:r>
      <w:r w:rsidRPr="00B95DD6">
        <w:rPr>
          <w:b/>
          <w:bCs/>
        </w:rPr>
        <w:fldChar w:fldCharType="begin"/>
      </w:r>
      <w:r w:rsidRPr="00B95DD6">
        <w:rPr>
          <w:b/>
          <w:bCs/>
        </w:rPr>
        <w:instrText xml:space="preserve"> SEQ Figura \* ARABIC </w:instrText>
      </w:r>
      <w:r w:rsidRPr="00B95DD6">
        <w:rPr>
          <w:b/>
          <w:bCs/>
        </w:rPr>
        <w:fldChar w:fldCharType="separate"/>
      </w:r>
      <w:r w:rsidR="00501FC2">
        <w:rPr>
          <w:b/>
          <w:bCs/>
          <w:noProof/>
        </w:rPr>
        <w:t>4</w:t>
      </w:r>
      <w:r w:rsidRPr="00B95DD6">
        <w:rPr>
          <w:b/>
          <w:bCs/>
          <w:noProof/>
        </w:rPr>
        <w:fldChar w:fldCharType="end"/>
      </w:r>
      <w:r w:rsidRPr="00B95DD6">
        <w:rPr>
          <w:b/>
          <w:bCs/>
          <w:noProof/>
        </w:rPr>
        <w:t xml:space="preserve"> </w:t>
      </w:r>
      <w:r w:rsidRPr="00B95DD6">
        <w:rPr>
          <w:b/>
          <w:bCs/>
        </w:rPr>
        <w:t>–</w:t>
      </w:r>
      <w:r>
        <w:t xml:space="preserve"> </w:t>
      </w:r>
      <w:bookmarkEnd w:id="36"/>
      <w:r w:rsidR="000F728E">
        <w:rPr>
          <w:szCs w:val="24"/>
        </w:rPr>
        <w:t xml:space="preserve">Sistema de Gerenciamento </w:t>
      </w:r>
      <w:r w:rsidR="000F728E" w:rsidRPr="000F728E">
        <w:rPr>
          <w:sz w:val="22"/>
        </w:rPr>
        <w:t>Eletrônico</w:t>
      </w:r>
      <w:r w:rsidR="000F728E">
        <w:rPr>
          <w:sz w:val="22"/>
        </w:rPr>
        <w:t xml:space="preserve"> de Documentos</w:t>
      </w:r>
    </w:p>
    <w:p w14:paraId="0C08A2BB" w14:textId="77777777" w:rsidR="00C30EED" w:rsidRDefault="00C30EED" w:rsidP="00FB74F6">
      <w:pPr>
        <w:spacing w:line="240" w:lineRule="auto"/>
        <w:ind w:firstLine="567"/>
        <w:jc w:val="left"/>
        <w:rPr>
          <w:szCs w:val="24"/>
        </w:rPr>
      </w:pPr>
    </w:p>
    <w:p w14:paraId="4257A05F" w14:textId="78D5AE34" w:rsidR="00C30EED" w:rsidRDefault="00475CE2" w:rsidP="00FB74F6">
      <w:pPr>
        <w:spacing w:line="240" w:lineRule="auto"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7A5F8976" wp14:editId="435C0EF6">
            <wp:extent cx="4686300" cy="3005525"/>
            <wp:effectExtent l="0" t="0" r="0" b="4445"/>
            <wp:docPr id="129756507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0" cy="30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CD81" w14:textId="51CD6CFC" w:rsidR="00C30EED" w:rsidRPr="00611054" w:rsidRDefault="00C30EED" w:rsidP="00FB74F6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611054">
        <w:rPr>
          <w:color w:val="000000" w:themeColor="text1"/>
          <w:sz w:val="22"/>
          <w:szCs w:val="22"/>
        </w:rPr>
        <w:t xml:space="preserve">Fonte: </w:t>
      </w:r>
      <w:r w:rsidR="009E2063">
        <w:rPr>
          <w:color w:val="000000" w:themeColor="text1"/>
          <w:sz w:val="22"/>
          <w:szCs w:val="22"/>
        </w:rPr>
        <w:t>Bruno Miranda de Oliveira</w:t>
      </w:r>
      <w:r w:rsidRPr="00611054">
        <w:rPr>
          <w:color w:val="000000" w:themeColor="text1"/>
          <w:sz w:val="22"/>
          <w:szCs w:val="22"/>
        </w:rPr>
        <w:t>, 201</w:t>
      </w:r>
      <w:r w:rsidR="009E2063">
        <w:rPr>
          <w:color w:val="000000" w:themeColor="text1"/>
          <w:sz w:val="22"/>
          <w:szCs w:val="22"/>
        </w:rPr>
        <w:t>1</w:t>
      </w:r>
      <w:r w:rsidRPr="00611054">
        <w:rPr>
          <w:color w:val="000000" w:themeColor="text1"/>
          <w:sz w:val="22"/>
          <w:szCs w:val="22"/>
        </w:rPr>
        <w:t>, p</w:t>
      </w:r>
      <w:r w:rsidR="009E2063">
        <w:rPr>
          <w:color w:val="000000" w:themeColor="text1"/>
          <w:sz w:val="22"/>
          <w:szCs w:val="22"/>
        </w:rPr>
        <w:t>.55</w:t>
      </w:r>
      <w:r w:rsidR="00FA1C86" w:rsidRPr="00611054">
        <w:rPr>
          <w:color w:val="000000" w:themeColor="text1"/>
          <w:sz w:val="22"/>
          <w:szCs w:val="22"/>
        </w:rPr>
        <w:t>.</w:t>
      </w:r>
    </w:p>
    <w:p w14:paraId="3EF54182" w14:textId="74078F73" w:rsidR="00C30EED" w:rsidRDefault="000F728E" w:rsidP="000F728E">
      <w:pPr>
        <w:rPr>
          <w:b/>
          <w:szCs w:val="24"/>
        </w:rPr>
      </w:pPr>
      <w:r w:rsidRPr="000F728E">
        <w:rPr>
          <w:szCs w:val="24"/>
        </w:rPr>
        <w:t>O segundo artigo analisado possui como tema “GED – Gerenciamento Eletrônico de Documentos: Dificuldades na Implantação do GED nas Empresas Médias e Pequenas”</w:t>
      </w:r>
      <w:r>
        <w:rPr>
          <w:szCs w:val="24"/>
        </w:rPr>
        <w:t xml:space="preserve"> (Figura 6)</w:t>
      </w:r>
      <w:r w:rsidRPr="000F728E">
        <w:rPr>
          <w:szCs w:val="24"/>
        </w:rPr>
        <w:t xml:space="preserve">, que, segundo Anjos (2020), identifica barreiras técnicas e culturais enfrentadas por pequenas empresas ao tentar adotar soluções digitais. </w:t>
      </w:r>
    </w:p>
    <w:p w14:paraId="020D921D" w14:textId="64A53B0E" w:rsidR="00C30EED" w:rsidRDefault="00B95DD6" w:rsidP="00FB74F6">
      <w:pPr>
        <w:spacing w:line="240" w:lineRule="auto"/>
        <w:ind w:firstLine="567"/>
        <w:jc w:val="left"/>
        <w:rPr>
          <w:szCs w:val="24"/>
        </w:rPr>
      </w:pPr>
      <w:bookmarkStart w:id="37" w:name="_Toc183761533"/>
      <w:r w:rsidRPr="00B95DD6">
        <w:rPr>
          <w:b/>
          <w:bCs/>
        </w:rPr>
        <w:t xml:space="preserve">Figura </w:t>
      </w:r>
      <w:r w:rsidRPr="00B95DD6">
        <w:rPr>
          <w:b/>
          <w:bCs/>
        </w:rPr>
        <w:fldChar w:fldCharType="begin"/>
      </w:r>
      <w:r w:rsidRPr="00B95DD6">
        <w:rPr>
          <w:b/>
          <w:bCs/>
        </w:rPr>
        <w:instrText xml:space="preserve"> SEQ Figura \* ARABIC </w:instrText>
      </w:r>
      <w:r w:rsidRPr="00B95DD6">
        <w:rPr>
          <w:b/>
          <w:bCs/>
        </w:rPr>
        <w:fldChar w:fldCharType="separate"/>
      </w:r>
      <w:r w:rsidR="00501FC2">
        <w:rPr>
          <w:b/>
          <w:bCs/>
          <w:noProof/>
        </w:rPr>
        <w:t>5</w:t>
      </w:r>
      <w:r w:rsidRPr="00B95DD6">
        <w:rPr>
          <w:b/>
          <w:bCs/>
          <w:noProof/>
        </w:rPr>
        <w:fldChar w:fldCharType="end"/>
      </w:r>
      <w:r w:rsidRPr="00B95DD6">
        <w:rPr>
          <w:b/>
          <w:bCs/>
          <w:noProof/>
        </w:rPr>
        <w:t xml:space="preserve"> </w:t>
      </w:r>
      <w:r w:rsidRPr="00B95DD6">
        <w:rPr>
          <w:b/>
          <w:bCs/>
        </w:rPr>
        <w:t>–</w:t>
      </w:r>
      <w:r>
        <w:t xml:space="preserve"> </w:t>
      </w:r>
      <w:bookmarkEnd w:id="37"/>
      <w:r w:rsidR="00475CE2" w:rsidRPr="00475CE2">
        <w:rPr>
          <w:szCs w:val="24"/>
        </w:rPr>
        <w:t>GED – Gerenciamento Eletrônico de Documentos: Dificuldades na Implantação do GED nas Empresas Médias e Pequenas</w:t>
      </w:r>
    </w:p>
    <w:p w14:paraId="57C54B2C" w14:textId="7B0C4BA5" w:rsidR="001E4EE6" w:rsidRPr="001E4EE6" w:rsidRDefault="001E4EE6" w:rsidP="001E4EE6">
      <w:pPr>
        <w:spacing w:before="100" w:beforeAutospacing="1" w:after="100" w:afterAutospacing="1" w:line="240" w:lineRule="auto"/>
        <w:ind w:firstLine="0"/>
        <w:jc w:val="center"/>
        <w:rPr>
          <w:szCs w:val="24"/>
        </w:rPr>
      </w:pPr>
      <w:r w:rsidRPr="001E4EE6">
        <w:rPr>
          <w:noProof/>
          <w:szCs w:val="24"/>
        </w:rPr>
        <w:drawing>
          <wp:inline distT="0" distB="0" distL="0" distR="0" wp14:anchorId="6D5A77AC" wp14:editId="2E7DE51D">
            <wp:extent cx="5467350" cy="2003425"/>
            <wp:effectExtent l="0" t="0" r="0" b="0"/>
            <wp:docPr id="24646985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93" cy="20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90E2" w14:textId="1957A827" w:rsidR="008C7AA0" w:rsidRPr="009E2063" w:rsidRDefault="001E4EE6" w:rsidP="009E2063">
      <w:pPr>
        <w:spacing w:line="240" w:lineRule="auto"/>
        <w:ind w:firstLine="567"/>
        <w:jc w:val="left"/>
        <w:rPr>
          <w:szCs w:val="24"/>
        </w:rPr>
      </w:pPr>
      <w:r w:rsidRPr="00611054">
        <w:rPr>
          <w:color w:val="000000" w:themeColor="text1"/>
          <w:sz w:val="22"/>
          <w:szCs w:val="22"/>
        </w:rPr>
        <w:t xml:space="preserve">Fonte: </w:t>
      </w:r>
      <w:r>
        <w:rPr>
          <w:color w:val="000000" w:themeColor="text1"/>
          <w:sz w:val="22"/>
          <w:szCs w:val="22"/>
        </w:rPr>
        <w:t>Sistema Interno -Fade-UFPE</w:t>
      </w:r>
    </w:p>
    <w:p w14:paraId="78765243" w14:textId="77777777" w:rsidR="008C7AA0" w:rsidRDefault="008C7AA0" w:rsidP="00F2421F">
      <w:pPr>
        <w:spacing w:line="240" w:lineRule="auto"/>
        <w:ind w:firstLine="0"/>
        <w:rPr>
          <w:b/>
          <w:szCs w:val="24"/>
        </w:rPr>
      </w:pPr>
    </w:p>
    <w:p w14:paraId="6E7170A5" w14:textId="77777777" w:rsidR="00F2421F" w:rsidRDefault="00F2421F" w:rsidP="00F2421F">
      <w:pPr>
        <w:spacing w:line="240" w:lineRule="auto"/>
        <w:ind w:firstLine="0"/>
        <w:rPr>
          <w:b/>
          <w:szCs w:val="24"/>
        </w:rPr>
      </w:pPr>
    </w:p>
    <w:p w14:paraId="09BF272D" w14:textId="71575A1B" w:rsidR="00C30EED" w:rsidRPr="009E2063" w:rsidRDefault="00FB74F6" w:rsidP="009E2063">
      <w:pPr>
        <w:spacing w:line="240" w:lineRule="auto"/>
        <w:ind w:firstLine="0"/>
        <w:jc w:val="left"/>
        <w:rPr>
          <w:szCs w:val="24"/>
        </w:rPr>
      </w:pPr>
      <w:bookmarkStart w:id="38" w:name="_Toc183761534"/>
      <w:r>
        <w:rPr>
          <w:b/>
          <w:bCs/>
        </w:rPr>
        <w:t xml:space="preserve">           </w:t>
      </w:r>
      <w:bookmarkEnd w:id="38"/>
    </w:p>
    <w:p w14:paraId="3329E8C4" w14:textId="77777777" w:rsidR="00C30EED" w:rsidRPr="00C30EED" w:rsidRDefault="00C30EED" w:rsidP="00C30EED">
      <w:pPr>
        <w:spacing w:line="240" w:lineRule="auto"/>
        <w:rPr>
          <w:szCs w:val="22"/>
        </w:rPr>
      </w:pPr>
    </w:p>
    <w:p w14:paraId="5DAB127C" w14:textId="77777777" w:rsidR="00C807D0" w:rsidRPr="00D90980" w:rsidRDefault="00C807D0" w:rsidP="0070594D">
      <w:pPr>
        <w:ind w:firstLine="0"/>
        <w:rPr>
          <w:szCs w:val="24"/>
          <w:u w:val="single"/>
        </w:rPr>
      </w:pPr>
    </w:p>
    <w:p w14:paraId="74E2BDC1" w14:textId="5EFC1C5E" w:rsidR="00FB1824" w:rsidRPr="005240EE" w:rsidRDefault="00FB1824" w:rsidP="009408A2">
      <w:pPr>
        <w:pStyle w:val="Ttulo2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9" w:name="_Toc182237766"/>
      <w:r w:rsidRPr="00DE0E82">
        <w:rPr>
          <w:szCs w:val="24"/>
        </w:rPr>
        <w:t xml:space="preserve">Descrição dos </w:t>
      </w:r>
      <w:r w:rsidR="0027419D">
        <w:rPr>
          <w:szCs w:val="24"/>
        </w:rPr>
        <w:t>Principais Problemas</w:t>
      </w:r>
      <w:bookmarkEnd w:id="39"/>
    </w:p>
    <w:p w14:paraId="36D73624" w14:textId="77777777" w:rsidR="004D0796" w:rsidRDefault="004D0796" w:rsidP="004D0796">
      <w:pPr>
        <w:ind w:firstLine="0"/>
      </w:pPr>
      <w:r>
        <w:t>Foram identificados diversos problemas no modelo atual de gerenciamento de documentos operacionais em pequenas e médias empresas. Entre eles, destaca-se a dificuldade de registrar, consultar e monitorar informações de forma eficiente, devido ao uso predominante de formulários físicos e planilhas manuais. Esse cenário resulta em falhas de controle, perda de informações e baixa rastreabilidade, impactando diretamente a tomada de decisões e o desempenho das rotinas internas.</w:t>
      </w:r>
    </w:p>
    <w:p w14:paraId="7944C4DD" w14:textId="77777777" w:rsidR="004D0796" w:rsidRDefault="004D0796" w:rsidP="004D0796">
      <w:pPr>
        <w:ind w:firstLine="0"/>
      </w:pPr>
    </w:p>
    <w:p w14:paraId="5E413E8E" w14:textId="77777777" w:rsidR="004D0796" w:rsidRDefault="004D0796" w:rsidP="004D0796">
      <w:pPr>
        <w:ind w:firstLine="0"/>
      </w:pPr>
      <w:r>
        <w:t>Uma das causas desses problemas está relacionada à participação de diferentes setores no preenchimento e processamento dos documentos. Essa fragmentação gera uma divisão desordenada de responsabilidades, em que cada área tem acesso apenas a partes isoladas dos dados. Como consequência, as informações se tornam incompletas, dificultando o entendimento do fluxo completo dos processos, o que compromete a padronização, a comunicação e a eficiência geral das atividades.</w:t>
      </w:r>
    </w:p>
    <w:p w14:paraId="0809B990" w14:textId="77777777" w:rsidR="004D0796" w:rsidRDefault="004D0796" w:rsidP="004D0796">
      <w:pPr>
        <w:ind w:firstLine="0"/>
      </w:pPr>
    </w:p>
    <w:p w14:paraId="1E6D860A" w14:textId="782072F8" w:rsidR="00C60571" w:rsidRPr="00DE0E82" w:rsidRDefault="004D0796" w:rsidP="004D0796">
      <w:pPr>
        <w:ind w:firstLine="0"/>
        <w:rPr>
          <w:szCs w:val="24"/>
        </w:rPr>
      </w:pPr>
      <w:r>
        <w:t xml:space="preserve">Diante disso, é evidente a necessidade de revisão dos métodos atualmente utilizados para controle de dados operacionais. O projeto SMD propõe-se a solucionar esses entraves por meio da digitalização e integração dos formulários manuais, oferecendo uma plataforma unificada, segura e acessível, capaz de melhorar significativamente a gestão das informações internas das </w:t>
      </w:r>
      <w:proofErr w:type="spellStart"/>
      <w:r>
        <w:t>PMEs</w:t>
      </w:r>
      <w:proofErr w:type="spellEnd"/>
      <w:r>
        <w:t>.</w:t>
      </w:r>
    </w:p>
    <w:p w14:paraId="7B83E8C0" w14:textId="3DC65AC0" w:rsidR="009C3CB3" w:rsidRPr="005240EE" w:rsidRDefault="00FB1824" w:rsidP="009C3CB3">
      <w:pPr>
        <w:pStyle w:val="Ttulo2"/>
        <w:rPr>
          <w:szCs w:val="24"/>
        </w:rPr>
      </w:pPr>
      <w:bookmarkStart w:id="40" w:name="_Toc182237767"/>
      <w:r w:rsidRPr="00DE0E82">
        <w:rPr>
          <w:szCs w:val="24"/>
        </w:rPr>
        <w:t xml:space="preserve">Descrição dos </w:t>
      </w:r>
      <w:r w:rsidR="009C3CB3">
        <w:rPr>
          <w:szCs w:val="24"/>
        </w:rPr>
        <w:t>R</w:t>
      </w:r>
      <w:r w:rsidRPr="00DE0E82">
        <w:rPr>
          <w:szCs w:val="24"/>
        </w:rPr>
        <w:t xml:space="preserve">equisitos </w:t>
      </w:r>
      <w:r w:rsidR="009C3CB3">
        <w:rPr>
          <w:szCs w:val="24"/>
        </w:rPr>
        <w:t>F</w:t>
      </w:r>
      <w:r w:rsidRPr="00DE0E82">
        <w:rPr>
          <w:szCs w:val="24"/>
        </w:rPr>
        <w:t>uncionais</w:t>
      </w:r>
      <w:bookmarkEnd w:id="40"/>
    </w:p>
    <w:p w14:paraId="5A9B4CBB" w14:textId="77777777" w:rsidR="00D53BBD" w:rsidRPr="00D53BBD" w:rsidRDefault="00D53BBD" w:rsidP="00D53BBD">
      <w:pPr>
        <w:rPr>
          <w:color w:val="000000" w:themeColor="text1"/>
        </w:rPr>
      </w:pPr>
      <w:proofErr w:type="spellStart"/>
      <w:r w:rsidRPr="00D53BBD">
        <w:rPr>
          <w:color w:val="000000" w:themeColor="text1"/>
        </w:rPr>
        <w:t>Sommerville</w:t>
      </w:r>
      <w:proofErr w:type="spellEnd"/>
      <w:r w:rsidRPr="00D53BBD">
        <w:rPr>
          <w:color w:val="000000" w:themeColor="text1"/>
        </w:rPr>
        <w:t xml:space="preserve"> (2018) explica que requisitos funcionais são as especificações gerais sobre o que um sistema deve realizar. Esses requisitos “devem descrever em detalhes as funções do sistema, suas entradas, saídas e exceções” (</w:t>
      </w:r>
      <w:proofErr w:type="spellStart"/>
      <w:r w:rsidRPr="00D53BBD">
        <w:rPr>
          <w:color w:val="000000" w:themeColor="text1"/>
        </w:rPr>
        <w:t>Sommerville</w:t>
      </w:r>
      <w:proofErr w:type="spellEnd"/>
      <w:r w:rsidRPr="00D53BBD">
        <w:rPr>
          <w:color w:val="000000" w:themeColor="text1"/>
        </w:rPr>
        <w:t>, 2018, p.89).</w:t>
      </w:r>
    </w:p>
    <w:p w14:paraId="12DB76D5" w14:textId="77777777" w:rsidR="00D53BBD" w:rsidRPr="00D53BBD" w:rsidRDefault="00D53BBD" w:rsidP="00D53BBD">
      <w:pPr>
        <w:rPr>
          <w:color w:val="000000" w:themeColor="text1"/>
        </w:rPr>
      </w:pPr>
    </w:p>
    <w:p w14:paraId="34F32C24" w14:textId="13C1A2CE" w:rsidR="00D53BBD" w:rsidRPr="00D53BBD" w:rsidRDefault="00D53BBD" w:rsidP="00D53BBD">
      <w:pPr>
        <w:rPr>
          <w:color w:val="000000" w:themeColor="text1"/>
        </w:rPr>
      </w:pPr>
      <w:r w:rsidRPr="00D53BBD">
        <w:rPr>
          <w:color w:val="000000" w:themeColor="text1"/>
        </w:rPr>
        <w:t>Os requisitos podem ser divididos em duas categorias principais. Requisitos para usuários, que são direcionados aos usuários finais e gerentes do sistema, descrevendo as funcionalidades do sistema sob a ótica do usuário. Requisitos do sistema, destinados aos desenvolvedores, detalham as funcionalidades do sistema do ponto de vista técnico (</w:t>
      </w:r>
      <w:proofErr w:type="spellStart"/>
      <w:r w:rsidRPr="00D53BBD">
        <w:rPr>
          <w:color w:val="000000" w:themeColor="text1"/>
        </w:rPr>
        <w:t>Sommerville</w:t>
      </w:r>
      <w:proofErr w:type="spellEnd"/>
      <w:r w:rsidRPr="00D53BBD">
        <w:rPr>
          <w:color w:val="000000" w:themeColor="text1"/>
        </w:rPr>
        <w:t>, 2018</w:t>
      </w:r>
      <w:r w:rsidR="007B461F" w:rsidRPr="00611054">
        <w:rPr>
          <w:color w:val="000000" w:themeColor="text1"/>
        </w:rPr>
        <w:t xml:space="preserve">Embora os requisitos funcionais geralmente descrevam o que o sistema </w:t>
      </w:r>
      <w:r w:rsidRPr="00D53BBD">
        <w:rPr>
          <w:color w:val="000000" w:themeColor="text1"/>
        </w:rPr>
        <w:t>Embora os requisitos funcionais geralmente descrevam o que o sistema deve fazer, “em alguns casos, [...] também podem declarar explicitamente o que o sistema não deve fazer” (</w:t>
      </w:r>
      <w:proofErr w:type="spellStart"/>
      <w:r w:rsidRPr="00D53BBD">
        <w:rPr>
          <w:color w:val="000000" w:themeColor="text1"/>
        </w:rPr>
        <w:t>Sommerville</w:t>
      </w:r>
      <w:proofErr w:type="spellEnd"/>
      <w:r w:rsidRPr="00D53BBD">
        <w:rPr>
          <w:color w:val="000000" w:themeColor="text1"/>
        </w:rPr>
        <w:t>, 2018, p.89).</w:t>
      </w:r>
    </w:p>
    <w:p w14:paraId="48AD344F" w14:textId="6FF1366B" w:rsidR="002C294B" w:rsidRDefault="00D53BBD" w:rsidP="00D53BBD">
      <w:pPr>
        <w:rPr>
          <w:szCs w:val="24"/>
        </w:rPr>
      </w:pPr>
      <w:r w:rsidRPr="00D53BBD">
        <w:rPr>
          <w:color w:val="000000" w:themeColor="text1"/>
        </w:rPr>
        <w:lastRenderedPageBreak/>
        <w:t>No contexto do Sistema de Manuais Digitais (SMD), que visa a digitalização e automação de documentos manuais como checklists, formulários e ordens de serviço em pequenas e médias empresas, foram identificados os seguintes requisitos funcionais, conforme demonstrado no Quadro 1.</w:t>
      </w:r>
    </w:p>
    <w:p w14:paraId="655A8DB5" w14:textId="2E8031AA" w:rsidR="002C294B" w:rsidRPr="00A7553D" w:rsidRDefault="002C294B" w:rsidP="00FB74F6">
      <w:pPr>
        <w:pStyle w:val="Legenda"/>
        <w:jc w:val="left"/>
        <w:rPr>
          <w:b w:val="0"/>
          <w:bCs w:val="0"/>
          <w:szCs w:val="24"/>
        </w:rPr>
      </w:pPr>
      <w:bookmarkStart w:id="41" w:name="_Toc183425064"/>
      <w:bookmarkStart w:id="42" w:name="_Hlk168642941"/>
      <w:r w:rsidRPr="002D4347">
        <w:rPr>
          <w:szCs w:val="24"/>
        </w:rPr>
        <w:t xml:space="preserve">Quadro </w:t>
      </w:r>
      <w:r w:rsidRPr="002D4347">
        <w:rPr>
          <w:szCs w:val="24"/>
        </w:rPr>
        <w:fldChar w:fldCharType="begin"/>
      </w:r>
      <w:r w:rsidRPr="002D4347">
        <w:rPr>
          <w:szCs w:val="24"/>
        </w:rPr>
        <w:instrText xml:space="preserve"> SEQ Quadro \* ARABIC </w:instrText>
      </w:r>
      <w:r w:rsidRPr="002D4347">
        <w:rPr>
          <w:szCs w:val="24"/>
        </w:rPr>
        <w:fldChar w:fldCharType="separate"/>
      </w:r>
      <w:r w:rsidR="00501FC2">
        <w:rPr>
          <w:noProof/>
          <w:szCs w:val="24"/>
        </w:rPr>
        <w:t>1</w:t>
      </w:r>
      <w:r w:rsidRPr="002D4347">
        <w:rPr>
          <w:noProof/>
          <w:szCs w:val="24"/>
        </w:rPr>
        <w:fldChar w:fldCharType="end"/>
      </w:r>
      <w:r w:rsidRPr="002D4347">
        <w:rPr>
          <w:szCs w:val="24"/>
        </w:rPr>
        <w:t xml:space="preserve"> - </w:t>
      </w:r>
      <w:r w:rsidRPr="002D4347">
        <w:rPr>
          <w:b w:val="0"/>
          <w:bCs w:val="0"/>
          <w:szCs w:val="24"/>
        </w:rPr>
        <w:t>Requisitos Funcionais</w:t>
      </w:r>
      <w:bookmarkEnd w:id="41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2B2E91" w:rsidRPr="002D4347" w14:paraId="049B8C13" w14:textId="77777777" w:rsidTr="00915BE3">
        <w:trPr>
          <w:trHeight w:val="714"/>
        </w:trPr>
        <w:tc>
          <w:tcPr>
            <w:tcW w:w="562" w:type="dxa"/>
            <w:shd w:val="clear" w:color="auto" w:fill="F2F2F2" w:themeFill="background1" w:themeFillShade="F2"/>
          </w:tcPr>
          <w:p w14:paraId="5DFB45A0" w14:textId="77777777" w:rsidR="002C294B" w:rsidRPr="002D4347" w:rsidRDefault="002C294B" w:rsidP="002C294B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0BAAE20C" w14:textId="77777777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Requisitos Funcionais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14:paraId="35AE8E72" w14:textId="77777777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Descrição</w:t>
            </w:r>
          </w:p>
        </w:tc>
      </w:tr>
      <w:tr w:rsidR="002B2E91" w:rsidRPr="002D4347" w14:paraId="31B5CE58" w14:textId="77777777" w:rsidTr="00915BE3">
        <w:tc>
          <w:tcPr>
            <w:tcW w:w="562" w:type="dxa"/>
          </w:tcPr>
          <w:p w14:paraId="5E597484" w14:textId="526BEA8A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2127" w:type="dxa"/>
          </w:tcPr>
          <w:p w14:paraId="28D7CDF6" w14:textId="77777777" w:rsidR="002C294B" w:rsidRPr="002D4347" w:rsidRDefault="002C294B" w:rsidP="002C294B">
            <w:pPr>
              <w:ind w:firstLine="0"/>
              <w:jc w:val="left"/>
              <w:rPr>
                <w:szCs w:val="24"/>
              </w:rPr>
            </w:pPr>
            <w:r w:rsidRPr="002D4347">
              <w:rPr>
                <w:szCs w:val="24"/>
              </w:rPr>
              <w:t>Autenticação de Usuário</w:t>
            </w:r>
          </w:p>
        </w:tc>
        <w:tc>
          <w:tcPr>
            <w:tcW w:w="6373" w:type="dxa"/>
          </w:tcPr>
          <w:p w14:paraId="7A052051" w14:textId="2869E72E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que usuários se autentiquem utilizando e-mail e senha, garantindo acesso seguro às funcionalidades.</w:t>
            </w:r>
          </w:p>
        </w:tc>
      </w:tr>
      <w:tr w:rsidR="002B2E91" w:rsidRPr="002D4347" w14:paraId="6E7FBA4F" w14:textId="77777777" w:rsidTr="00915BE3">
        <w:tc>
          <w:tcPr>
            <w:tcW w:w="562" w:type="dxa"/>
          </w:tcPr>
          <w:p w14:paraId="26B9D6D1" w14:textId="6C34A402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2127" w:type="dxa"/>
          </w:tcPr>
          <w:p w14:paraId="4272E964" w14:textId="0B397A4A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 w:rsidRPr="00D53BBD">
              <w:rPr>
                <w:szCs w:val="24"/>
              </w:rPr>
              <w:t>Cadastro de Usuários</w:t>
            </w:r>
          </w:p>
        </w:tc>
        <w:tc>
          <w:tcPr>
            <w:tcW w:w="6373" w:type="dxa"/>
          </w:tcPr>
          <w:p w14:paraId="4D707685" w14:textId="1317FBF4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possibilitar o registro de novos usuários, armazenando informações como nome, e-mail, senha e tipo de usuário (Administrador, Gestor ou Colaborador).</w:t>
            </w:r>
          </w:p>
        </w:tc>
      </w:tr>
      <w:tr w:rsidR="002B2E91" w:rsidRPr="002D4347" w14:paraId="30ADC5A8" w14:textId="77777777" w:rsidTr="00915BE3">
        <w:tc>
          <w:tcPr>
            <w:tcW w:w="562" w:type="dxa"/>
          </w:tcPr>
          <w:p w14:paraId="351B5B6A" w14:textId="3A84C535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127" w:type="dxa"/>
          </w:tcPr>
          <w:p w14:paraId="758ECEF1" w14:textId="3524BC88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Gerenciamento de Perfis de Acesso</w:t>
            </w:r>
          </w:p>
        </w:tc>
        <w:tc>
          <w:tcPr>
            <w:tcW w:w="6373" w:type="dxa"/>
          </w:tcPr>
          <w:p w14:paraId="02A5E0CD" w14:textId="4850B39C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a definição e gerenciamento de diferentes níveis de acesso, controlando as permissões de acordo com o tipo de usuário.</w:t>
            </w:r>
          </w:p>
        </w:tc>
      </w:tr>
      <w:tr w:rsidR="002B2E91" w:rsidRPr="002D4347" w14:paraId="1CD0E686" w14:textId="77777777" w:rsidTr="00915BE3">
        <w:tc>
          <w:tcPr>
            <w:tcW w:w="562" w:type="dxa"/>
          </w:tcPr>
          <w:p w14:paraId="158485D1" w14:textId="128E4C10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2127" w:type="dxa"/>
          </w:tcPr>
          <w:p w14:paraId="180E6DDB" w14:textId="71A6B152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Criação de Documentos Digitais</w:t>
            </w:r>
          </w:p>
        </w:tc>
        <w:tc>
          <w:tcPr>
            <w:tcW w:w="6373" w:type="dxa"/>
          </w:tcPr>
          <w:p w14:paraId="7C99369C" w14:textId="631C8941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a criação de documentos digitais, como checklists e formulários, associando-os a fluxos de trabalho específicos.</w:t>
            </w:r>
          </w:p>
        </w:tc>
      </w:tr>
      <w:tr w:rsidR="002B2E91" w:rsidRPr="002D4347" w14:paraId="25E7B90F" w14:textId="77777777" w:rsidTr="00915BE3">
        <w:tc>
          <w:tcPr>
            <w:tcW w:w="562" w:type="dxa"/>
          </w:tcPr>
          <w:p w14:paraId="1528733B" w14:textId="7808B210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2127" w:type="dxa"/>
          </w:tcPr>
          <w:p w14:paraId="4BD95C06" w14:textId="59CD7000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Edição de Documentos</w:t>
            </w:r>
          </w:p>
        </w:tc>
        <w:tc>
          <w:tcPr>
            <w:tcW w:w="6373" w:type="dxa"/>
          </w:tcPr>
          <w:p w14:paraId="6CAC37DB" w14:textId="7E1E566F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possibilitar a edição de documentos existentes, permitindo atualizações em seu conteúdo e estrutura.</w:t>
            </w:r>
          </w:p>
        </w:tc>
      </w:tr>
      <w:tr w:rsidR="002B2E91" w:rsidRPr="002D4347" w14:paraId="4897ACDA" w14:textId="77777777" w:rsidTr="00915BE3">
        <w:tc>
          <w:tcPr>
            <w:tcW w:w="562" w:type="dxa"/>
          </w:tcPr>
          <w:p w14:paraId="45B32886" w14:textId="00A40F1F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2127" w:type="dxa"/>
          </w:tcPr>
          <w:p w14:paraId="05267FBD" w14:textId="2E4E62A9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Exclusão de Documentos</w:t>
            </w:r>
          </w:p>
        </w:tc>
        <w:tc>
          <w:tcPr>
            <w:tcW w:w="6373" w:type="dxa"/>
          </w:tcPr>
          <w:p w14:paraId="30FF2E15" w14:textId="06F541E4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a exclusão de documentos, removendo-os permanentemente do sistema quando necessário.</w:t>
            </w:r>
          </w:p>
        </w:tc>
      </w:tr>
      <w:tr w:rsidR="002B2E91" w:rsidRPr="002D4347" w14:paraId="1EF7BDFA" w14:textId="77777777" w:rsidTr="00915BE3">
        <w:tc>
          <w:tcPr>
            <w:tcW w:w="562" w:type="dxa"/>
          </w:tcPr>
          <w:p w14:paraId="7DCEFD22" w14:textId="4C57927A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2127" w:type="dxa"/>
          </w:tcPr>
          <w:p w14:paraId="08D20EAC" w14:textId="328F1E74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Criação de Campos Interativos</w:t>
            </w:r>
          </w:p>
        </w:tc>
        <w:tc>
          <w:tcPr>
            <w:tcW w:w="6373" w:type="dxa"/>
          </w:tcPr>
          <w:p w14:paraId="7D897FC6" w14:textId="795B0776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a adição de campos interativos nos documentos, especificando propriedades como nome, conteúdo, posição (coordenadas x e y) e página.</w:t>
            </w:r>
          </w:p>
        </w:tc>
      </w:tr>
      <w:tr w:rsidR="002B2E91" w:rsidRPr="002D4347" w14:paraId="5AF3105C" w14:textId="77777777" w:rsidTr="00915BE3">
        <w:tc>
          <w:tcPr>
            <w:tcW w:w="562" w:type="dxa"/>
          </w:tcPr>
          <w:p w14:paraId="213FDACB" w14:textId="569B378C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2127" w:type="dxa"/>
          </w:tcPr>
          <w:p w14:paraId="29B94F5A" w14:textId="63173C37" w:rsidR="002C294B" w:rsidRPr="002D4347" w:rsidRDefault="00D53BBD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Edição de Campos</w:t>
            </w:r>
          </w:p>
        </w:tc>
        <w:tc>
          <w:tcPr>
            <w:tcW w:w="6373" w:type="dxa"/>
          </w:tcPr>
          <w:p w14:paraId="4525EC9D" w14:textId="5F169167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possibilitar a edição de campos existentes nos documentos, permitindo alterações em suas propriedades.</w:t>
            </w:r>
          </w:p>
        </w:tc>
      </w:tr>
      <w:tr w:rsidR="002B2E91" w:rsidRPr="002D4347" w14:paraId="6A8082F3" w14:textId="77777777" w:rsidTr="00915BE3">
        <w:tc>
          <w:tcPr>
            <w:tcW w:w="562" w:type="dxa"/>
          </w:tcPr>
          <w:p w14:paraId="39C784A5" w14:textId="1BAEDEE9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2127" w:type="dxa"/>
          </w:tcPr>
          <w:p w14:paraId="36388502" w14:textId="7D1D4ED3" w:rsidR="002C294B" w:rsidRPr="002D4347" w:rsidRDefault="002C294B" w:rsidP="002C294B">
            <w:pPr>
              <w:ind w:firstLine="0"/>
              <w:jc w:val="left"/>
              <w:rPr>
                <w:szCs w:val="24"/>
              </w:rPr>
            </w:pPr>
            <w:r w:rsidRPr="002D4347">
              <w:rPr>
                <w:szCs w:val="24"/>
              </w:rPr>
              <w:t>Ex</w:t>
            </w:r>
            <w:r w:rsidR="00D53BBD">
              <w:rPr>
                <w:szCs w:val="24"/>
              </w:rPr>
              <w:t>clusão de Campos</w:t>
            </w:r>
          </w:p>
        </w:tc>
        <w:tc>
          <w:tcPr>
            <w:tcW w:w="6373" w:type="dxa"/>
          </w:tcPr>
          <w:p w14:paraId="31537A1D" w14:textId="13EE584C" w:rsidR="002C294B" w:rsidRPr="002D4347" w:rsidRDefault="00D53BBD" w:rsidP="002C294B">
            <w:pPr>
              <w:ind w:firstLine="0"/>
              <w:rPr>
                <w:szCs w:val="24"/>
              </w:rPr>
            </w:pPr>
            <w:r w:rsidRPr="00D53BBD">
              <w:rPr>
                <w:szCs w:val="24"/>
              </w:rPr>
              <w:t>O sistema deve permitir a remoção de campos dos documentos, excluindo-os permanentemente quando necessário.</w:t>
            </w:r>
          </w:p>
        </w:tc>
      </w:tr>
      <w:tr w:rsidR="002B2E91" w:rsidRPr="002D4347" w14:paraId="06930511" w14:textId="77777777" w:rsidTr="00915BE3">
        <w:tc>
          <w:tcPr>
            <w:tcW w:w="562" w:type="dxa"/>
          </w:tcPr>
          <w:p w14:paraId="5F2C8B01" w14:textId="08CFBF3A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2127" w:type="dxa"/>
          </w:tcPr>
          <w:p w14:paraId="4ADD8053" w14:textId="1C0CC7B3" w:rsidR="002C294B" w:rsidRPr="002D4347" w:rsidRDefault="002C294B" w:rsidP="002C294B">
            <w:pPr>
              <w:ind w:firstLine="0"/>
              <w:jc w:val="left"/>
              <w:rPr>
                <w:szCs w:val="24"/>
              </w:rPr>
            </w:pPr>
            <w:r w:rsidRPr="002D4347">
              <w:rPr>
                <w:szCs w:val="24"/>
              </w:rPr>
              <w:t>C</w:t>
            </w:r>
            <w:r w:rsidR="00D53BBD">
              <w:rPr>
                <w:szCs w:val="24"/>
              </w:rPr>
              <w:t>riação de Fluxos de Documentos</w:t>
            </w:r>
          </w:p>
        </w:tc>
        <w:tc>
          <w:tcPr>
            <w:tcW w:w="6373" w:type="dxa"/>
          </w:tcPr>
          <w:p w14:paraId="2E90DDA0" w14:textId="23B59AAD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a criação de fluxos de documentos, agrupando múltiplos documentos sob uma ordem de serviço específica.</w:t>
            </w:r>
          </w:p>
        </w:tc>
      </w:tr>
      <w:tr w:rsidR="002B2E91" w:rsidRPr="002D4347" w14:paraId="2F09F6A4" w14:textId="77777777" w:rsidTr="00915BE3">
        <w:tc>
          <w:tcPr>
            <w:tcW w:w="562" w:type="dxa"/>
          </w:tcPr>
          <w:p w14:paraId="51360AA8" w14:textId="6907ACBD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11</w:t>
            </w:r>
          </w:p>
        </w:tc>
        <w:tc>
          <w:tcPr>
            <w:tcW w:w="2127" w:type="dxa"/>
          </w:tcPr>
          <w:p w14:paraId="2143B2B0" w14:textId="20074780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Edição de Fluxos </w:t>
            </w:r>
          </w:p>
        </w:tc>
        <w:tc>
          <w:tcPr>
            <w:tcW w:w="6373" w:type="dxa"/>
          </w:tcPr>
          <w:p w14:paraId="3D2AD3BE" w14:textId="5D2510CD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 w:rsidRPr="001D45B3">
              <w:rPr>
                <w:szCs w:val="24"/>
              </w:rPr>
              <w:t>O sistema deve possibilitar a edição de fluxos existentes, permitindo atualizações em seus documentos associados e propriedades.</w:t>
            </w:r>
          </w:p>
        </w:tc>
      </w:tr>
      <w:tr w:rsidR="002B2E91" w:rsidRPr="002D4347" w14:paraId="501D0A42" w14:textId="77777777" w:rsidTr="00915BE3">
        <w:tc>
          <w:tcPr>
            <w:tcW w:w="562" w:type="dxa"/>
          </w:tcPr>
          <w:p w14:paraId="2C47CA85" w14:textId="0E1A2016" w:rsidR="002C294B" w:rsidRPr="002D4347" w:rsidRDefault="002C294B" w:rsidP="002C294B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2127" w:type="dxa"/>
          </w:tcPr>
          <w:p w14:paraId="59311B18" w14:textId="628B9B50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Exclusão de Fluxos</w:t>
            </w:r>
          </w:p>
        </w:tc>
        <w:tc>
          <w:tcPr>
            <w:tcW w:w="6373" w:type="dxa"/>
          </w:tcPr>
          <w:p w14:paraId="4BE94C32" w14:textId="4BD3D4B6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a exclusão de fluxos de documentos, removendo-os permanentemente do sistema quando necessário.</w:t>
            </w:r>
          </w:p>
        </w:tc>
      </w:tr>
      <w:tr w:rsidR="002B2E91" w:rsidRPr="002D4347" w14:paraId="775DC71A" w14:textId="77777777" w:rsidTr="00915BE3">
        <w:tc>
          <w:tcPr>
            <w:tcW w:w="562" w:type="dxa"/>
          </w:tcPr>
          <w:p w14:paraId="051F55A1" w14:textId="41C94083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13</w:t>
            </w:r>
          </w:p>
        </w:tc>
        <w:tc>
          <w:tcPr>
            <w:tcW w:w="2127" w:type="dxa"/>
          </w:tcPr>
          <w:p w14:paraId="1E24B830" w14:textId="5AA46952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Atribuição de Documentos a Fluxos</w:t>
            </w:r>
          </w:p>
        </w:tc>
        <w:tc>
          <w:tcPr>
            <w:tcW w:w="6373" w:type="dxa"/>
          </w:tcPr>
          <w:p w14:paraId="01BAD3D8" w14:textId="6576F224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a associação de documentos específicos a fluxos de trabalho, organizando-os de forma estruturada.</w:t>
            </w:r>
          </w:p>
        </w:tc>
      </w:tr>
      <w:tr w:rsidR="002B2E91" w:rsidRPr="002D4347" w14:paraId="33B1A771" w14:textId="77777777" w:rsidTr="00915BE3">
        <w:tc>
          <w:tcPr>
            <w:tcW w:w="562" w:type="dxa"/>
          </w:tcPr>
          <w:p w14:paraId="63AC3525" w14:textId="60BCBA87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4</w:t>
            </w:r>
          </w:p>
        </w:tc>
        <w:tc>
          <w:tcPr>
            <w:tcW w:w="2127" w:type="dxa"/>
          </w:tcPr>
          <w:p w14:paraId="607FB138" w14:textId="433DD59B" w:rsidR="002C294B" w:rsidRPr="002D4347" w:rsidRDefault="002C294B" w:rsidP="002C294B">
            <w:pPr>
              <w:ind w:firstLine="0"/>
              <w:jc w:val="left"/>
              <w:rPr>
                <w:szCs w:val="24"/>
              </w:rPr>
            </w:pPr>
            <w:r w:rsidRPr="002D4347">
              <w:rPr>
                <w:szCs w:val="24"/>
              </w:rPr>
              <w:t>P</w:t>
            </w:r>
            <w:r w:rsidR="001D45B3">
              <w:rPr>
                <w:szCs w:val="24"/>
              </w:rPr>
              <w:t>reenchimento de Campos por Colaboradores</w:t>
            </w:r>
          </w:p>
        </w:tc>
        <w:tc>
          <w:tcPr>
            <w:tcW w:w="6373" w:type="dxa"/>
          </w:tcPr>
          <w:p w14:paraId="1DBE96F3" w14:textId="61A64384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que colaboradores preencham os campos designados nos documentos atribuídos a eles.</w:t>
            </w:r>
          </w:p>
        </w:tc>
      </w:tr>
      <w:tr w:rsidR="002B2E91" w:rsidRPr="002D4347" w14:paraId="23A9A816" w14:textId="77777777" w:rsidTr="00915BE3">
        <w:trPr>
          <w:trHeight w:val="64"/>
        </w:trPr>
        <w:tc>
          <w:tcPr>
            <w:tcW w:w="562" w:type="dxa"/>
          </w:tcPr>
          <w:p w14:paraId="4171789C" w14:textId="434CBE2F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5</w:t>
            </w:r>
          </w:p>
        </w:tc>
        <w:tc>
          <w:tcPr>
            <w:tcW w:w="2127" w:type="dxa"/>
          </w:tcPr>
          <w:p w14:paraId="392CDB5A" w14:textId="1D285397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Acompanhamentos de Fluxos por Gestores </w:t>
            </w:r>
          </w:p>
        </w:tc>
        <w:tc>
          <w:tcPr>
            <w:tcW w:w="6373" w:type="dxa"/>
          </w:tcPr>
          <w:p w14:paraId="44A25BD4" w14:textId="13EC8ACB" w:rsidR="002C294B" w:rsidRPr="002D4347" w:rsidRDefault="001D45B3" w:rsidP="002B2E91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que gestores acompanhem o andamento dos fluxos de documentos, visualizando o status de cada documento em tempo real.</w:t>
            </w:r>
          </w:p>
        </w:tc>
      </w:tr>
      <w:tr w:rsidR="002B2E91" w:rsidRPr="002D4347" w14:paraId="354D9427" w14:textId="77777777" w:rsidTr="00915BE3">
        <w:tc>
          <w:tcPr>
            <w:tcW w:w="562" w:type="dxa"/>
          </w:tcPr>
          <w:p w14:paraId="3EA22630" w14:textId="7228F58D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6</w:t>
            </w:r>
          </w:p>
        </w:tc>
        <w:tc>
          <w:tcPr>
            <w:tcW w:w="2127" w:type="dxa"/>
          </w:tcPr>
          <w:p w14:paraId="6D9FE33D" w14:textId="2647EBA9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Controle de Versões de Documentos</w:t>
            </w:r>
          </w:p>
        </w:tc>
        <w:tc>
          <w:tcPr>
            <w:tcW w:w="6373" w:type="dxa"/>
          </w:tcPr>
          <w:p w14:paraId="29DD9944" w14:textId="380F5EA8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manter um histórico de versões dos documentos, permitindo o rastreamento de alterações ao longo do tempo.</w:t>
            </w:r>
          </w:p>
        </w:tc>
      </w:tr>
      <w:tr w:rsidR="002B2E91" w:rsidRPr="002D4347" w14:paraId="2F477BF7" w14:textId="77777777" w:rsidTr="00915BE3">
        <w:tc>
          <w:tcPr>
            <w:tcW w:w="562" w:type="dxa"/>
          </w:tcPr>
          <w:p w14:paraId="7C397CD2" w14:textId="28611251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7</w:t>
            </w:r>
          </w:p>
        </w:tc>
        <w:tc>
          <w:tcPr>
            <w:tcW w:w="2127" w:type="dxa"/>
          </w:tcPr>
          <w:p w14:paraId="447690A1" w14:textId="642A605D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Registro de Atividades </w:t>
            </w:r>
          </w:p>
        </w:tc>
        <w:tc>
          <w:tcPr>
            <w:tcW w:w="6373" w:type="dxa"/>
          </w:tcPr>
          <w:p w14:paraId="13975293" w14:textId="2C4FF670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registrar as atividades dos usuários, como logins, edições e preenchimentos de campos, para fins de auditoria.</w:t>
            </w:r>
          </w:p>
        </w:tc>
      </w:tr>
      <w:tr w:rsidR="002B2E91" w:rsidRPr="002D4347" w14:paraId="100A347B" w14:textId="77777777" w:rsidTr="00915BE3">
        <w:tc>
          <w:tcPr>
            <w:tcW w:w="562" w:type="dxa"/>
          </w:tcPr>
          <w:p w14:paraId="646B6CCC" w14:textId="2F087D13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8</w:t>
            </w:r>
          </w:p>
        </w:tc>
        <w:tc>
          <w:tcPr>
            <w:tcW w:w="2127" w:type="dxa"/>
          </w:tcPr>
          <w:p w14:paraId="0839C58C" w14:textId="16696CB4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Notificações Internas</w:t>
            </w:r>
          </w:p>
        </w:tc>
        <w:tc>
          <w:tcPr>
            <w:tcW w:w="6373" w:type="dxa"/>
          </w:tcPr>
          <w:p w14:paraId="2B5C53DE" w14:textId="3C906A03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enviar notificações internas aos usuários sobre eventos relevantes, como a atribuição de novos documentos ou atualizações em fluxos.</w:t>
            </w:r>
          </w:p>
        </w:tc>
      </w:tr>
      <w:tr w:rsidR="002B2E91" w:rsidRPr="002D4347" w14:paraId="20331BBB" w14:textId="77777777" w:rsidTr="00915BE3">
        <w:tc>
          <w:tcPr>
            <w:tcW w:w="562" w:type="dxa"/>
          </w:tcPr>
          <w:p w14:paraId="728C1B70" w14:textId="73B31EF6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1</w:t>
            </w:r>
            <w:r w:rsidR="002B2E91">
              <w:rPr>
                <w:b/>
                <w:szCs w:val="24"/>
              </w:rPr>
              <w:t>1</w:t>
            </w:r>
            <w:r w:rsidRPr="002D4347">
              <w:rPr>
                <w:b/>
                <w:szCs w:val="24"/>
              </w:rPr>
              <w:t>9</w:t>
            </w:r>
          </w:p>
        </w:tc>
        <w:tc>
          <w:tcPr>
            <w:tcW w:w="2127" w:type="dxa"/>
          </w:tcPr>
          <w:p w14:paraId="04057FD8" w14:textId="5DF7EBF2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Exportação de Documentos</w:t>
            </w:r>
          </w:p>
        </w:tc>
        <w:tc>
          <w:tcPr>
            <w:tcW w:w="6373" w:type="dxa"/>
          </w:tcPr>
          <w:p w14:paraId="62062129" w14:textId="7DE09558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permitir a exportação de documentos preenchidos em formatos como PDF, facilitando o compartilhamento e arquivamento.</w:t>
            </w:r>
          </w:p>
        </w:tc>
      </w:tr>
      <w:tr w:rsidR="002B2E91" w:rsidRPr="002D4347" w14:paraId="7103B1BE" w14:textId="77777777" w:rsidTr="00915BE3">
        <w:tc>
          <w:tcPr>
            <w:tcW w:w="562" w:type="dxa"/>
          </w:tcPr>
          <w:p w14:paraId="63BB95BF" w14:textId="59C78EE6" w:rsidR="002C294B" w:rsidRPr="002D4347" w:rsidRDefault="002C294B" w:rsidP="002B2E91">
            <w:pPr>
              <w:jc w:val="center"/>
              <w:rPr>
                <w:b/>
                <w:szCs w:val="24"/>
              </w:rPr>
            </w:pPr>
            <w:r w:rsidRPr="002D4347">
              <w:rPr>
                <w:b/>
                <w:szCs w:val="24"/>
              </w:rPr>
              <w:t>2</w:t>
            </w:r>
            <w:r w:rsidR="002B2E91">
              <w:rPr>
                <w:b/>
                <w:szCs w:val="24"/>
              </w:rPr>
              <w:t>20</w:t>
            </w:r>
          </w:p>
        </w:tc>
        <w:tc>
          <w:tcPr>
            <w:tcW w:w="2127" w:type="dxa"/>
          </w:tcPr>
          <w:p w14:paraId="2E6C9ECC" w14:textId="7A1B3AB2" w:rsidR="002C294B" w:rsidRPr="002D4347" w:rsidRDefault="001D45B3" w:rsidP="002C294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Pesquisa de Documentos</w:t>
            </w:r>
          </w:p>
        </w:tc>
        <w:tc>
          <w:tcPr>
            <w:tcW w:w="6373" w:type="dxa"/>
          </w:tcPr>
          <w:p w14:paraId="1814CCDB" w14:textId="043E1B99" w:rsidR="002C294B" w:rsidRPr="002D4347" w:rsidRDefault="001D45B3" w:rsidP="002C294B">
            <w:pPr>
              <w:ind w:firstLine="0"/>
              <w:rPr>
                <w:szCs w:val="24"/>
              </w:rPr>
            </w:pPr>
            <w:r w:rsidRPr="001D45B3">
              <w:rPr>
                <w:szCs w:val="24"/>
              </w:rPr>
              <w:t>O sistema deve oferecer funcionalidades de busca, permitindo que usuários localizem documentos específicos com base em critérios como nome, status ou data</w:t>
            </w:r>
            <w:r>
              <w:rPr>
                <w:szCs w:val="24"/>
              </w:rPr>
              <w:t>.</w:t>
            </w:r>
          </w:p>
        </w:tc>
      </w:tr>
    </w:tbl>
    <w:bookmarkEnd w:id="42"/>
    <w:p w14:paraId="42FDCA78" w14:textId="01AA8A43" w:rsidR="00134A21" w:rsidRPr="00B31701" w:rsidRDefault="002C294B" w:rsidP="00FB74F6">
      <w:pPr>
        <w:ind w:firstLine="0"/>
        <w:jc w:val="left"/>
        <w:rPr>
          <w:sz w:val="22"/>
          <w:szCs w:val="28"/>
        </w:rPr>
      </w:pPr>
      <w:r w:rsidRPr="00134A21">
        <w:rPr>
          <w:sz w:val="22"/>
          <w:szCs w:val="28"/>
        </w:rPr>
        <w:t>Fonte: Elaborad</w:t>
      </w:r>
      <w:r w:rsidR="00FA1C86">
        <w:rPr>
          <w:sz w:val="22"/>
          <w:szCs w:val="28"/>
        </w:rPr>
        <w:t>a</w:t>
      </w:r>
      <w:r w:rsidRPr="00134A21">
        <w:rPr>
          <w:sz w:val="22"/>
          <w:szCs w:val="28"/>
        </w:rPr>
        <w:t xml:space="preserve"> pelos autores</w:t>
      </w:r>
      <w:r w:rsidR="00FA1C86">
        <w:rPr>
          <w:sz w:val="22"/>
          <w:szCs w:val="28"/>
        </w:rPr>
        <w:t>.</w:t>
      </w:r>
    </w:p>
    <w:p w14:paraId="00B2D118" w14:textId="77777777" w:rsidR="00134A21" w:rsidRDefault="00134A21" w:rsidP="00134A21">
      <w:pPr>
        <w:ind w:firstLine="0"/>
      </w:pPr>
    </w:p>
    <w:p w14:paraId="5B45C179" w14:textId="5AED131C" w:rsidR="00134A21" w:rsidRPr="00C01106" w:rsidRDefault="00134A21" w:rsidP="00134A21">
      <w:pPr>
        <w:pStyle w:val="Ttulo2"/>
        <w:rPr>
          <w:szCs w:val="24"/>
        </w:rPr>
      </w:pPr>
      <w:bookmarkStart w:id="43" w:name="_Toc182237768"/>
      <w:r w:rsidRPr="00DE0E82">
        <w:rPr>
          <w:szCs w:val="24"/>
        </w:rPr>
        <w:t xml:space="preserve">Descrição dos </w:t>
      </w:r>
      <w:r>
        <w:rPr>
          <w:szCs w:val="24"/>
        </w:rPr>
        <w:t>R</w:t>
      </w:r>
      <w:r w:rsidRPr="00DE0E82">
        <w:rPr>
          <w:szCs w:val="24"/>
        </w:rPr>
        <w:t>equisitos</w:t>
      </w:r>
      <w:r>
        <w:rPr>
          <w:szCs w:val="24"/>
        </w:rPr>
        <w:t xml:space="preserve"> Não</w:t>
      </w:r>
      <w:r w:rsidRPr="00DE0E82">
        <w:rPr>
          <w:szCs w:val="24"/>
        </w:rPr>
        <w:t xml:space="preserve"> </w:t>
      </w:r>
      <w:r>
        <w:rPr>
          <w:szCs w:val="24"/>
        </w:rPr>
        <w:t>F</w:t>
      </w:r>
      <w:r w:rsidRPr="00DE0E82">
        <w:rPr>
          <w:szCs w:val="24"/>
        </w:rPr>
        <w:t>uncionais</w:t>
      </w:r>
      <w:bookmarkEnd w:id="43"/>
    </w:p>
    <w:p w14:paraId="0E930EB0" w14:textId="77777777" w:rsidR="007B461F" w:rsidRPr="00611054" w:rsidRDefault="007B461F" w:rsidP="007B461F">
      <w:pPr>
        <w:rPr>
          <w:color w:val="000000" w:themeColor="text1"/>
        </w:rPr>
      </w:pPr>
      <w:r w:rsidRPr="00225EF5">
        <w:t xml:space="preserve">Além dos requisitos funcionais, </w:t>
      </w:r>
      <w:proofErr w:type="spellStart"/>
      <w:r w:rsidRPr="00225EF5">
        <w:t>Sommerville</w:t>
      </w:r>
      <w:proofErr w:type="spellEnd"/>
      <w:r w:rsidRPr="00225EF5">
        <w:t xml:space="preserve"> (2018) também aborda os requisitos não funcionais do sistema. Esses requisitos abrangem aspectos gerais do sistema, em vez de se concentrarem em serviços e características </w:t>
      </w:r>
      <w:r w:rsidRPr="00611054">
        <w:rPr>
          <w:color w:val="000000" w:themeColor="text1"/>
        </w:rPr>
        <w:t>individuais como os requisitos funcionais.</w:t>
      </w:r>
    </w:p>
    <w:p w14:paraId="3AA73B06" w14:textId="5D43DD21" w:rsidR="007B461F" w:rsidRPr="00611054" w:rsidRDefault="007B461F" w:rsidP="007B461F">
      <w:pPr>
        <w:rPr>
          <w:color w:val="000000" w:themeColor="text1"/>
        </w:rPr>
      </w:pPr>
      <w:r w:rsidRPr="00611054">
        <w:rPr>
          <w:color w:val="000000" w:themeColor="text1"/>
        </w:rPr>
        <w:lastRenderedPageBreak/>
        <w:t>Alguns exemplos de requisitos não funcionais são “restrições de tempo, restrições sobre o processo de desenvolvimento e restrições impostas por padrões”</w:t>
      </w:r>
      <w:r w:rsidR="00E023E2" w:rsidRPr="00611054">
        <w:rPr>
          <w:color w:val="000000" w:themeColor="text1"/>
        </w:rPr>
        <w:t xml:space="preserve"> (</w:t>
      </w:r>
      <w:proofErr w:type="spellStart"/>
      <w:r w:rsidR="00E023E2" w:rsidRPr="00611054">
        <w:rPr>
          <w:color w:val="000000" w:themeColor="text1"/>
        </w:rPr>
        <w:t>Sommerviller</w:t>
      </w:r>
      <w:proofErr w:type="spellEnd"/>
      <w:r w:rsidR="00E023E2" w:rsidRPr="00611054">
        <w:rPr>
          <w:color w:val="000000" w:themeColor="text1"/>
        </w:rPr>
        <w:t>, 2018, p. 89)</w:t>
      </w:r>
      <w:r w:rsidRPr="00611054">
        <w:rPr>
          <w:color w:val="000000" w:themeColor="text1"/>
        </w:rPr>
        <w:t xml:space="preserve">. </w:t>
      </w:r>
    </w:p>
    <w:p w14:paraId="039FF85B" w14:textId="77777777" w:rsidR="007B461F" w:rsidRPr="00611054" w:rsidRDefault="007B461F" w:rsidP="007B461F">
      <w:pPr>
        <w:rPr>
          <w:color w:val="000000" w:themeColor="text1"/>
        </w:rPr>
      </w:pPr>
    </w:p>
    <w:p w14:paraId="376926A8" w14:textId="180EF28C" w:rsidR="007B461F" w:rsidRPr="00611054" w:rsidRDefault="007B461F" w:rsidP="007B461F">
      <w:pPr>
        <w:ind w:left="2268" w:firstLine="0"/>
        <w:rPr>
          <w:color w:val="000000" w:themeColor="text1"/>
          <w:sz w:val="22"/>
          <w:szCs w:val="18"/>
        </w:rPr>
      </w:pPr>
      <w:r w:rsidRPr="00611054">
        <w:rPr>
          <w:color w:val="000000" w:themeColor="text1"/>
          <w:sz w:val="22"/>
          <w:szCs w:val="18"/>
        </w:rPr>
        <w:t xml:space="preserve">Os requisitos não funcionais surgem das necessidades dos usuários, que se devem a restrições orçamentárias, políticas organizacionais, necessidade de interoperabilidade com outros sistemas de software </w:t>
      </w:r>
      <w:r w:rsidR="001D4A9D" w:rsidRPr="00611054">
        <w:rPr>
          <w:color w:val="000000" w:themeColor="text1"/>
          <w:sz w:val="22"/>
          <w:szCs w:val="18"/>
        </w:rPr>
        <w:t>ou</w:t>
      </w:r>
      <w:r w:rsidRPr="00611054">
        <w:rPr>
          <w:color w:val="000000" w:themeColor="text1"/>
          <w:sz w:val="22"/>
          <w:szCs w:val="18"/>
        </w:rPr>
        <w:t xml:space="preserve"> hardware, ou fatores externos, como normas de segurança (</w:t>
      </w:r>
      <w:proofErr w:type="spellStart"/>
      <w:r w:rsidRPr="00611054">
        <w:rPr>
          <w:color w:val="000000" w:themeColor="text1"/>
          <w:sz w:val="22"/>
          <w:szCs w:val="18"/>
        </w:rPr>
        <w:t>safety</w:t>
      </w:r>
      <w:proofErr w:type="spellEnd"/>
      <w:r w:rsidRPr="00611054">
        <w:rPr>
          <w:color w:val="000000" w:themeColor="text1"/>
          <w:sz w:val="22"/>
          <w:szCs w:val="18"/>
        </w:rPr>
        <w:t>) ou legislação relativa à privacidade (</w:t>
      </w:r>
      <w:proofErr w:type="spellStart"/>
      <w:r w:rsidRPr="00611054">
        <w:rPr>
          <w:color w:val="000000" w:themeColor="text1"/>
          <w:sz w:val="22"/>
          <w:szCs w:val="18"/>
        </w:rPr>
        <w:t>Sommerville</w:t>
      </w:r>
      <w:proofErr w:type="spellEnd"/>
      <w:r w:rsidRPr="00611054">
        <w:rPr>
          <w:color w:val="000000" w:themeColor="text1"/>
          <w:sz w:val="22"/>
          <w:szCs w:val="18"/>
        </w:rPr>
        <w:t>, 2018, p. 91).</w:t>
      </w:r>
    </w:p>
    <w:p w14:paraId="602C95E2" w14:textId="77777777" w:rsidR="007B461F" w:rsidRPr="007B461F" w:rsidRDefault="007B461F" w:rsidP="007B461F">
      <w:pPr>
        <w:ind w:left="2268" w:firstLine="0"/>
        <w:rPr>
          <w:sz w:val="22"/>
          <w:szCs w:val="18"/>
        </w:rPr>
      </w:pPr>
    </w:p>
    <w:p w14:paraId="3F7CF752" w14:textId="6D3F8F57" w:rsidR="00B31701" w:rsidRDefault="00682401" w:rsidP="007B461F">
      <w:pPr>
        <w:rPr>
          <w:szCs w:val="24"/>
        </w:rPr>
      </w:pPr>
      <w:r w:rsidRPr="00682401">
        <w:rPr>
          <w:szCs w:val="24"/>
        </w:rPr>
        <w:t>No contexto do Sistema de Manuais Digitais (SMD), os requisitos não funcionais foram identificados com base nas necessidades das pequenas e médias empresas atendidas pelo sistema</w:t>
      </w:r>
      <w:r w:rsidR="00B31701" w:rsidRPr="00654C2E">
        <w:rPr>
          <w:szCs w:val="24"/>
        </w:rPr>
        <w:t xml:space="preserve">. </w:t>
      </w:r>
      <w:r w:rsidRPr="00682401">
        <w:rPr>
          <w:szCs w:val="24"/>
        </w:rPr>
        <w:t>A seguir, são apresentados os principais requisitos não funcionais, conforme o Quadro 2.</w:t>
      </w:r>
    </w:p>
    <w:p w14:paraId="3828DE2E" w14:textId="77777777" w:rsidR="00B31701" w:rsidRDefault="00B31701" w:rsidP="00B31701">
      <w:pPr>
        <w:ind w:firstLine="0"/>
        <w:rPr>
          <w:szCs w:val="24"/>
        </w:rPr>
      </w:pPr>
    </w:p>
    <w:p w14:paraId="12E058F0" w14:textId="5C0EFACD" w:rsidR="00B31701" w:rsidRPr="006C1A3C" w:rsidRDefault="00B31701" w:rsidP="00FB74F6">
      <w:pPr>
        <w:pStyle w:val="Legenda"/>
        <w:jc w:val="left"/>
        <w:rPr>
          <w:b w:val="0"/>
          <w:bCs w:val="0"/>
        </w:rPr>
      </w:pPr>
      <w:bookmarkStart w:id="44" w:name="_Toc18342506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F069BA">
        <w:rPr>
          <w:b w:val="0"/>
          <w:bCs w:val="0"/>
        </w:rPr>
        <w:t>Requisitos Não Funcionais</w:t>
      </w:r>
      <w:bookmarkEnd w:id="4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947"/>
      </w:tblGrid>
      <w:tr w:rsidR="00B31701" w14:paraId="001FCAEE" w14:textId="77777777" w:rsidTr="00B31701">
        <w:tc>
          <w:tcPr>
            <w:tcW w:w="3114" w:type="dxa"/>
            <w:shd w:val="clear" w:color="auto" w:fill="F2F2F2" w:themeFill="background1" w:themeFillShade="F2"/>
          </w:tcPr>
          <w:p w14:paraId="43C0BAF1" w14:textId="7C21CB89" w:rsidR="00B31701" w:rsidRPr="0018615D" w:rsidRDefault="00B31701" w:rsidP="00B31701">
            <w:pPr>
              <w:ind w:firstLine="0"/>
              <w:jc w:val="center"/>
              <w:rPr>
                <w:b/>
                <w:szCs w:val="24"/>
              </w:rPr>
            </w:pPr>
            <w:r w:rsidRPr="0018615D">
              <w:rPr>
                <w:b/>
                <w:szCs w:val="24"/>
              </w:rPr>
              <w:t>Requisitos Não Funcionais</w:t>
            </w:r>
          </w:p>
        </w:tc>
        <w:tc>
          <w:tcPr>
            <w:tcW w:w="5947" w:type="dxa"/>
            <w:shd w:val="clear" w:color="auto" w:fill="F2F2F2" w:themeFill="background1" w:themeFillShade="F2"/>
          </w:tcPr>
          <w:p w14:paraId="53D07B87" w14:textId="3E5559A5" w:rsidR="00B31701" w:rsidRPr="0018615D" w:rsidRDefault="00B31701" w:rsidP="00B31701">
            <w:pPr>
              <w:jc w:val="center"/>
              <w:rPr>
                <w:b/>
                <w:szCs w:val="24"/>
              </w:rPr>
            </w:pPr>
            <w:r w:rsidRPr="0018615D">
              <w:rPr>
                <w:b/>
                <w:szCs w:val="24"/>
              </w:rPr>
              <w:t>Descrição</w:t>
            </w:r>
          </w:p>
        </w:tc>
      </w:tr>
      <w:tr w:rsidR="00B31701" w14:paraId="108A2437" w14:textId="77777777" w:rsidTr="00B31701">
        <w:tc>
          <w:tcPr>
            <w:tcW w:w="3114" w:type="dxa"/>
          </w:tcPr>
          <w:p w14:paraId="5EB8BA9D" w14:textId="3F3716A3" w:rsidR="00B31701" w:rsidRDefault="00B31701" w:rsidP="00682401">
            <w:pPr>
              <w:jc w:val="left"/>
              <w:rPr>
                <w:szCs w:val="24"/>
              </w:rPr>
            </w:pPr>
          </w:p>
          <w:p w14:paraId="6FDC150A" w14:textId="7554DA53" w:rsidR="00B31701" w:rsidRDefault="00682401" w:rsidP="00682401">
            <w:pPr>
              <w:ind w:firstLine="0"/>
              <w:jc w:val="left"/>
              <w:rPr>
                <w:szCs w:val="24"/>
              </w:rPr>
            </w:pPr>
            <w:r w:rsidRPr="00682401">
              <w:rPr>
                <w:szCs w:val="24"/>
              </w:rPr>
              <w:t>Desempenho do Sistema</w:t>
            </w:r>
          </w:p>
        </w:tc>
        <w:tc>
          <w:tcPr>
            <w:tcW w:w="5947" w:type="dxa"/>
          </w:tcPr>
          <w:p w14:paraId="69202075" w14:textId="0C299451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O sistema deve ser capaz de processar requisições de leitura e escrita em até 2 segundos.</w:t>
            </w:r>
          </w:p>
        </w:tc>
      </w:tr>
      <w:tr w:rsidR="00B31701" w14:paraId="12EDE355" w14:textId="77777777" w:rsidTr="00B31701">
        <w:tc>
          <w:tcPr>
            <w:tcW w:w="3114" w:type="dxa"/>
          </w:tcPr>
          <w:p w14:paraId="1E9C0130" w14:textId="77777777" w:rsidR="00B31701" w:rsidRDefault="00B31701" w:rsidP="00682401">
            <w:pPr>
              <w:jc w:val="left"/>
              <w:rPr>
                <w:szCs w:val="24"/>
              </w:rPr>
            </w:pPr>
          </w:p>
          <w:p w14:paraId="61E6528C" w14:textId="2959E5D3" w:rsidR="00B31701" w:rsidRDefault="00B31701" w:rsidP="00682401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Segurança</w:t>
            </w:r>
            <w:r w:rsidR="00682401">
              <w:rPr>
                <w:szCs w:val="24"/>
              </w:rPr>
              <w:t xml:space="preserve"> de Acesso</w:t>
            </w:r>
          </w:p>
        </w:tc>
        <w:tc>
          <w:tcPr>
            <w:tcW w:w="5947" w:type="dxa"/>
          </w:tcPr>
          <w:p w14:paraId="5BF9A2F8" w14:textId="700C4777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 xml:space="preserve">O acesso ao sistema deve ser autenticado por meio de </w:t>
            </w:r>
            <w:proofErr w:type="spellStart"/>
            <w:r w:rsidRPr="00682401">
              <w:rPr>
                <w:szCs w:val="24"/>
              </w:rPr>
              <w:t>Firebase</w:t>
            </w:r>
            <w:proofErr w:type="spellEnd"/>
            <w:r w:rsidRPr="00682401">
              <w:rPr>
                <w:szCs w:val="24"/>
              </w:rPr>
              <w:t xml:space="preserve"> </w:t>
            </w:r>
            <w:proofErr w:type="spellStart"/>
            <w:r w:rsidRPr="00682401">
              <w:rPr>
                <w:szCs w:val="24"/>
              </w:rPr>
              <w:t>Authentication</w:t>
            </w:r>
            <w:proofErr w:type="spellEnd"/>
            <w:r w:rsidRPr="00682401">
              <w:rPr>
                <w:szCs w:val="24"/>
              </w:rPr>
              <w:t>, garantindo proteção dos dados.</w:t>
            </w:r>
          </w:p>
        </w:tc>
      </w:tr>
      <w:tr w:rsidR="00B31701" w14:paraId="436E3A63" w14:textId="77777777" w:rsidTr="00B31701">
        <w:tc>
          <w:tcPr>
            <w:tcW w:w="3114" w:type="dxa"/>
          </w:tcPr>
          <w:p w14:paraId="4B36E22F" w14:textId="77777777" w:rsidR="00B31701" w:rsidRDefault="00B31701" w:rsidP="00682401">
            <w:pPr>
              <w:jc w:val="left"/>
              <w:rPr>
                <w:szCs w:val="24"/>
              </w:rPr>
            </w:pPr>
          </w:p>
          <w:p w14:paraId="139008A8" w14:textId="62753B7C" w:rsidR="00B31701" w:rsidRDefault="00B31701" w:rsidP="00682401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Escalabilidade</w:t>
            </w:r>
          </w:p>
        </w:tc>
        <w:tc>
          <w:tcPr>
            <w:tcW w:w="5947" w:type="dxa"/>
          </w:tcPr>
          <w:p w14:paraId="17A8D7DF" w14:textId="7EE2B733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A arquitetura do sistema deve permitir a inclusão de novos fluxos, documentos e usuários sem prejuízo ao desempenho.</w:t>
            </w:r>
          </w:p>
        </w:tc>
      </w:tr>
      <w:tr w:rsidR="00B31701" w14:paraId="7C1F810B" w14:textId="77777777" w:rsidTr="00B31701">
        <w:tc>
          <w:tcPr>
            <w:tcW w:w="3114" w:type="dxa"/>
          </w:tcPr>
          <w:p w14:paraId="76C2C087" w14:textId="77777777" w:rsidR="00B31701" w:rsidRDefault="00B31701" w:rsidP="00682401">
            <w:pPr>
              <w:jc w:val="left"/>
              <w:rPr>
                <w:szCs w:val="24"/>
              </w:rPr>
            </w:pPr>
          </w:p>
          <w:p w14:paraId="2860EFB5" w14:textId="4677E60E" w:rsidR="00B31701" w:rsidRDefault="00B31701" w:rsidP="00682401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Disponibilidade</w:t>
            </w:r>
          </w:p>
        </w:tc>
        <w:tc>
          <w:tcPr>
            <w:tcW w:w="5947" w:type="dxa"/>
          </w:tcPr>
          <w:p w14:paraId="29D8C58D" w14:textId="4AF5F1BF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O sistema deve estar disponível 24 horas por dia, 7 dias por semana, com tempo de inatividade inferior a 1%.</w:t>
            </w:r>
          </w:p>
        </w:tc>
      </w:tr>
      <w:tr w:rsidR="00B31701" w14:paraId="515AD668" w14:textId="77777777" w:rsidTr="00B31701">
        <w:tc>
          <w:tcPr>
            <w:tcW w:w="3114" w:type="dxa"/>
          </w:tcPr>
          <w:p w14:paraId="5FA6867E" w14:textId="77777777" w:rsidR="00B31701" w:rsidRDefault="00B31701" w:rsidP="00682401">
            <w:pPr>
              <w:jc w:val="left"/>
              <w:rPr>
                <w:szCs w:val="24"/>
              </w:rPr>
            </w:pPr>
          </w:p>
          <w:p w14:paraId="12828796" w14:textId="323917C6" w:rsidR="00B31701" w:rsidRDefault="00682401" w:rsidP="00682401">
            <w:pPr>
              <w:ind w:firstLine="0"/>
              <w:jc w:val="left"/>
              <w:rPr>
                <w:szCs w:val="24"/>
              </w:rPr>
            </w:pPr>
            <w:r w:rsidRPr="00682401">
              <w:rPr>
                <w:szCs w:val="24"/>
              </w:rPr>
              <w:t>Usabilidade</w:t>
            </w:r>
          </w:p>
        </w:tc>
        <w:tc>
          <w:tcPr>
            <w:tcW w:w="5947" w:type="dxa"/>
          </w:tcPr>
          <w:p w14:paraId="349849FA" w14:textId="11EC2099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A interface do sistema deve ser intuitiva, com fluxos claros e instruções acessíveis ao usuário.</w:t>
            </w:r>
          </w:p>
        </w:tc>
      </w:tr>
      <w:tr w:rsidR="00B31701" w14:paraId="3B5C265C" w14:textId="77777777" w:rsidTr="00B31701">
        <w:tc>
          <w:tcPr>
            <w:tcW w:w="3114" w:type="dxa"/>
          </w:tcPr>
          <w:p w14:paraId="24E044C6" w14:textId="77777777" w:rsidR="00B31701" w:rsidRDefault="00B31701" w:rsidP="00682401">
            <w:pPr>
              <w:jc w:val="left"/>
              <w:rPr>
                <w:szCs w:val="24"/>
              </w:rPr>
            </w:pPr>
          </w:p>
          <w:p w14:paraId="4ABB3679" w14:textId="69486A24" w:rsidR="00B31701" w:rsidRDefault="00682401" w:rsidP="00682401">
            <w:pPr>
              <w:ind w:firstLine="0"/>
              <w:jc w:val="left"/>
              <w:rPr>
                <w:szCs w:val="24"/>
              </w:rPr>
            </w:pPr>
            <w:r w:rsidRPr="00682401">
              <w:rPr>
                <w:szCs w:val="24"/>
              </w:rPr>
              <w:t>Backup e Recuperação</w:t>
            </w:r>
          </w:p>
        </w:tc>
        <w:tc>
          <w:tcPr>
            <w:tcW w:w="5947" w:type="dxa"/>
          </w:tcPr>
          <w:p w14:paraId="0B2591EF" w14:textId="2F829D16" w:rsidR="00B317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O sistema deve realizar backups periódicos do banco de dados e permitir recuperação em caso de falha.</w:t>
            </w:r>
          </w:p>
        </w:tc>
      </w:tr>
      <w:tr w:rsidR="00682401" w14:paraId="3F5F2AFB" w14:textId="77777777" w:rsidTr="00B31701">
        <w:tc>
          <w:tcPr>
            <w:tcW w:w="3114" w:type="dxa"/>
          </w:tcPr>
          <w:p w14:paraId="14036805" w14:textId="7EA016FD" w:rsidR="00682401" w:rsidRDefault="00682401" w:rsidP="00682401">
            <w:pPr>
              <w:ind w:firstLine="0"/>
              <w:jc w:val="left"/>
              <w:rPr>
                <w:szCs w:val="24"/>
              </w:rPr>
            </w:pPr>
            <w:r w:rsidRPr="00682401">
              <w:rPr>
                <w:szCs w:val="24"/>
              </w:rPr>
              <w:t>Portabilidade</w:t>
            </w:r>
          </w:p>
        </w:tc>
        <w:tc>
          <w:tcPr>
            <w:tcW w:w="5947" w:type="dxa"/>
          </w:tcPr>
          <w:p w14:paraId="61BA33B9" w14:textId="288552B0" w:rsidR="00682401" w:rsidRPr="006824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O sistema deve ser responsivo e acessível tanto em desktops quanto em dispositivos móveis.</w:t>
            </w:r>
          </w:p>
        </w:tc>
      </w:tr>
      <w:tr w:rsidR="00682401" w14:paraId="68CA5443" w14:textId="77777777" w:rsidTr="00B31701">
        <w:tc>
          <w:tcPr>
            <w:tcW w:w="3114" w:type="dxa"/>
          </w:tcPr>
          <w:p w14:paraId="10EB120F" w14:textId="7C4CCD6C" w:rsidR="00682401" w:rsidRPr="00682401" w:rsidRDefault="00682401" w:rsidP="00682401">
            <w:pPr>
              <w:ind w:firstLine="0"/>
              <w:jc w:val="left"/>
              <w:rPr>
                <w:szCs w:val="24"/>
              </w:rPr>
            </w:pPr>
            <w:r w:rsidRPr="00682401">
              <w:rPr>
                <w:szCs w:val="24"/>
              </w:rPr>
              <w:t>Compatibilidade</w:t>
            </w:r>
            <w:r>
              <w:rPr>
                <w:szCs w:val="24"/>
              </w:rPr>
              <w:t xml:space="preserve"> </w:t>
            </w:r>
            <w:r w:rsidRPr="00682401">
              <w:rPr>
                <w:szCs w:val="24"/>
              </w:rPr>
              <w:t>de Navegador</w:t>
            </w:r>
          </w:p>
        </w:tc>
        <w:tc>
          <w:tcPr>
            <w:tcW w:w="5947" w:type="dxa"/>
          </w:tcPr>
          <w:p w14:paraId="25207236" w14:textId="409B8DCE" w:rsidR="00682401" w:rsidRPr="006824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O sistema deve ser compatível com os navegadores modernos (Chrome, Firefox, Edge).</w:t>
            </w:r>
          </w:p>
        </w:tc>
      </w:tr>
      <w:tr w:rsidR="00682401" w14:paraId="6FD46988" w14:textId="77777777" w:rsidTr="00B31701">
        <w:tc>
          <w:tcPr>
            <w:tcW w:w="3114" w:type="dxa"/>
          </w:tcPr>
          <w:p w14:paraId="5D5B216A" w14:textId="13016ADC" w:rsidR="00682401" w:rsidRPr="00682401" w:rsidRDefault="00682401" w:rsidP="00682401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Registro de Erros</w:t>
            </w:r>
          </w:p>
        </w:tc>
        <w:tc>
          <w:tcPr>
            <w:tcW w:w="5947" w:type="dxa"/>
          </w:tcPr>
          <w:p w14:paraId="0C1DD72C" w14:textId="21C419D3" w:rsidR="00682401" w:rsidRPr="00682401" w:rsidRDefault="00682401" w:rsidP="00A55108">
            <w:pPr>
              <w:ind w:firstLine="0"/>
              <w:rPr>
                <w:szCs w:val="24"/>
              </w:rPr>
            </w:pPr>
            <w:r w:rsidRPr="00682401">
              <w:rPr>
                <w:szCs w:val="24"/>
              </w:rPr>
              <w:t>Todas as falhas e exceções devem ser registradas em logs de erro para posterior análise pela equipe técnica.</w:t>
            </w:r>
          </w:p>
        </w:tc>
      </w:tr>
    </w:tbl>
    <w:p w14:paraId="59387B86" w14:textId="345AEF70" w:rsidR="00B31701" w:rsidRPr="00B31701" w:rsidRDefault="00B31701" w:rsidP="00FB74F6">
      <w:pPr>
        <w:ind w:firstLine="0"/>
        <w:rPr>
          <w:sz w:val="22"/>
          <w:szCs w:val="24"/>
        </w:rPr>
      </w:pPr>
      <w:r w:rsidRPr="00B31701">
        <w:rPr>
          <w:sz w:val="22"/>
          <w:szCs w:val="24"/>
        </w:rPr>
        <w:t>Fonte: Elaborad</w:t>
      </w:r>
      <w:r w:rsidR="00FA1C86">
        <w:rPr>
          <w:sz w:val="22"/>
          <w:szCs w:val="24"/>
        </w:rPr>
        <w:t>a</w:t>
      </w:r>
      <w:r w:rsidRPr="00B31701">
        <w:rPr>
          <w:sz w:val="22"/>
          <w:szCs w:val="24"/>
        </w:rPr>
        <w:t xml:space="preserve"> pelos autores</w:t>
      </w:r>
      <w:r w:rsidR="00FA1C86">
        <w:rPr>
          <w:sz w:val="22"/>
          <w:szCs w:val="24"/>
        </w:rPr>
        <w:t>.</w:t>
      </w:r>
    </w:p>
    <w:p w14:paraId="35FB5302" w14:textId="1BCB0EE6" w:rsidR="00134A21" w:rsidRPr="00134A21" w:rsidRDefault="00134A21" w:rsidP="00134A21">
      <w:pPr>
        <w:ind w:firstLine="0"/>
        <w:rPr>
          <w:b/>
          <w:szCs w:val="24"/>
        </w:rPr>
      </w:pPr>
    </w:p>
    <w:p w14:paraId="6FDB96E7" w14:textId="77777777" w:rsidR="002C294B" w:rsidRPr="00DE0E82" w:rsidRDefault="002C294B" w:rsidP="00134A21">
      <w:pPr>
        <w:ind w:firstLine="0"/>
        <w:rPr>
          <w:szCs w:val="24"/>
        </w:rPr>
      </w:pPr>
    </w:p>
    <w:p w14:paraId="6D94DADF" w14:textId="504C4144" w:rsidR="000959C0" w:rsidRDefault="000959C0" w:rsidP="000959C0">
      <w:pPr>
        <w:pStyle w:val="Ttulo1"/>
        <w:ind w:left="426"/>
        <w:rPr>
          <w:szCs w:val="24"/>
        </w:rPr>
      </w:pPr>
      <w:bookmarkStart w:id="45" w:name="_Toc182237769"/>
      <w:r w:rsidRPr="000959C0">
        <w:rPr>
          <w:szCs w:val="24"/>
        </w:rPr>
        <w:lastRenderedPageBreak/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45"/>
    </w:p>
    <w:p w14:paraId="58DE80A7" w14:textId="77777777" w:rsidR="00C528A3" w:rsidRPr="00C528A3" w:rsidRDefault="00C528A3" w:rsidP="00C528A3">
      <w:pPr>
        <w:pStyle w:val="Pargrafo"/>
        <w:ind w:firstLine="0"/>
      </w:pPr>
    </w:p>
    <w:p w14:paraId="55A25D65" w14:textId="77777777" w:rsidR="00784B6B" w:rsidRDefault="00784B6B" w:rsidP="00481F00">
      <w:pPr>
        <w:rPr>
          <w:szCs w:val="24"/>
        </w:rPr>
      </w:pPr>
      <w:r w:rsidRPr="00784B6B">
        <w:rPr>
          <w:szCs w:val="24"/>
        </w:rPr>
        <w:t>Compreender a interação entre usuários e funcionalidades do sistema é essencial para a construção de soluções coerentes e eficientes. Nesse contexto, a utilização da Linguagem de Modelagem Unificada (UML) torna-se uma prática fundamental, permitindo representar de forma visual os comportamentos e fluxos operacionais de um sistema. Segundo Miro (2024), “desenvolvedores criam diagramas UML para entender projetos, arquitetura de código e propostas de implementação de sistemas de software complexos.”</w:t>
      </w:r>
    </w:p>
    <w:p w14:paraId="436BBDA0" w14:textId="2FE17A7E" w:rsidR="00AF50AB" w:rsidRDefault="00784B6B" w:rsidP="00C528A3">
      <w:pPr>
        <w:ind w:firstLine="709"/>
        <w:rPr>
          <w:szCs w:val="24"/>
        </w:rPr>
      </w:pPr>
      <w:r w:rsidRPr="00784B6B">
        <w:rPr>
          <w:color w:val="000000" w:themeColor="text1"/>
          <w:szCs w:val="24"/>
        </w:rPr>
        <w:t>A análise apresentada a seguir tem como objetivo detalhar os principais casos de uso identificados durante a fase de especificação. Esses diagramas não apenas ilustram a estrutura de operação do sistema, mas também servem como referência para o desenvolvimento técnico e testes de validação, contribuindo diretamente para a robustez e clareza da solução proposta.</w:t>
      </w:r>
    </w:p>
    <w:p w14:paraId="71FBABDD" w14:textId="3D081425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6" w:name="_Toc182237770"/>
      <w:r w:rsidRPr="000959C0">
        <w:rPr>
          <w:szCs w:val="24"/>
        </w:rPr>
        <w:t xml:space="preserve">3.1 </w:t>
      </w:r>
      <w:r w:rsidR="00EA72F9">
        <w:rPr>
          <w:szCs w:val="24"/>
        </w:rPr>
        <w:tab/>
      </w:r>
      <w:r w:rsidRPr="000959C0">
        <w:rPr>
          <w:szCs w:val="24"/>
        </w:rPr>
        <w:t>Diagrama de Classes</w:t>
      </w:r>
      <w:bookmarkEnd w:id="46"/>
    </w:p>
    <w:p w14:paraId="35C5961F" w14:textId="6DD65FC4" w:rsidR="000317A7" w:rsidRPr="00611054" w:rsidRDefault="00C528A3" w:rsidP="00481F00">
      <w:pPr>
        <w:rPr>
          <w:color w:val="000000" w:themeColor="text1"/>
          <w:szCs w:val="24"/>
        </w:rPr>
      </w:pPr>
      <w:r w:rsidRPr="008671EF">
        <w:rPr>
          <w:color w:val="0F0F0F"/>
          <w:szCs w:val="24"/>
        </w:rPr>
        <w:t xml:space="preserve">O diagrama de classe é fundamental na </w:t>
      </w:r>
      <w:r w:rsidRPr="00050189">
        <w:rPr>
          <w:i/>
          <w:iCs/>
          <w:color w:val="0F0F0F"/>
          <w:szCs w:val="24"/>
        </w:rPr>
        <w:t>UML</w:t>
      </w:r>
      <w:r w:rsidRPr="008671EF">
        <w:rPr>
          <w:color w:val="0F0F0F"/>
          <w:szCs w:val="24"/>
        </w:rPr>
        <w:t>, sendo essencial para criar os demais diagramas do</w:t>
      </w:r>
      <w:r w:rsidRPr="00611054">
        <w:rPr>
          <w:color w:val="000000" w:themeColor="text1"/>
          <w:szCs w:val="24"/>
        </w:rPr>
        <w:t xml:space="preserve"> conjunto.</w:t>
      </w:r>
    </w:p>
    <w:p w14:paraId="6B0929B1" w14:textId="16EBC817" w:rsidR="00C528A3" w:rsidRPr="00611054" w:rsidRDefault="00C528A3" w:rsidP="00EB7179">
      <w:pPr>
        <w:spacing w:line="240" w:lineRule="auto"/>
        <w:ind w:left="2268" w:firstLine="0"/>
        <w:rPr>
          <w:color w:val="000000" w:themeColor="text1"/>
          <w:sz w:val="22"/>
          <w:szCs w:val="22"/>
        </w:rPr>
      </w:pPr>
      <w:r w:rsidRPr="00611054">
        <w:rPr>
          <w:color w:val="000000" w:themeColor="text1"/>
          <w:sz w:val="22"/>
          <w:szCs w:val="22"/>
        </w:rPr>
        <w:t>Seu principal enfoque está em permitir a visualização das classes que comporão o sistema com seus respectivos atributos e métodos, bem como em demonstrar como as classes do diagrama se relacionam, complementam e transmitem informações entre si. Esse diagrama apresenta uma visão estática de como as classes estão organizadas, preocupando-se em como definir a estrutura lógica delas (G</w:t>
      </w:r>
      <w:r w:rsidR="00E920A5" w:rsidRPr="00611054">
        <w:rPr>
          <w:color w:val="000000" w:themeColor="text1"/>
          <w:sz w:val="22"/>
          <w:szCs w:val="22"/>
        </w:rPr>
        <w:t>uedes</w:t>
      </w:r>
      <w:r w:rsidRPr="00611054">
        <w:rPr>
          <w:color w:val="000000" w:themeColor="text1"/>
          <w:sz w:val="22"/>
          <w:szCs w:val="22"/>
        </w:rPr>
        <w:t>, 2018, p.</w:t>
      </w:r>
      <w:r w:rsidR="00390696" w:rsidRPr="00611054">
        <w:rPr>
          <w:color w:val="000000" w:themeColor="text1"/>
          <w:sz w:val="22"/>
          <w:szCs w:val="22"/>
        </w:rPr>
        <w:t>133</w:t>
      </w:r>
      <w:r w:rsidRPr="00611054">
        <w:rPr>
          <w:color w:val="000000" w:themeColor="text1"/>
          <w:sz w:val="22"/>
          <w:szCs w:val="22"/>
        </w:rPr>
        <w:t>)</w:t>
      </w:r>
      <w:r w:rsidR="00426164" w:rsidRPr="00611054">
        <w:rPr>
          <w:color w:val="000000" w:themeColor="text1"/>
          <w:sz w:val="22"/>
          <w:szCs w:val="22"/>
        </w:rPr>
        <w:t>.</w:t>
      </w:r>
    </w:p>
    <w:p w14:paraId="402EB5DD" w14:textId="77777777" w:rsidR="000317A7" w:rsidRDefault="000317A7" w:rsidP="00C528A3">
      <w:pPr>
        <w:ind w:left="2268" w:firstLine="0"/>
        <w:rPr>
          <w:sz w:val="20"/>
        </w:rPr>
      </w:pPr>
    </w:p>
    <w:p w14:paraId="42716F6E" w14:textId="2E69D602" w:rsidR="00C52451" w:rsidRDefault="00C52451" w:rsidP="00C52451">
      <w:pPr>
        <w:rPr>
          <w:szCs w:val="24"/>
        </w:rPr>
      </w:pPr>
      <w:proofErr w:type="spellStart"/>
      <w:r w:rsidRPr="00C52451">
        <w:rPr>
          <w:szCs w:val="24"/>
        </w:rPr>
        <w:t>Sommerville</w:t>
      </w:r>
      <w:proofErr w:type="spellEnd"/>
      <w:r w:rsidRPr="00C52451">
        <w:rPr>
          <w:szCs w:val="24"/>
        </w:rPr>
        <w:t xml:space="preserve"> (2018) esclarece que os diagramas de classe são estruturados em torno de um retângulo simples que representa uma classe. Dentro desse retângulo, o nome da classe é exibido na parte superior, enquanto os atributos e seus tipos são listados logo abaixo. As relações entre as classes são indicadas por linhas que conectam os retângulos, evidenciando a existência de associações entre elas.</w:t>
      </w:r>
    </w:p>
    <w:p w14:paraId="467F7BD5" w14:textId="31706CAA" w:rsidR="00784B6B" w:rsidRDefault="00784B6B" w:rsidP="00784B6B">
      <w:r>
        <w:t xml:space="preserve">O diagrama de classe apresentado na Figura 8 foi modelado para o projeto SMD – Sistema de Manuais Digitais, tendo a classe </w:t>
      </w:r>
      <w:proofErr w:type="spellStart"/>
      <w:r>
        <w:t>Usuario</w:t>
      </w:r>
      <w:proofErr w:type="spellEnd"/>
      <w:r>
        <w:t xml:space="preserve"> como elemento central. Essa classe é responsável pelo cadastro e controle de acesso dos usuários do sistema, sendo um componente essencial para a autenticação, definição de permissões e rastreamento das ações executadas dentro da plataforma.</w:t>
      </w:r>
    </w:p>
    <w:p w14:paraId="5A6F51AE" w14:textId="1F8A19CE" w:rsidR="00784B6B" w:rsidRDefault="00784B6B" w:rsidP="00784B6B">
      <w:r>
        <w:t xml:space="preserve">O modelo inclui três subclasses derivadas de </w:t>
      </w:r>
      <w:proofErr w:type="spellStart"/>
      <w:r>
        <w:t>Usuario</w:t>
      </w:r>
      <w:proofErr w:type="spellEnd"/>
      <w:r>
        <w:t xml:space="preserve">, que representam os diferentes perfis de uso: Administrador, Gestor e Colaborador. Cada tipo de usuário possui permissões distintas dentro do sistema, garantindo um controle de acesso baseado em papéis (RBAC). A classe </w:t>
      </w:r>
      <w:proofErr w:type="spellStart"/>
      <w:r>
        <w:t>TipoUsuario</w:t>
      </w:r>
      <w:proofErr w:type="spellEnd"/>
      <w:r>
        <w:t xml:space="preserve"> atua como uma enumeração auxiliar para categorizar e identificar os papéis de forma estruturada.</w:t>
      </w:r>
    </w:p>
    <w:p w14:paraId="624BEB96" w14:textId="6BFB376C" w:rsidR="00784B6B" w:rsidRDefault="00784B6B" w:rsidP="00784B6B">
      <w:r>
        <w:lastRenderedPageBreak/>
        <w:t>Outro elemento central do sistema é a classe Documento, que representa os formulários digitalizados e os checklists preenchíveis pelos usuários. Cada documento possui um nome, uma versão, o caminho do arquivo e uma lista de campos interativos (</w:t>
      </w:r>
      <w:proofErr w:type="spellStart"/>
      <w:r>
        <w:t>listaCampos</w:t>
      </w:r>
      <w:proofErr w:type="spellEnd"/>
      <w:r>
        <w:t>). A classe Campo descreve os elementos que compõem visualmente o documento, incluindo nome, conteúdo preenchido, posição (coordenadas X e Y) e página em que se encontram, permitindo a construção de uma interface interativa e contextualizada.</w:t>
      </w:r>
    </w:p>
    <w:p w14:paraId="46FFB8D7" w14:textId="7512C422" w:rsidR="00784B6B" w:rsidRDefault="00784B6B" w:rsidP="00784B6B">
      <w:r>
        <w:t xml:space="preserve">A classe </w:t>
      </w:r>
      <w:proofErr w:type="spellStart"/>
      <w:r>
        <w:t>StatusDocumento</w:t>
      </w:r>
      <w:proofErr w:type="spellEnd"/>
      <w:r>
        <w:t xml:space="preserve"> define os diferentes estados em que um documento pode se encontrar: “NAOPREENCHIDO”, “EMANDAMENTO”, “FINALIZADO” e “ALTERADO”. Essa enumeração permite o controle do ciclo de vida dos documentos dentro do fluxo, promovendo a rastreabilidade de cada etapa do processo de preenchimento e revisão.</w:t>
      </w:r>
    </w:p>
    <w:p w14:paraId="7D84B145" w14:textId="6D37144D" w:rsidR="00784B6B" w:rsidRDefault="00784B6B" w:rsidP="00784B6B">
      <w:r>
        <w:t xml:space="preserve">A classe </w:t>
      </w:r>
      <w:proofErr w:type="spellStart"/>
      <w:r>
        <w:t>FluxoDocumentos</w:t>
      </w:r>
      <w:proofErr w:type="spellEnd"/>
      <w:r>
        <w:t xml:space="preserve"> permite a organização de documentos em processos específicos de trabalho. Cada fluxo possui um identificador, um nome, um número de ordem de serviço, uma versão e uma lista de documentos associados. Isso permite que empresas organizem seus processos em fluxos lógicos e auditáveis, possibilitando a vinculação de múltiplos documentos a uma mesma operação.</w:t>
      </w:r>
    </w:p>
    <w:p w14:paraId="7DCD6BFF" w14:textId="1F61278D" w:rsidR="00784B6B" w:rsidRDefault="00784B6B" w:rsidP="00784B6B">
      <w:r>
        <w:t xml:space="preserve">A estrutura do sistema é projetada para assegurar integridade, rastreabilidade e escalabilidade. Todas as ações são vinculadas a usuários autenticados e os dados podem ser </w:t>
      </w:r>
      <w:proofErr w:type="spellStart"/>
      <w:r>
        <w:t>versionados</w:t>
      </w:r>
      <w:proofErr w:type="spellEnd"/>
      <w:r>
        <w:t>, o que favorece o histórico de revisões e facilita auditorias. A segurança da informação é reforçada pela obrigatoriedade de autenticação para acesso ao sistema, enquanto a modelagem de entidades reflete a lógica de negócios envolvida na digitalização de processos documentais em pequenas e médias empresas.</w:t>
      </w:r>
    </w:p>
    <w:p w14:paraId="0F36682A" w14:textId="4CB51DB5" w:rsidR="0005395B" w:rsidRDefault="00784B6B" w:rsidP="00784B6B">
      <w:r>
        <w:t>Em resumo, o diagrama de classe do SMD proporciona uma visão clara e robusta da arquitetura do sistema, organizando os principais elementos envolvidos na digitalização e gestão de documentos, com suporte a controle de versões, perfis de usuários, status de documentos e estrutura modular de fluxos operacionais.</w:t>
      </w:r>
    </w:p>
    <w:p w14:paraId="7024F39D" w14:textId="77777777" w:rsidR="00B04767" w:rsidRDefault="00B04767" w:rsidP="0005395B"/>
    <w:p w14:paraId="01A9F01F" w14:textId="77777777" w:rsidR="00B04767" w:rsidRDefault="00B04767" w:rsidP="0005395B"/>
    <w:p w14:paraId="31414A19" w14:textId="77777777" w:rsidR="00B04767" w:rsidRDefault="00B04767" w:rsidP="00BE3C9B">
      <w:pPr>
        <w:ind w:firstLine="0"/>
      </w:pPr>
    </w:p>
    <w:p w14:paraId="1FA17EBF" w14:textId="77777777" w:rsidR="00BE3C9B" w:rsidRDefault="00BE3C9B" w:rsidP="00BE3C9B">
      <w:pPr>
        <w:ind w:firstLine="0"/>
      </w:pPr>
    </w:p>
    <w:p w14:paraId="497EA5B3" w14:textId="77777777" w:rsidR="00B04767" w:rsidRPr="00D344E9" w:rsidRDefault="00B04767" w:rsidP="0005395B"/>
    <w:p w14:paraId="02A95641" w14:textId="77777777" w:rsidR="00DC204B" w:rsidRDefault="00DC204B" w:rsidP="00FB74F6">
      <w:pPr>
        <w:pStyle w:val="Legenda"/>
        <w:jc w:val="both"/>
        <w:rPr>
          <w:color w:val="000000" w:themeColor="text1"/>
        </w:rPr>
      </w:pPr>
      <w:bookmarkStart w:id="47" w:name="_Toc183761535"/>
    </w:p>
    <w:p w14:paraId="58445E31" w14:textId="77777777" w:rsidR="00DC204B" w:rsidRDefault="00DC204B" w:rsidP="00FB74F6">
      <w:pPr>
        <w:pStyle w:val="Legenda"/>
        <w:jc w:val="both"/>
        <w:rPr>
          <w:color w:val="000000" w:themeColor="text1"/>
        </w:rPr>
      </w:pPr>
    </w:p>
    <w:p w14:paraId="5CEE5C8E" w14:textId="77777777" w:rsidR="00DC204B" w:rsidRDefault="00DC204B" w:rsidP="00FB74F6">
      <w:pPr>
        <w:pStyle w:val="Legenda"/>
        <w:jc w:val="both"/>
        <w:rPr>
          <w:color w:val="000000" w:themeColor="text1"/>
        </w:rPr>
      </w:pPr>
    </w:p>
    <w:p w14:paraId="1E6F89C5" w14:textId="77777777" w:rsidR="00DC204B" w:rsidRDefault="00DC204B" w:rsidP="00FB74F6">
      <w:pPr>
        <w:pStyle w:val="Legenda"/>
        <w:jc w:val="both"/>
        <w:rPr>
          <w:color w:val="000000" w:themeColor="text1"/>
        </w:rPr>
      </w:pPr>
    </w:p>
    <w:p w14:paraId="37FBE676" w14:textId="52D190AB" w:rsidR="00C528A3" w:rsidRDefault="00A94858" w:rsidP="00FB74F6">
      <w:pPr>
        <w:pStyle w:val="Legenda"/>
        <w:jc w:val="both"/>
        <w:rPr>
          <w:b w:val="0"/>
          <w:bCs w:val="0"/>
          <w:color w:val="000000" w:themeColor="text1"/>
        </w:rPr>
      </w:pPr>
      <w:r w:rsidRPr="00851C23">
        <w:rPr>
          <w:color w:val="000000" w:themeColor="text1"/>
        </w:rPr>
        <w:lastRenderedPageBreak/>
        <w:t xml:space="preserve">Figura </w:t>
      </w:r>
      <w:r w:rsidRPr="00851C23">
        <w:rPr>
          <w:color w:val="000000" w:themeColor="text1"/>
        </w:rPr>
        <w:fldChar w:fldCharType="begin"/>
      </w:r>
      <w:r w:rsidRPr="00851C23">
        <w:rPr>
          <w:color w:val="000000" w:themeColor="text1"/>
        </w:rPr>
        <w:instrText xml:space="preserve"> SEQ Figura \* ARABIC </w:instrText>
      </w:r>
      <w:r w:rsidRPr="00851C23">
        <w:rPr>
          <w:color w:val="000000" w:themeColor="text1"/>
        </w:rPr>
        <w:fldChar w:fldCharType="separate"/>
      </w:r>
      <w:r w:rsidR="00501FC2">
        <w:rPr>
          <w:noProof/>
          <w:color w:val="000000" w:themeColor="text1"/>
        </w:rPr>
        <w:t>6</w:t>
      </w:r>
      <w:r w:rsidRPr="00851C23">
        <w:rPr>
          <w:noProof/>
          <w:color w:val="000000" w:themeColor="text1"/>
        </w:rPr>
        <w:fldChar w:fldCharType="end"/>
      </w:r>
      <w:r w:rsidRPr="00851C23">
        <w:rPr>
          <w:noProof/>
          <w:color w:val="000000" w:themeColor="text1"/>
        </w:rPr>
        <w:t xml:space="preserve"> </w:t>
      </w:r>
      <w:r w:rsidRPr="00851C23">
        <w:rPr>
          <w:color w:val="000000" w:themeColor="text1"/>
        </w:rPr>
        <w:t xml:space="preserve">– </w:t>
      </w:r>
      <w:r w:rsidR="00F069BA" w:rsidRPr="00851C23">
        <w:rPr>
          <w:b w:val="0"/>
          <w:bCs w:val="0"/>
          <w:color w:val="000000" w:themeColor="text1"/>
        </w:rPr>
        <w:t>Diagrama de Classe</w:t>
      </w:r>
      <w:bookmarkEnd w:id="47"/>
    </w:p>
    <w:p w14:paraId="1E6993E7" w14:textId="77777777" w:rsidR="00DC204B" w:rsidRPr="00DC204B" w:rsidRDefault="00DC204B" w:rsidP="00DC204B"/>
    <w:p w14:paraId="36C8CEDD" w14:textId="1E068452" w:rsidR="00927423" w:rsidRPr="00927423" w:rsidRDefault="00927423" w:rsidP="00927423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927423">
        <w:rPr>
          <w:noProof/>
          <w:szCs w:val="24"/>
        </w:rPr>
        <w:drawing>
          <wp:inline distT="0" distB="0" distL="0" distR="0" wp14:anchorId="31B98FA7" wp14:editId="0D01EDA5">
            <wp:extent cx="5760720" cy="5732780"/>
            <wp:effectExtent l="0" t="0" r="0" b="1270"/>
            <wp:docPr id="12065302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C8EC" w14:textId="45F04ECD" w:rsidR="00C528A3" w:rsidRPr="00DC204B" w:rsidRDefault="00C528A3" w:rsidP="00DC204B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</w:p>
    <w:p w14:paraId="03140B1D" w14:textId="54592A33" w:rsidR="00317CD3" w:rsidRPr="00A36532" w:rsidRDefault="00317CD3" w:rsidP="00FB74F6">
      <w:pPr>
        <w:ind w:firstLine="0"/>
      </w:pPr>
      <w:r w:rsidRPr="00A36532">
        <w:rPr>
          <w:sz w:val="22"/>
          <w:szCs w:val="18"/>
        </w:rPr>
        <w:t>Fonte: Elaborad</w:t>
      </w:r>
      <w:r w:rsidR="00FA1C86"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 w:rsidR="00FA1C86">
        <w:rPr>
          <w:sz w:val="22"/>
          <w:szCs w:val="18"/>
        </w:rPr>
        <w:t>.</w:t>
      </w:r>
    </w:p>
    <w:p w14:paraId="5A2BFB3B" w14:textId="77777777" w:rsidR="00C528A3" w:rsidRPr="00C528A3" w:rsidRDefault="00C528A3" w:rsidP="00C528A3"/>
    <w:p w14:paraId="7A842F66" w14:textId="3AF53DC3" w:rsidR="00481F00" w:rsidRPr="00100B59" w:rsidRDefault="004024FD" w:rsidP="00100B59">
      <w:pPr>
        <w:pStyle w:val="Ttulo2"/>
        <w:numPr>
          <w:ilvl w:val="0"/>
          <w:numId w:val="0"/>
        </w:numPr>
        <w:rPr>
          <w:szCs w:val="24"/>
        </w:rPr>
      </w:pPr>
      <w:bookmarkStart w:id="48" w:name="_Toc182237771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="00EA72F9">
        <w:rPr>
          <w:szCs w:val="24"/>
        </w:rPr>
        <w:tab/>
      </w:r>
      <w:r w:rsidRPr="00DF0DED">
        <w:rPr>
          <w:szCs w:val="24"/>
        </w:rPr>
        <w:t xml:space="preserve">Dicionário de </w:t>
      </w:r>
      <w:r w:rsidR="00EA72F9">
        <w:rPr>
          <w:szCs w:val="24"/>
        </w:rPr>
        <w:t>C</w:t>
      </w:r>
      <w:r w:rsidRPr="00DF0DED">
        <w:rPr>
          <w:szCs w:val="24"/>
        </w:rPr>
        <w:t>lasses</w:t>
      </w:r>
      <w:bookmarkEnd w:id="48"/>
    </w:p>
    <w:p w14:paraId="289BE81F" w14:textId="51CCF694" w:rsidR="001E11F3" w:rsidRDefault="00DC204B" w:rsidP="00851C23">
      <w:r w:rsidRPr="00DC204B">
        <w:t xml:space="preserve">Nesta subseção, serão apresentados os Dicionários de Classes, que têm como objetivo proporcionar uma compreensão detalhada do funcionamento do sistema. Cada quadro a seguir (Quadros 3 a 9) descreve uma classe, seus atributos e suas funcionalidades no contexto da digitalização e gerenciamento de documentos em pequenas e médias </w:t>
      </w:r>
      <w:proofErr w:type="spellStart"/>
      <w:proofErr w:type="gramStart"/>
      <w:r w:rsidRPr="00DC204B">
        <w:t>empresas.</w:t>
      </w:r>
      <w:r w:rsidR="00427CB0" w:rsidRPr="00427CB0">
        <w:t>e</w:t>
      </w:r>
      <w:proofErr w:type="spellEnd"/>
      <w:proofErr w:type="gramEnd"/>
      <w:r w:rsidR="00427CB0" w:rsidRPr="00427CB0">
        <w:t xml:space="preserve"> o controle das </w:t>
      </w:r>
      <w:r w:rsidR="00427CB0" w:rsidRPr="00427CB0">
        <w:lastRenderedPageBreak/>
        <w:t>transações financeiras realizadas no âmbito da administração pública municipal, sendo crucial para o monitoramento e o controle dos gastos de cada instituição.</w:t>
      </w:r>
    </w:p>
    <w:p w14:paraId="5E73F575" w14:textId="3140100B" w:rsidR="00915BE3" w:rsidRPr="009B3AFF" w:rsidRDefault="009B3AFF" w:rsidP="009B3AFF">
      <w:pPr>
        <w:pStyle w:val="Legenda"/>
        <w:ind w:firstLine="709"/>
        <w:jc w:val="both"/>
        <w:rPr>
          <w:b w:val="0"/>
          <w:bCs w:val="0"/>
        </w:rPr>
      </w:pPr>
      <w:bookmarkStart w:id="49" w:name="_Toc183425066"/>
      <w:r w:rsidRPr="009B3AFF">
        <w:rPr>
          <w:b w:val="0"/>
          <w:bCs w:val="0"/>
        </w:rPr>
        <w:t xml:space="preserve">A classe </w:t>
      </w:r>
      <w:r>
        <w:rPr>
          <w:b w:val="0"/>
          <w:bCs w:val="0"/>
        </w:rPr>
        <w:t>“</w:t>
      </w:r>
      <w:proofErr w:type="spellStart"/>
      <w:r w:rsidRPr="009B3AFF">
        <w:rPr>
          <w:b w:val="0"/>
          <w:bCs w:val="0"/>
        </w:rPr>
        <w:t>Usuario</w:t>
      </w:r>
      <w:proofErr w:type="spellEnd"/>
      <w:r>
        <w:rPr>
          <w:b w:val="0"/>
          <w:bCs w:val="0"/>
        </w:rPr>
        <w:t>” (Quadro 3)</w:t>
      </w:r>
      <w:r w:rsidRPr="009B3AFF">
        <w:rPr>
          <w:b w:val="0"/>
          <w:bCs w:val="0"/>
        </w:rPr>
        <w:t xml:space="preserve"> representa todos os usuários cadastrados no sistema, sendo o ponto de entrada para autenticação, controle de permissões e rastreamento de ações. Esta classe armazena dados fundamentais como e-mail, senha, nome, empresa associada e registros de login, permitindo a gestão de perfis distintos. Ela é essencial para garantir a segurança e a personalização das funcionalidades do sistema.</w:t>
      </w:r>
    </w:p>
    <w:p w14:paraId="3447AA03" w14:textId="77777777" w:rsidR="00DC204B" w:rsidRDefault="00DC204B" w:rsidP="00FB74F6">
      <w:pPr>
        <w:pStyle w:val="Legenda"/>
        <w:jc w:val="both"/>
      </w:pPr>
    </w:p>
    <w:p w14:paraId="311F68A3" w14:textId="77777777" w:rsidR="00DC204B" w:rsidRDefault="00DC204B" w:rsidP="00FB74F6">
      <w:pPr>
        <w:pStyle w:val="Legenda"/>
        <w:jc w:val="both"/>
      </w:pPr>
    </w:p>
    <w:p w14:paraId="27E52EB6" w14:textId="6F93BCE4" w:rsidR="00FD158B" w:rsidRDefault="00E260B4" w:rsidP="00FB74F6">
      <w:pPr>
        <w:pStyle w:val="Legenda"/>
        <w:jc w:val="both"/>
        <w:rPr>
          <w:b w:val="0"/>
          <w:bCs w:val="0"/>
        </w:rPr>
      </w:pPr>
      <w:r>
        <w:t xml:space="preserve">Quadro </w:t>
      </w:r>
      <w:r w:rsidR="000F16AB">
        <w:fldChar w:fldCharType="begin"/>
      </w:r>
      <w:r w:rsidR="000F16AB">
        <w:instrText xml:space="preserve"> SEQ Quadro \* ARABIC </w:instrText>
      </w:r>
      <w:r w:rsidR="000F16AB">
        <w:fldChar w:fldCharType="separate"/>
      </w:r>
      <w:r w:rsidR="00501FC2">
        <w:rPr>
          <w:noProof/>
        </w:rPr>
        <w:t>3</w:t>
      </w:r>
      <w:r w:rsidR="000F16AB">
        <w:rPr>
          <w:noProof/>
        </w:rPr>
        <w:fldChar w:fldCharType="end"/>
      </w:r>
      <w:r>
        <w:t xml:space="preserve"> - </w:t>
      </w:r>
      <w:r w:rsidRPr="00E260B4">
        <w:rPr>
          <w:b w:val="0"/>
          <w:bCs w:val="0"/>
        </w:rPr>
        <w:t xml:space="preserve">Descrição Classe </w:t>
      </w:r>
      <w:bookmarkEnd w:id="49"/>
      <w:proofErr w:type="spellStart"/>
      <w:r w:rsidR="00B77BB3">
        <w:rPr>
          <w:b w:val="0"/>
          <w:bCs w:val="0"/>
        </w:rPr>
        <w:t>Usuario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3"/>
        <w:gridCol w:w="1318"/>
        <w:gridCol w:w="5196"/>
      </w:tblGrid>
      <w:tr w:rsidR="00427CB0" w14:paraId="65387256" w14:textId="77777777" w:rsidTr="00915BE3">
        <w:tc>
          <w:tcPr>
            <w:tcW w:w="2363" w:type="dxa"/>
            <w:shd w:val="clear" w:color="auto" w:fill="F2F2F2" w:themeFill="background1" w:themeFillShade="F2"/>
          </w:tcPr>
          <w:p w14:paraId="23CF9E2D" w14:textId="77777777" w:rsidR="00427CB0" w:rsidRPr="00F17441" w:rsidRDefault="00427CB0" w:rsidP="00B01921">
            <w:pPr>
              <w:ind w:firstLine="0"/>
              <w:jc w:val="center"/>
              <w:rPr>
                <w:b/>
                <w:bCs/>
              </w:rPr>
            </w:pPr>
            <w:r w:rsidRPr="00F17441">
              <w:rPr>
                <w:b/>
                <w:bCs/>
              </w:rPr>
              <w:t>Atributo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14:paraId="6EF3F4BE" w14:textId="77777777" w:rsidR="00427CB0" w:rsidRPr="00F17441" w:rsidRDefault="00427CB0" w:rsidP="00B01921">
            <w:pPr>
              <w:ind w:firstLine="0"/>
              <w:jc w:val="center"/>
              <w:rPr>
                <w:b/>
                <w:bCs/>
              </w:rPr>
            </w:pPr>
            <w:r w:rsidRPr="00F17441">
              <w:rPr>
                <w:b/>
                <w:bCs/>
              </w:rPr>
              <w:t>Tipo</w:t>
            </w:r>
          </w:p>
        </w:tc>
        <w:tc>
          <w:tcPr>
            <w:tcW w:w="5196" w:type="dxa"/>
            <w:shd w:val="clear" w:color="auto" w:fill="F2F2F2" w:themeFill="background1" w:themeFillShade="F2"/>
          </w:tcPr>
          <w:p w14:paraId="20011968" w14:textId="77777777" w:rsidR="00427CB0" w:rsidRPr="00F17441" w:rsidRDefault="00427CB0" w:rsidP="00B01921">
            <w:pPr>
              <w:ind w:firstLine="0"/>
              <w:jc w:val="center"/>
              <w:rPr>
                <w:b/>
                <w:bCs/>
              </w:rPr>
            </w:pPr>
            <w:r w:rsidRPr="00F17441">
              <w:rPr>
                <w:b/>
                <w:bCs/>
              </w:rPr>
              <w:t>Descrição</w:t>
            </w:r>
          </w:p>
        </w:tc>
      </w:tr>
      <w:tr w:rsidR="00427CB0" w14:paraId="7AE74778" w14:textId="77777777" w:rsidTr="00915BE3">
        <w:tc>
          <w:tcPr>
            <w:tcW w:w="2363" w:type="dxa"/>
          </w:tcPr>
          <w:p w14:paraId="418738FD" w14:textId="6F52E181" w:rsidR="00427CB0" w:rsidRDefault="00427CB0" w:rsidP="009B3AFF">
            <w:pPr>
              <w:ind w:firstLine="0"/>
              <w:jc w:val="center"/>
            </w:pPr>
            <w:r>
              <w:t>id</w:t>
            </w:r>
          </w:p>
        </w:tc>
        <w:tc>
          <w:tcPr>
            <w:tcW w:w="1318" w:type="dxa"/>
          </w:tcPr>
          <w:p w14:paraId="7BA22363" w14:textId="77777777" w:rsidR="00427CB0" w:rsidRDefault="00427CB0" w:rsidP="00B01921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196" w:type="dxa"/>
          </w:tcPr>
          <w:p w14:paraId="1634993C" w14:textId="4B811E88" w:rsidR="00427CB0" w:rsidRDefault="00B77BB3" w:rsidP="00F90A71">
            <w:pPr>
              <w:ind w:firstLine="0"/>
              <w:jc w:val="center"/>
            </w:pPr>
            <w:r>
              <w:t>Identificador único do usuário.</w:t>
            </w:r>
          </w:p>
        </w:tc>
      </w:tr>
      <w:tr w:rsidR="00427CB0" w14:paraId="46C52188" w14:textId="77777777" w:rsidTr="00915BE3">
        <w:tc>
          <w:tcPr>
            <w:tcW w:w="2363" w:type="dxa"/>
          </w:tcPr>
          <w:p w14:paraId="15ADBB09" w14:textId="4A2CE9E2" w:rsidR="00427CB0" w:rsidRDefault="00B77BB3" w:rsidP="009B3AFF">
            <w:pPr>
              <w:ind w:firstLine="0"/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318" w:type="dxa"/>
          </w:tcPr>
          <w:p w14:paraId="44ED063C" w14:textId="77777777" w:rsidR="00427CB0" w:rsidRDefault="00427CB0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96" w:type="dxa"/>
          </w:tcPr>
          <w:p w14:paraId="54150DF4" w14:textId="6512DE9E" w:rsidR="00427CB0" w:rsidRDefault="00B77BB3" w:rsidP="00F90A71">
            <w:pPr>
              <w:ind w:firstLine="0"/>
              <w:jc w:val="center"/>
            </w:pPr>
            <w:r>
              <w:t>Endereço de e-mail utilizado para autenticação.</w:t>
            </w:r>
          </w:p>
        </w:tc>
      </w:tr>
      <w:tr w:rsidR="00427CB0" w14:paraId="4116E386" w14:textId="77777777" w:rsidTr="00915BE3">
        <w:tc>
          <w:tcPr>
            <w:tcW w:w="2363" w:type="dxa"/>
          </w:tcPr>
          <w:p w14:paraId="13A43AB9" w14:textId="2B8E499D" w:rsidR="00427CB0" w:rsidRDefault="00B77BB3" w:rsidP="009B3AFF">
            <w:pPr>
              <w:ind w:firstLine="0"/>
              <w:jc w:val="center"/>
            </w:pPr>
            <w:r>
              <w:t>senha</w:t>
            </w:r>
          </w:p>
        </w:tc>
        <w:tc>
          <w:tcPr>
            <w:tcW w:w="1318" w:type="dxa"/>
          </w:tcPr>
          <w:p w14:paraId="1E6D764B" w14:textId="77777777" w:rsidR="00427CB0" w:rsidRDefault="00427CB0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96" w:type="dxa"/>
          </w:tcPr>
          <w:p w14:paraId="685FDFBA" w14:textId="2267FD94" w:rsidR="00427CB0" w:rsidRDefault="00B77BB3" w:rsidP="00F90A71">
            <w:pPr>
              <w:ind w:firstLine="0"/>
              <w:jc w:val="center"/>
            </w:pPr>
            <w:r>
              <w:t>Senha de acesso do usuário(criptografada).</w:t>
            </w:r>
          </w:p>
        </w:tc>
      </w:tr>
      <w:tr w:rsidR="00427CB0" w14:paraId="0749860A" w14:textId="77777777" w:rsidTr="00915BE3">
        <w:tc>
          <w:tcPr>
            <w:tcW w:w="2363" w:type="dxa"/>
          </w:tcPr>
          <w:p w14:paraId="2623564F" w14:textId="59798E27" w:rsidR="00427CB0" w:rsidRDefault="00B77BB3" w:rsidP="009B3AFF">
            <w:pPr>
              <w:ind w:firstLine="0"/>
              <w:jc w:val="center"/>
            </w:pPr>
            <w:r>
              <w:t>nome</w:t>
            </w:r>
          </w:p>
        </w:tc>
        <w:tc>
          <w:tcPr>
            <w:tcW w:w="1318" w:type="dxa"/>
          </w:tcPr>
          <w:p w14:paraId="34B2EB3E" w14:textId="77777777" w:rsidR="00427CB0" w:rsidRDefault="00427CB0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96" w:type="dxa"/>
          </w:tcPr>
          <w:p w14:paraId="4EF77B7F" w14:textId="67467073" w:rsidR="00427CB0" w:rsidRDefault="00B77BB3" w:rsidP="00F90A71">
            <w:pPr>
              <w:ind w:firstLine="0"/>
              <w:jc w:val="center"/>
            </w:pPr>
            <w:r>
              <w:t>Nome completo do usuário.</w:t>
            </w:r>
          </w:p>
        </w:tc>
      </w:tr>
      <w:tr w:rsidR="00427CB0" w14:paraId="713D6CEC" w14:textId="77777777" w:rsidTr="00915BE3">
        <w:tc>
          <w:tcPr>
            <w:tcW w:w="2363" w:type="dxa"/>
          </w:tcPr>
          <w:p w14:paraId="2AA7EB60" w14:textId="3C059542" w:rsidR="00427CB0" w:rsidRDefault="00B77BB3" w:rsidP="009B3AFF">
            <w:pPr>
              <w:ind w:firstLine="0"/>
              <w:jc w:val="center"/>
            </w:pPr>
            <w:proofErr w:type="spellStart"/>
            <w:r>
              <w:t>NomeEmpresa</w:t>
            </w:r>
            <w:proofErr w:type="spellEnd"/>
          </w:p>
        </w:tc>
        <w:tc>
          <w:tcPr>
            <w:tcW w:w="1318" w:type="dxa"/>
          </w:tcPr>
          <w:p w14:paraId="06FD8F21" w14:textId="551F9839" w:rsidR="00427CB0" w:rsidRDefault="00B77BB3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96" w:type="dxa"/>
          </w:tcPr>
          <w:p w14:paraId="4868A2E1" w14:textId="502CD257" w:rsidR="00427CB0" w:rsidRDefault="00B77BB3" w:rsidP="00F90A71">
            <w:pPr>
              <w:ind w:firstLine="0"/>
              <w:jc w:val="center"/>
            </w:pPr>
            <w:r>
              <w:t>Nome da empresa associada ao usuário.</w:t>
            </w:r>
          </w:p>
        </w:tc>
      </w:tr>
      <w:tr w:rsidR="00427CB0" w14:paraId="5D90D351" w14:textId="77777777" w:rsidTr="00915BE3">
        <w:tc>
          <w:tcPr>
            <w:tcW w:w="2363" w:type="dxa"/>
          </w:tcPr>
          <w:p w14:paraId="5C889C1C" w14:textId="14A0143D" w:rsidR="00427CB0" w:rsidRDefault="00B77BB3" w:rsidP="009B3AFF">
            <w:pPr>
              <w:ind w:firstLine="0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318" w:type="dxa"/>
          </w:tcPr>
          <w:p w14:paraId="7FD9BA1B" w14:textId="25A30738" w:rsidR="00427CB0" w:rsidRDefault="00B77BB3" w:rsidP="00B01921">
            <w:pPr>
              <w:ind w:firstLine="0"/>
              <w:jc w:val="center"/>
            </w:pPr>
            <w:proofErr w:type="spellStart"/>
            <w:r>
              <w:t>LocalDate</w:t>
            </w:r>
            <w:proofErr w:type="spellEnd"/>
          </w:p>
        </w:tc>
        <w:tc>
          <w:tcPr>
            <w:tcW w:w="5196" w:type="dxa"/>
          </w:tcPr>
          <w:p w14:paraId="5EC59924" w14:textId="7B1556EA" w:rsidR="00427CB0" w:rsidRDefault="00427CB0" w:rsidP="00F90A71">
            <w:pPr>
              <w:ind w:firstLine="0"/>
              <w:jc w:val="center"/>
            </w:pPr>
            <w:r>
              <w:t xml:space="preserve">Data </w:t>
            </w:r>
            <w:r w:rsidR="00B77BB3">
              <w:t>em que o usuário foi registrado no sistema.</w:t>
            </w:r>
          </w:p>
        </w:tc>
      </w:tr>
      <w:tr w:rsidR="00427CB0" w14:paraId="0EAE239B" w14:textId="77777777" w:rsidTr="00915BE3">
        <w:tc>
          <w:tcPr>
            <w:tcW w:w="2363" w:type="dxa"/>
          </w:tcPr>
          <w:p w14:paraId="1807B115" w14:textId="2151A741" w:rsidR="00427CB0" w:rsidRDefault="00B77BB3" w:rsidP="009B3AFF">
            <w:pPr>
              <w:ind w:firstLine="0"/>
              <w:jc w:val="center"/>
            </w:pPr>
            <w:proofErr w:type="spellStart"/>
            <w:r>
              <w:t>dataUltimoLogin</w:t>
            </w:r>
            <w:proofErr w:type="spellEnd"/>
          </w:p>
        </w:tc>
        <w:tc>
          <w:tcPr>
            <w:tcW w:w="1318" w:type="dxa"/>
          </w:tcPr>
          <w:p w14:paraId="7A212042" w14:textId="084983E3" w:rsidR="00427CB0" w:rsidRDefault="00B77BB3" w:rsidP="00B01921">
            <w:pPr>
              <w:ind w:firstLine="0"/>
              <w:jc w:val="center"/>
            </w:pPr>
            <w:proofErr w:type="spellStart"/>
            <w:r>
              <w:t>LocalDate</w:t>
            </w:r>
            <w:proofErr w:type="spellEnd"/>
          </w:p>
        </w:tc>
        <w:tc>
          <w:tcPr>
            <w:tcW w:w="5196" w:type="dxa"/>
          </w:tcPr>
          <w:p w14:paraId="63DF7591" w14:textId="71704509" w:rsidR="00427CB0" w:rsidRDefault="00B77BB3" w:rsidP="00F90A71">
            <w:pPr>
              <w:ind w:firstLine="0"/>
              <w:jc w:val="center"/>
            </w:pPr>
            <w:r>
              <w:t>Data do último acesso do usuário ao sistema.</w:t>
            </w:r>
          </w:p>
        </w:tc>
      </w:tr>
    </w:tbl>
    <w:p w14:paraId="0C0BF184" w14:textId="219C5FAC" w:rsidR="00427CB0" w:rsidRDefault="00427CB0" w:rsidP="00FB74F6">
      <w:pPr>
        <w:ind w:firstLine="0"/>
        <w:rPr>
          <w:sz w:val="22"/>
          <w:szCs w:val="18"/>
        </w:rPr>
      </w:pPr>
      <w:r w:rsidRPr="00A36532">
        <w:rPr>
          <w:sz w:val="22"/>
          <w:szCs w:val="18"/>
        </w:rPr>
        <w:t>Fonte: Elaborad</w:t>
      </w:r>
      <w:r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>
        <w:rPr>
          <w:sz w:val="22"/>
          <w:szCs w:val="18"/>
        </w:rPr>
        <w:t>.</w:t>
      </w:r>
    </w:p>
    <w:p w14:paraId="28DE87D4" w14:textId="77777777" w:rsidR="002C5B06" w:rsidRPr="00A36532" w:rsidRDefault="002C5B06" w:rsidP="00427CB0">
      <w:pPr>
        <w:ind w:firstLine="0"/>
        <w:jc w:val="center"/>
      </w:pPr>
    </w:p>
    <w:p w14:paraId="39CA0C7A" w14:textId="4F93A9DE" w:rsidR="009B3AFF" w:rsidRDefault="009B3AFF" w:rsidP="009B3AFF">
      <w:pPr>
        <w:pStyle w:val="Legenda"/>
        <w:jc w:val="both"/>
        <w:rPr>
          <w:b w:val="0"/>
          <w:bCs w:val="0"/>
        </w:rPr>
      </w:pPr>
      <w:bookmarkStart w:id="50" w:name="_Toc183425067"/>
      <w:r w:rsidRPr="009B3AFF">
        <w:rPr>
          <w:b w:val="0"/>
          <w:bCs w:val="0"/>
        </w:rPr>
        <w:t xml:space="preserve">A classe </w:t>
      </w:r>
      <w:r>
        <w:rPr>
          <w:b w:val="0"/>
          <w:bCs w:val="0"/>
        </w:rPr>
        <w:t>“</w:t>
      </w:r>
      <w:proofErr w:type="spellStart"/>
      <w:r w:rsidRPr="009B3AFF">
        <w:rPr>
          <w:b w:val="0"/>
          <w:bCs w:val="0"/>
        </w:rPr>
        <w:t>TipoUsuario</w:t>
      </w:r>
      <w:proofErr w:type="spellEnd"/>
      <w:r>
        <w:rPr>
          <w:b w:val="0"/>
          <w:bCs w:val="0"/>
        </w:rPr>
        <w:t>” (Quadro 4)</w:t>
      </w:r>
      <w:r w:rsidRPr="009B3AFF">
        <w:rPr>
          <w:b w:val="0"/>
          <w:bCs w:val="0"/>
        </w:rPr>
        <w:t xml:space="preserve"> funciona como uma enumeração que define os diferentes papéis existentes no sistema. Ela é utilizada para atribuir níveis de acesso e permissões distintas de acordo com a função que o usuário irá desempenhar na plataforma</w:t>
      </w:r>
    </w:p>
    <w:p w14:paraId="6787F569" w14:textId="77777777" w:rsidR="009B3AFF" w:rsidRPr="009B3AFF" w:rsidRDefault="009B3AFF" w:rsidP="009B3AFF"/>
    <w:p w14:paraId="78781E83" w14:textId="2FDDD10F" w:rsidR="00427CB0" w:rsidRPr="009E2AC7" w:rsidRDefault="009E2AC7" w:rsidP="00FB74F6">
      <w:pPr>
        <w:pStyle w:val="Legenda"/>
        <w:jc w:val="both"/>
        <w:rPr>
          <w:b w:val="0"/>
          <w:bCs w:val="0"/>
        </w:rPr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Pr="00E260B4">
        <w:rPr>
          <w:b w:val="0"/>
          <w:bCs w:val="0"/>
        </w:rPr>
        <w:t xml:space="preserve">Descrição Classe </w:t>
      </w:r>
      <w:bookmarkEnd w:id="50"/>
      <w:proofErr w:type="spellStart"/>
      <w:r w:rsidR="009B3AFF">
        <w:rPr>
          <w:b w:val="0"/>
          <w:bCs w:val="0"/>
        </w:rPr>
        <w:t>TipoUsuario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0"/>
        <w:gridCol w:w="1165"/>
        <w:gridCol w:w="5633"/>
      </w:tblGrid>
      <w:tr w:rsidR="009E2AC7" w14:paraId="6EDAD75F" w14:textId="77777777" w:rsidTr="009B3AFF">
        <w:tc>
          <w:tcPr>
            <w:tcW w:w="2230" w:type="dxa"/>
            <w:shd w:val="clear" w:color="auto" w:fill="F2F2F2" w:themeFill="background1" w:themeFillShade="F2"/>
          </w:tcPr>
          <w:p w14:paraId="59DE0C50" w14:textId="77777777" w:rsidR="009E2AC7" w:rsidRPr="00B479DD" w:rsidRDefault="009E2AC7" w:rsidP="00B01921">
            <w:pPr>
              <w:ind w:firstLine="0"/>
              <w:jc w:val="center"/>
              <w:rPr>
                <w:b/>
                <w:bCs/>
              </w:rPr>
            </w:pPr>
            <w:r w:rsidRPr="00B479DD">
              <w:rPr>
                <w:b/>
                <w:bCs/>
              </w:rPr>
              <w:t>Atributo</w:t>
            </w:r>
          </w:p>
        </w:tc>
        <w:tc>
          <w:tcPr>
            <w:tcW w:w="1165" w:type="dxa"/>
            <w:shd w:val="clear" w:color="auto" w:fill="F2F2F2" w:themeFill="background1" w:themeFillShade="F2"/>
          </w:tcPr>
          <w:p w14:paraId="368B384C" w14:textId="77777777" w:rsidR="009E2AC7" w:rsidRPr="00B479DD" w:rsidRDefault="009E2AC7" w:rsidP="00B01921">
            <w:pPr>
              <w:ind w:firstLine="0"/>
              <w:jc w:val="center"/>
              <w:rPr>
                <w:b/>
                <w:bCs/>
              </w:rPr>
            </w:pPr>
            <w:r w:rsidRPr="00B479DD">
              <w:rPr>
                <w:b/>
                <w:bCs/>
              </w:rPr>
              <w:t>Tipo</w:t>
            </w:r>
          </w:p>
        </w:tc>
        <w:tc>
          <w:tcPr>
            <w:tcW w:w="5633" w:type="dxa"/>
            <w:shd w:val="clear" w:color="auto" w:fill="F2F2F2" w:themeFill="background1" w:themeFillShade="F2"/>
          </w:tcPr>
          <w:p w14:paraId="15FB9048" w14:textId="77777777" w:rsidR="009E2AC7" w:rsidRPr="00B479DD" w:rsidRDefault="009E2AC7" w:rsidP="00B01921">
            <w:pPr>
              <w:ind w:firstLine="0"/>
              <w:jc w:val="center"/>
              <w:rPr>
                <w:b/>
                <w:bCs/>
              </w:rPr>
            </w:pPr>
            <w:r w:rsidRPr="00B479DD">
              <w:rPr>
                <w:b/>
                <w:bCs/>
              </w:rPr>
              <w:t>Descrição</w:t>
            </w:r>
          </w:p>
        </w:tc>
      </w:tr>
      <w:tr w:rsidR="009E2AC7" w14:paraId="3C9FBC13" w14:textId="77777777" w:rsidTr="009B3AFF">
        <w:tc>
          <w:tcPr>
            <w:tcW w:w="2230" w:type="dxa"/>
          </w:tcPr>
          <w:p w14:paraId="5C8540B6" w14:textId="0E517D23" w:rsidR="009E2AC7" w:rsidRDefault="009B3AFF" w:rsidP="00B01921">
            <w:pPr>
              <w:ind w:firstLine="0"/>
              <w:jc w:val="center"/>
            </w:pPr>
            <w:r>
              <w:t>ADMINISTRADOR</w:t>
            </w:r>
          </w:p>
        </w:tc>
        <w:tc>
          <w:tcPr>
            <w:tcW w:w="1165" w:type="dxa"/>
          </w:tcPr>
          <w:p w14:paraId="7F1060DA" w14:textId="7DC488FA" w:rsidR="009E2AC7" w:rsidRDefault="009B3AFF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633" w:type="dxa"/>
          </w:tcPr>
          <w:p w14:paraId="32608A20" w14:textId="4A13748D" w:rsidR="009E2AC7" w:rsidRDefault="009B3AFF" w:rsidP="00F90A71">
            <w:pPr>
              <w:ind w:firstLine="0"/>
              <w:jc w:val="center"/>
            </w:pPr>
            <w:r w:rsidRPr="009B3AFF">
              <w:t>Perfil com acesso completo ao sistema e permissões administrativas.</w:t>
            </w:r>
          </w:p>
        </w:tc>
      </w:tr>
      <w:tr w:rsidR="009E2AC7" w14:paraId="4AE727C3" w14:textId="77777777" w:rsidTr="009B3AFF">
        <w:tc>
          <w:tcPr>
            <w:tcW w:w="2230" w:type="dxa"/>
          </w:tcPr>
          <w:p w14:paraId="56FF058F" w14:textId="6B55365B" w:rsidR="009E2AC7" w:rsidRDefault="009B3AFF" w:rsidP="00B01921">
            <w:pPr>
              <w:ind w:firstLine="0"/>
              <w:jc w:val="center"/>
            </w:pPr>
            <w:r>
              <w:t>GESTOR</w:t>
            </w:r>
          </w:p>
        </w:tc>
        <w:tc>
          <w:tcPr>
            <w:tcW w:w="1165" w:type="dxa"/>
          </w:tcPr>
          <w:p w14:paraId="108524EE" w14:textId="4BBA9598" w:rsidR="009E2AC7" w:rsidRDefault="009B3AFF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633" w:type="dxa"/>
          </w:tcPr>
          <w:p w14:paraId="5EE67A1A" w14:textId="63134A31" w:rsidR="009E2AC7" w:rsidRDefault="009B3AFF" w:rsidP="00F90A71">
            <w:pPr>
              <w:ind w:firstLine="0"/>
              <w:jc w:val="center"/>
            </w:pPr>
            <w:r w:rsidRPr="009B3AFF">
              <w:t>Perfil com acesso a relatórios e acompanhamento de fluxos.</w:t>
            </w:r>
          </w:p>
        </w:tc>
      </w:tr>
      <w:tr w:rsidR="009E2AC7" w14:paraId="290A2CFF" w14:textId="77777777" w:rsidTr="009B3AFF">
        <w:tc>
          <w:tcPr>
            <w:tcW w:w="2230" w:type="dxa"/>
          </w:tcPr>
          <w:p w14:paraId="20ED4865" w14:textId="75DBF916" w:rsidR="009E2AC7" w:rsidRDefault="009B3AFF" w:rsidP="00B01921">
            <w:pPr>
              <w:ind w:firstLine="0"/>
              <w:jc w:val="center"/>
            </w:pPr>
            <w:r>
              <w:t>COLABORADOR</w:t>
            </w:r>
          </w:p>
        </w:tc>
        <w:tc>
          <w:tcPr>
            <w:tcW w:w="1165" w:type="dxa"/>
          </w:tcPr>
          <w:p w14:paraId="49FF1B64" w14:textId="77777777" w:rsidR="009E2AC7" w:rsidRDefault="009E2AC7" w:rsidP="00B0192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633" w:type="dxa"/>
          </w:tcPr>
          <w:p w14:paraId="5ACA96DB" w14:textId="0CD490D5" w:rsidR="009E2AC7" w:rsidRDefault="009B3AFF" w:rsidP="00F90A71">
            <w:pPr>
              <w:ind w:firstLine="0"/>
              <w:jc w:val="center"/>
            </w:pPr>
            <w:r w:rsidRPr="009B3AFF">
              <w:t>Perfil com acesso limitado, responsável por preencher os campos designados.</w:t>
            </w:r>
          </w:p>
        </w:tc>
      </w:tr>
    </w:tbl>
    <w:p w14:paraId="609B5C43" w14:textId="4997FB05" w:rsidR="009E2AC7" w:rsidRPr="00A36532" w:rsidRDefault="009E2AC7" w:rsidP="00FB74F6">
      <w:pPr>
        <w:ind w:firstLine="0"/>
        <w:rPr>
          <w:sz w:val="22"/>
          <w:szCs w:val="18"/>
        </w:rPr>
      </w:pPr>
      <w:r w:rsidRPr="00A36532">
        <w:rPr>
          <w:sz w:val="22"/>
          <w:szCs w:val="18"/>
        </w:rPr>
        <w:t>Fonte: Elaborad</w:t>
      </w:r>
      <w:r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>
        <w:rPr>
          <w:sz w:val="22"/>
          <w:szCs w:val="18"/>
        </w:rPr>
        <w:t>.</w:t>
      </w:r>
    </w:p>
    <w:p w14:paraId="25071A15" w14:textId="77777777" w:rsidR="00427CB0" w:rsidRDefault="00427CB0" w:rsidP="00427CB0"/>
    <w:p w14:paraId="7B8088A0" w14:textId="217E55C4" w:rsidR="00915BE3" w:rsidRPr="00976DD9" w:rsidRDefault="009B3AFF" w:rsidP="00976DD9">
      <w:r w:rsidRPr="009B3AFF">
        <w:lastRenderedPageBreak/>
        <w:t xml:space="preserve">A classe </w:t>
      </w:r>
      <w:r w:rsidR="00976DD9">
        <w:t>“</w:t>
      </w:r>
      <w:r w:rsidRPr="009B3AFF">
        <w:t>Documento</w:t>
      </w:r>
      <w:r w:rsidR="00976DD9">
        <w:t>” (Quadro 5)</w:t>
      </w:r>
      <w:r w:rsidRPr="009B3AFF">
        <w:t xml:space="preserve"> representa os arquivos digitais que serão manipulados no sistema, como checklists e formulários. Cada documento pode conter diversos campos</w:t>
      </w:r>
      <w:bookmarkStart w:id="51" w:name="_Toc183425068"/>
      <w:r w:rsidR="00976DD9">
        <w:t xml:space="preserve"> </w:t>
      </w:r>
      <w:r w:rsidR="00976DD9" w:rsidRPr="00976DD9">
        <w:t xml:space="preserve">preenchíveis e </w:t>
      </w:r>
      <w:r w:rsidRPr="00976DD9">
        <w:t>pode ser vinculado a um ou mais fluxos de trabalho. Essa classe é essencial para o funcionamento da proposta de digitalização e automação de documentos.</w:t>
      </w:r>
    </w:p>
    <w:p w14:paraId="580A61DB" w14:textId="77777777" w:rsidR="009B3AFF" w:rsidRPr="009B3AFF" w:rsidRDefault="009B3AFF" w:rsidP="009B3AFF"/>
    <w:p w14:paraId="76E7FB80" w14:textId="62041D88" w:rsidR="00B47359" w:rsidRDefault="00B47359" w:rsidP="00FB74F6">
      <w:pPr>
        <w:pStyle w:val="Legenda"/>
        <w:jc w:val="both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r w:rsidRPr="00FD34A1">
        <w:rPr>
          <w:b w:val="0"/>
          <w:bCs w:val="0"/>
        </w:rPr>
        <w:t xml:space="preserve">Descrição Classe </w:t>
      </w:r>
      <w:bookmarkEnd w:id="51"/>
      <w:r w:rsidR="009B3AFF">
        <w:rPr>
          <w:b w:val="0"/>
          <w:bCs w:val="0"/>
        </w:rPr>
        <w:t>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9"/>
        <w:gridCol w:w="1554"/>
        <w:gridCol w:w="5097"/>
      </w:tblGrid>
      <w:tr w:rsidR="00B47359" w14:paraId="273D4D93" w14:textId="77777777" w:rsidTr="00976DD9">
        <w:tc>
          <w:tcPr>
            <w:tcW w:w="2069" w:type="dxa"/>
            <w:shd w:val="clear" w:color="auto" w:fill="F2F2F2" w:themeFill="background1" w:themeFillShade="F2"/>
          </w:tcPr>
          <w:p w14:paraId="3CA84F8B" w14:textId="77777777" w:rsidR="00B47359" w:rsidRPr="00627EC9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627EC9">
              <w:rPr>
                <w:b/>
                <w:bCs/>
              </w:rPr>
              <w:t>Atributo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20004CA8" w14:textId="77777777" w:rsidR="00B47359" w:rsidRPr="00627EC9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627EC9">
              <w:rPr>
                <w:b/>
                <w:bCs/>
              </w:rPr>
              <w:t>Tipo</w:t>
            </w:r>
          </w:p>
        </w:tc>
        <w:tc>
          <w:tcPr>
            <w:tcW w:w="5097" w:type="dxa"/>
            <w:shd w:val="clear" w:color="auto" w:fill="F2F2F2" w:themeFill="background1" w:themeFillShade="F2"/>
          </w:tcPr>
          <w:p w14:paraId="4689959C" w14:textId="77777777" w:rsidR="00B47359" w:rsidRPr="00627EC9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627EC9">
              <w:rPr>
                <w:b/>
                <w:bCs/>
              </w:rPr>
              <w:t>Descrição</w:t>
            </w:r>
          </w:p>
        </w:tc>
      </w:tr>
      <w:tr w:rsidR="00B47359" w14:paraId="02441EE3" w14:textId="77777777" w:rsidTr="00976DD9">
        <w:tc>
          <w:tcPr>
            <w:tcW w:w="2069" w:type="dxa"/>
          </w:tcPr>
          <w:p w14:paraId="75D5DA50" w14:textId="2CC8D565" w:rsidR="00B47359" w:rsidRDefault="00B47359" w:rsidP="00976DD9">
            <w:pPr>
              <w:ind w:firstLine="0"/>
              <w:jc w:val="center"/>
            </w:pPr>
            <w:r>
              <w:t>id</w:t>
            </w:r>
          </w:p>
        </w:tc>
        <w:tc>
          <w:tcPr>
            <w:tcW w:w="1554" w:type="dxa"/>
          </w:tcPr>
          <w:p w14:paraId="28252E11" w14:textId="77777777" w:rsidR="00B47359" w:rsidRDefault="00B47359" w:rsidP="00976DD9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97" w:type="dxa"/>
          </w:tcPr>
          <w:p w14:paraId="35651785" w14:textId="0442ADE0" w:rsidR="00B47359" w:rsidRDefault="00976DD9" w:rsidP="00976DD9">
            <w:pPr>
              <w:ind w:firstLine="0"/>
              <w:jc w:val="center"/>
            </w:pPr>
            <w:r>
              <w:t>Identificador único do documento.</w:t>
            </w:r>
          </w:p>
        </w:tc>
      </w:tr>
      <w:tr w:rsidR="00B47359" w14:paraId="26BC429C" w14:textId="77777777" w:rsidTr="00976DD9">
        <w:tc>
          <w:tcPr>
            <w:tcW w:w="2069" w:type="dxa"/>
          </w:tcPr>
          <w:p w14:paraId="0A61AE94" w14:textId="2C4886A8" w:rsidR="00B47359" w:rsidRDefault="00976DD9" w:rsidP="00976DD9">
            <w:pPr>
              <w:ind w:firstLine="0"/>
              <w:jc w:val="center"/>
            </w:pPr>
            <w:proofErr w:type="spellStart"/>
            <w:r>
              <w:t>nomeDocumento</w:t>
            </w:r>
            <w:proofErr w:type="spellEnd"/>
          </w:p>
        </w:tc>
        <w:tc>
          <w:tcPr>
            <w:tcW w:w="1554" w:type="dxa"/>
          </w:tcPr>
          <w:p w14:paraId="60731B83" w14:textId="28D2C284" w:rsidR="00B47359" w:rsidRDefault="00976DD9" w:rsidP="00976DD9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097" w:type="dxa"/>
          </w:tcPr>
          <w:p w14:paraId="3AF366D1" w14:textId="5C45519C" w:rsidR="00B47359" w:rsidRDefault="00976DD9" w:rsidP="00976DD9">
            <w:pPr>
              <w:ind w:firstLine="0"/>
              <w:jc w:val="center"/>
            </w:pPr>
            <w:r>
              <w:t>Nome atribuído ao documento.</w:t>
            </w:r>
          </w:p>
        </w:tc>
      </w:tr>
      <w:tr w:rsidR="00B47359" w14:paraId="03E09969" w14:textId="77777777" w:rsidTr="00976DD9">
        <w:tc>
          <w:tcPr>
            <w:tcW w:w="2069" w:type="dxa"/>
          </w:tcPr>
          <w:p w14:paraId="1F54169E" w14:textId="32880618" w:rsidR="00B47359" w:rsidRDefault="00976DD9" w:rsidP="00976DD9">
            <w:pPr>
              <w:ind w:firstLine="0"/>
              <w:jc w:val="center"/>
            </w:pPr>
            <w:proofErr w:type="spellStart"/>
            <w:r>
              <w:t>arquivoDocumento</w:t>
            </w:r>
            <w:proofErr w:type="spellEnd"/>
          </w:p>
        </w:tc>
        <w:tc>
          <w:tcPr>
            <w:tcW w:w="1554" w:type="dxa"/>
          </w:tcPr>
          <w:p w14:paraId="77F46ADC" w14:textId="6A11A2A5" w:rsidR="00B47359" w:rsidRDefault="00976DD9" w:rsidP="00976DD9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097" w:type="dxa"/>
          </w:tcPr>
          <w:p w14:paraId="76B4745A" w14:textId="55FEDEC3" w:rsidR="00B47359" w:rsidRDefault="00976DD9" w:rsidP="00976DD9">
            <w:pPr>
              <w:ind w:firstLine="0"/>
              <w:jc w:val="center"/>
            </w:pPr>
            <w:r>
              <w:t>Caminho para o arquivo digital(</w:t>
            </w:r>
            <w:proofErr w:type="spellStart"/>
            <w:r>
              <w:t>ex:PDF</w:t>
            </w:r>
            <w:proofErr w:type="spellEnd"/>
            <w:r>
              <w:t>) armazenado no sistema</w:t>
            </w:r>
          </w:p>
        </w:tc>
      </w:tr>
      <w:tr w:rsidR="00B47359" w14:paraId="37AC63C6" w14:textId="77777777" w:rsidTr="00976DD9">
        <w:tc>
          <w:tcPr>
            <w:tcW w:w="2069" w:type="dxa"/>
          </w:tcPr>
          <w:p w14:paraId="5A69F63C" w14:textId="74C4F032" w:rsidR="00B47359" w:rsidRDefault="00976DD9" w:rsidP="00976DD9">
            <w:pPr>
              <w:ind w:firstLine="0"/>
              <w:jc w:val="center"/>
            </w:pPr>
            <w:proofErr w:type="spellStart"/>
            <w:r>
              <w:t>versao</w:t>
            </w:r>
            <w:proofErr w:type="spellEnd"/>
          </w:p>
        </w:tc>
        <w:tc>
          <w:tcPr>
            <w:tcW w:w="1554" w:type="dxa"/>
          </w:tcPr>
          <w:p w14:paraId="2E183244" w14:textId="10E75CBA" w:rsidR="00B47359" w:rsidRDefault="00976DD9" w:rsidP="00976DD9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97" w:type="dxa"/>
          </w:tcPr>
          <w:p w14:paraId="714D25B4" w14:textId="46550A24" w:rsidR="00B47359" w:rsidRDefault="00B47359" w:rsidP="00976DD9">
            <w:pPr>
              <w:ind w:firstLine="0"/>
              <w:jc w:val="center"/>
            </w:pPr>
            <w:r>
              <w:t>N</w:t>
            </w:r>
            <w:r w:rsidR="00976DD9">
              <w:t>úmero da versão atual do documento</w:t>
            </w:r>
          </w:p>
        </w:tc>
      </w:tr>
      <w:tr w:rsidR="00B47359" w14:paraId="76D3ADF4" w14:textId="77777777" w:rsidTr="00976DD9">
        <w:tc>
          <w:tcPr>
            <w:tcW w:w="2069" w:type="dxa"/>
          </w:tcPr>
          <w:p w14:paraId="6B7C86A8" w14:textId="5C5331D4" w:rsidR="00B47359" w:rsidRDefault="00976DD9" w:rsidP="00976DD9">
            <w:pPr>
              <w:ind w:firstLine="0"/>
              <w:jc w:val="center"/>
            </w:pPr>
            <w:proofErr w:type="spellStart"/>
            <w:r>
              <w:t>listaCampos</w:t>
            </w:r>
            <w:proofErr w:type="spellEnd"/>
          </w:p>
        </w:tc>
        <w:tc>
          <w:tcPr>
            <w:tcW w:w="1554" w:type="dxa"/>
          </w:tcPr>
          <w:p w14:paraId="2346D22B" w14:textId="02B0F97B" w:rsidR="00B47359" w:rsidRDefault="00976DD9" w:rsidP="00976DD9">
            <w:pPr>
              <w:ind w:firstLine="0"/>
              <w:jc w:val="center"/>
            </w:pPr>
            <w:proofErr w:type="spellStart"/>
            <w:r>
              <w:t>List</w:t>
            </w:r>
            <w:proofErr w:type="spellEnd"/>
            <w:r>
              <w:t>&lt;Campo&gt;</w:t>
            </w:r>
          </w:p>
        </w:tc>
        <w:tc>
          <w:tcPr>
            <w:tcW w:w="5097" w:type="dxa"/>
          </w:tcPr>
          <w:p w14:paraId="6EF98E44" w14:textId="4A384F1A" w:rsidR="00B47359" w:rsidRDefault="00B47359" w:rsidP="00976DD9">
            <w:pPr>
              <w:ind w:firstLine="0"/>
              <w:jc w:val="center"/>
            </w:pPr>
            <w:r>
              <w:t>L</w:t>
            </w:r>
            <w:r w:rsidR="00976DD9">
              <w:t>ista de campos interativos vinculados ao documento.</w:t>
            </w:r>
          </w:p>
        </w:tc>
      </w:tr>
    </w:tbl>
    <w:p w14:paraId="52B32C66" w14:textId="5BEB2E01" w:rsidR="00B47359" w:rsidRPr="00A36532" w:rsidRDefault="00B47359" w:rsidP="00FB74F6">
      <w:pPr>
        <w:ind w:firstLine="0"/>
      </w:pPr>
      <w:r w:rsidRPr="00A36532">
        <w:rPr>
          <w:sz w:val="22"/>
          <w:szCs w:val="18"/>
        </w:rPr>
        <w:t>Fonte: Elaborad</w:t>
      </w:r>
      <w:r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>
        <w:rPr>
          <w:sz w:val="22"/>
          <w:szCs w:val="18"/>
        </w:rPr>
        <w:t>.</w:t>
      </w:r>
    </w:p>
    <w:p w14:paraId="4C15AF04" w14:textId="77777777" w:rsidR="00B47359" w:rsidRDefault="00B47359" w:rsidP="00B47359">
      <w:pPr>
        <w:ind w:firstLine="0"/>
      </w:pPr>
    </w:p>
    <w:p w14:paraId="42A40836" w14:textId="1CE175D3" w:rsidR="00915BE3" w:rsidRDefault="00976DD9" w:rsidP="00976DD9">
      <w:pPr>
        <w:pStyle w:val="Legenda"/>
        <w:ind w:firstLine="709"/>
        <w:jc w:val="both"/>
        <w:rPr>
          <w:b w:val="0"/>
          <w:bCs w:val="0"/>
        </w:rPr>
      </w:pPr>
      <w:bookmarkStart w:id="52" w:name="_Toc183425069"/>
      <w:r w:rsidRPr="00976DD9">
        <w:rPr>
          <w:b w:val="0"/>
          <w:bCs w:val="0"/>
        </w:rPr>
        <w:t xml:space="preserve">A classe </w:t>
      </w:r>
      <w:r>
        <w:rPr>
          <w:b w:val="0"/>
          <w:bCs w:val="0"/>
        </w:rPr>
        <w:t>“</w:t>
      </w:r>
      <w:r w:rsidRPr="00976DD9">
        <w:rPr>
          <w:b w:val="0"/>
          <w:bCs w:val="0"/>
        </w:rPr>
        <w:t>Campo</w:t>
      </w:r>
      <w:r>
        <w:rPr>
          <w:b w:val="0"/>
          <w:bCs w:val="0"/>
        </w:rPr>
        <w:t>” (Quadro 6)</w:t>
      </w:r>
      <w:r w:rsidRPr="00976DD9">
        <w:rPr>
          <w:b w:val="0"/>
          <w:bCs w:val="0"/>
        </w:rPr>
        <w:t xml:space="preserve"> define os elementos interativos que compõem visualmente os documentos. Esses campos são utilizados pelos colaboradores para preencher informações operacionais. Cada campo possui coordenadas específicas no documento e está vinculado a uma página e conteúdo.</w:t>
      </w:r>
    </w:p>
    <w:p w14:paraId="675CBE8B" w14:textId="77777777" w:rsidR="00976DD9" w:rsidRPr="00976DD9" w:rsidRDefault="00976DD9" w:rsidP="00976DD9"/>
    <w:p w14:paraId="2DF4E07F" w14:textId="7D766E57" w:rsidR="00B47359" w:rsidRDefault="00B47359" w:rsidP="00FB74F6">
      <w:pPr>
        <w:pStyle w:val="Legenda"/>
        <w:jc w:val="both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6</w:t>
      </w:r>
      <w:r>
        <w:rPr>
          <w:noProof/>
        </w:rPr>
        <w:fldChar w:fldCharType="end"/>
      </w:r>
      <w:r>
        <w:t xml:space="preserve"> - </w:t>
      </w:r>
      <w:r w:rsidRPr="0018373F">
        <w:rPr>
          <w:b w:val="0"/>
          <w:bCs w:val="0"/>
        </w:rPr>
        <w:t xml:space="preserve">Descrição Classe </w:t>
      </w:r>
      <w:bookmarkEnd w:id="52"/>
      <w:r w:rsidR="00976DD9">
        <w:rPr>
          <w:b w:val="0"/>
          <w:bCs w:val="0"/>
        </w:rPr>
        <w:t>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5"/>
        <w:gridCol w:w="1586"/>
        <w:gridCol w:w="5057"/>
      </w:tblGrid>
      <w:tr w:rsidR="00B47359" w14:paraId="1C36B3E4" w14:textId="77777777" w:rsidTr="00915BE3">
        <w:trPr>
          <w:trHeight w:val="387"/>
        </w:trPr>
        <w:tc>
          <w:tcPr>
            <w:tcW w:w="1945" w:type="dxa"/>
            <w:shd w:val="clear" w:color="auto" w:fill="F2F2F2" w:themeFill="background1" w:themeFillShade="F2"/>
          </w:tcPr>
          <w:p w14:paraId="265530F9" w14:textId="77777777" w:rsidR="00B47359" w:rsidRPr="00517962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17962">
              <w:rPr>
                <w:b/>
                <w:bCs/>
              </w:rPr>
              <w:t>Atributo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2D4479DB" w14:textId="77777777" w:rsidR="00B47359" w:rsidRPr="00517962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17962">
              <w:rPr>
                <w:b/>
                <w:bCs/>
              </w:rPr>
              <w:t>Tipo</w:t>
            </w:r>
          </w:p>
        </w:tc>
        <w:tc>
          <w:tcPr>
            <w:tcW w:w="5057" w:type="dxa"/>
            <w:shd w:val="clear" w:color="auto" w:fill="F2F2F2" w:themeFill="background1" w:themeFillShade="F2"/>
          </w:tcPr>
          <w:p w14:paraId="37037F48" w14:textId="77777777" w:rsidR="00B47359" w:rsidRPr="00517962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17962">
              <w:rPr>
                <w:b/>
                <w:bCs/>
              </w:rPr>
              <w:t>Descrição</w:t>
            </w:r>
          </w:p>
        </w:tc>
      </w:tr>
      <w:tr w:rsidR="00B47359" w14:paraId="604C9687" w14:textId="77777777" w:rsidTr="00915BE3">
        <w:trPr>
          <w:trHeight w:val="399"/>
        </w:trPr>
        <w:tc>
          <w:tcPr>
            <w:tcW w:w="1945" w:type="dxa"/>
          </w:tcPr>
          <w:p w14:paraId="799FF749" w14:textId="75B40018" w:rsidR="00B47359" w:rsidRDefault="00976DD9" w:rsidP="00F90A71">
            <w:pPr>
              <w:ind w:firstLine="0"/>
              <w:jc w:val="center"/>
            </w:pPr>
            <w:r>
              <w:t>nome</w:t>
            </w:r>
          </w:p>
        </w:tc>
        <w:tc>
          <w:tcPr>
            <w:tcW w:w="1586" w:type="dxa"/>
          </w:tcPr>
          <w:p w14:paraId="08DE93F9" w14:textId="2DD70E4B" w:rsidR="00B47359" w:rsidRDefault="00976DD9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057" w:type="dxa"/>
          </w:tcPr>
          <w:p w14:paraId="5DDF7306" w14:textId="4F9E4A65" w:rsidR="00B47359" w:rsidRDefault="00976DD9" w:rsidP="00F90A71">
            <w:pPr>
              <w:ind w:firstLine="0"/>
              <w:jc w:val="center"/>
            </w:pPr>
            <w:r>
              <w:t>Nome do campo interativo.</w:t>
            </w:r>
          </w:p>
        </w:tc>
      </w:tr>
      <w:tr w:rsidR="00B47359" w14:paraId="404FB23D" w14:textId="77777777" w:rsidTr="00915BE3">
        <w:trPr>
          <w:trHeight w:val="387"/>
        </w:trPr>
        <w:tc>
          <w:tcPr>
            <w:tcW w:w="1945" w:type="dxa"/>
          </w:tcPr>
          <w:p w14:paraId="7537A1B7" w14:textId="674AD61A" w:rsidR="00B47359" w:rsidRDefault="00976DD9" w:rsidP="00F90A71">
            <w:pPr>
              <w:ind w:firstLine="0"/>
              <w:jc w:val="center"/>
            </w:pPr>
            <w:r>
              <w:t>conteúdo</w:t>
            </w:r>
          </w:p>
        </w:tc>
        <w:tc>
          <w:tcPr>
            <w:tcW w:w="1586" w:type="dxa"/>
          </w:tcPr>
          <w:p w14:paraId="7243E02A" w14:textId="77777777" w:rsidR="00B47359" w:rsidRDefault="00B47359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057" w:type="dxa"/>
          </w:tcPr>
          <w:p w14:paraId="30FBA0AC" w14:textId="4AAFED6B" w:rsidR="00B47359" w:rsidRDefault="00976DD9" w:rsidP="00F90A71">
            <w:pPr>
              <w:ind w:firstLine="0"/>
              <w:jc w:val="center"/>
            </w:pPr>
            <w:r>
              <w:t>Conteúdo preenchido no campo</w:t>
            </w:r>
            <w:r w:rsidR="00B47359">
              <w:t>.</w:t>
            </w:r>
          </w:p>
        </w:tc>
      </w:tr>
      <w:tr w:rsidR="00B47359" w14:paraId="55938E16" w14:textId="77777777" w:rsidTr="00915BE3">
        <w:trPr>
          <w:trHeight w:val="469"/>
        </w:trPr>
        <w:tc>
          <w:tcPr>
            <w:tcW w:w="1945" w:type="dxa"/>
          </w:tcPr>
          <w:p w14:paraId="4C759A23" w14:textId="6BA3472D" w:rsidR="00B47359" w:rsidRDefault="00976DD9" w:rsidP="00F90A71">
            <w:pPr>
              <w:ind w:firstLine="0"/>
              <w:jc w:val="center"/>
            </w:pPr>
            <w:proofErr w:type="spellStart"/>
            <w:r>
              <w:t>posiçãoX</w:t>
            </w:r>
            <w:proofErr w:type="spellEnd"/>
          </w:p>
        </w:tc>
        <w:tc>
          <w:tcPr>
            <w:tcW w:w="1586" w:type="dxa"/>
          </w:tcPr>
          <w:p w14:paraId="56A71199" w14:textId="7512672E" w:rsidR="00B47359" w:rsidRDefault="00976DD9" w:rsidP="00F90A7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5057" w:type="dxa"/>
          </w:tcPr>
          <w:p w14:paraId="625AEF19" w14:textId="5B5170D2" w:rsidR="00B47359" w:rsidRDefault="00F90A71" w:rsidP="00F90A71">
            <w:pPr>
              <w:ind w:firstLine="0"/>
              <w:jc w:val="center"/>
            </w:pPr>
            <w:r>
              <w:t>Posição horizontal do campo documento</w:t>
            </w:r>
            <w:r w:rsidR="00B47359">
              <w:t>.</w:t>
            </w:r>
          </w:p>
        </w:tc>
      </w:tr>
      <w:tr w:rsidR="00B47359" w14:paraId="301AFEA2" w14:textId="77777777" w:rsidTr="00915BE3">
        <w:trPr>
          <w:trHeight w:val="387"/>
        </w:trPr>
        <w:tc>
          <w:tcPr>
            <w:tcW w:w="1945" w:type="dxa"/>
          </w:tcPr>
          <w:p w14:paraId="18BED370" w14:textId="165BD1C3" w:rsidR="00B47359" w:rsidRDefault="00976DD9" w:rsidP="00F90A71">
            <w:pPr>
              <w:ind w:firstLine="0"/>
              <w:jc w:val="center"/>
            </w:pPr>
            <w:proofErr w:type="spellStart"/>
            <w:r>
              <w:t>PosiçãoY</w:t>
            </w:r>
            <w:proofErr w:type="spellEnd"/>
          </w:p>
        </w:tc>
        <w:tc>
          <w:tcPr>
            <w:tcW w:w="1586" w:type="dxa"/>
          </w:tcPr>
          <w:p w14:paraId="6BC22350" w14:textId="01D8CF4B" w:rsidR="00B47359" w:rsidRDefault="00976DD9" w:rsidP="00F90A7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5057" w:type="dxa"/>
          </w:tcPr>
          <w:p w14:paraId="11D193AD" w14:textId="3726E1D6" w:rsidR="00B47359" w:rsidRDefault="00F90A71" w:rsidP="00F90A71">
            <w:pPr>
              <w:ind w:firstLine="0"/>
              <w:jc w:val="center"/>
            </w:pPr>
            <w:r>
              <w:t>Posição vertical do campo no documento</w:t>
            </w:r>
            <w:r w:rsidR="00B47359">
              <w:t>.</w:t>
            </w:r>
          </w:p>
        </w:tc>
      </w:tr>
      <w:tr w:rsidR="00B47359" w14:paraId="215617A9" w14:textId="77777777" w:rsidTr="00915BE3">
        <w:trPr>
          <w:trHeight w:val="387"/>
        </w:trPr>
        <w:tc>
          <w:tcPr>
            <w:tcW w:w="1945" w:type="dxa"/>
          </w:tcPr>
          <w:p w14:paraId="16A75BD4" w14:textId="5F8E9428" w:rsidR="00B47359" w:rsidRDefault="00976DD9" w:rsidP="00F90A71">
            <w:pPr>
              <w:ind w:firstLine="0"/>
              <w:jc w:val="center"/>
            </w:pPr>
            <w:r>
              <w:t>pagina</w:t>
            </w:r>
          </w:p>
        </w:tc>
        <w:tc>
          <w:tcPr>
            <w:tcW w:w="1586" w:type="dxa"/>
          </w:tcPr>
          <w:p w14:paraId="2D7A98BA" w14:textId="5344EFF2" w:rsidR="00B47359" w:rsidRDefault="00976DD9" w:rsidP="00F90A71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57" w:type="dxa"/>
          </w:tcPr>
          <w:p w14:paraId="5341E0B3" w14:textId="2EDD14CF" w:rsidR="00B47359" w:rsidRDefault="00F90A71" w:rsidP="00F90A71">
            <w:pPr>
              <w:ind w:firstLine="0"/>
              <w:jc w:val="center"/>
            </w:pPr>
            <w:r>
              <w:t>Página onde o campo está localizado dentro do documento</w:t>
            </w:r>
            <w:r w:rsidR="00B47359">
              <w:t>.</w:t>
            </w:r>
          </w:p>
        </w:tc>
      </w:tr>
    </w:tbl>
    <w:p w14:paraId="222F2B2D" w14:textId="500822DD" w:rsidR="00B47359" w:rsidRPr="006E37E2" w:rsidRDefault="00FB74F6" w:rsidP="00FB74F6">
      <w:pPr>
        <w:ind w:firstLine="0"/>
      </w:pPr>
      <w:r>
        <w:rPr>
          <w:sz w:val="22"/>
          <w:szCs w:val="18"/>
        </w:rPr>
        <w:t xml:space="preserve">    </w:t>
      </w:r>
      <w:r w:rsidR="00B47359" w:rsidRPr="00A36532">
        <w:rPr>
          <w:sz w:val="22"/>
          <w:szCs w:val="18"/>
        </w:rPr>
        <w:t>Fonte: Elaborad</w:t>
      </w:r>
      <w:r w:rsidR="00B47359">
        <w:rPr>
          <w:sz w:val="22"/>
          <w:szCs w:val="18"/>
        </w:rPr>
        <w:t>a</w:t>
      </w:r>
      <w:r w:rsidR="00B47359" w:rsidRPr="00A36532">
        <w:rPr>
          <w:sz w:val="22"/>
          <w:szCs w:val="18"/>
        </w:rPr>
        <w:t xml:space="preserve"> pelos autores</w:t>
      </w:r>
      <w:r w:rsidR="00B47359">
        <w:rPr>
          <w:sz w:val="22"/>
          <w:szCs w:val="18"/>
        </w:rPr>
        <w:t>.</w:t>
      </w:r>
    </w:p>
    <w:p w14:paraId="19D2BE84" w14:textId="7D331A58" w:rsidR="00B47359" w:rsidRDefault="00B47359" w:rsidP="00B47359">
      <w:pPr>
        <w:tabs>
          <w:tab w:val="left" w:pos="1284"/>
        </w:tabs>
        <w:ind w:firstLine="0"/>
      </w:pPr>
    </w:p>
    <w:p w14:paraId="76A8CAB1" w14:textId="0699E5B4" w:rsidR="00915BE3" w:rsidRDefault="00F90A71" w:rsidP="00FB74F6">
      <w:pPr>
        <w:pStyle w:val="Legenda"/>
        <w:jc w:val="both"/>
      </w:pPr>
      <w:bookmarkStart w:id="53" w:name="_Toc183425070"/>
      <w:r w:rsidRPr="00F90A71">
        <w:rPr>
          <w:b w:val="0"/>
          <w:bCs w:val="0"/>
        </w:rPr>
        <w:t xml:space="preserve">A classe </w:t>
      </w:r>
      <w:r>
        <w:rPr>
          <w:b w:val="0"/>
          <w:bCs w:val="0"/>
        </w:rPr>
        <w:t>“</w:t>
      </w:r>
      <w:proofErr w:type="spellStart"/>
      <w:r w:rsidRPr="00F90A71">
        <w:rPr>
          <w:b w:val="0"/>
          <w:bCs w:val="0"/>
        </w:rPr>
        <w:t>StatusDocumento</w:t>
      </w:r>
      <w:proofErr w:type="spellEnd"/>
      <w:r>
        <w:rPr>
          <w:b w:val="0"/>
          <w:bCs w:val="0"/>
        </w:rPr>
        <w:t>” (Quadro 7)</w:t>
      </w:r>
      <w:r w:rsidRPr="00F90A71">
        <w:rPr>
          <w:b w:val="0"/>
          <w:bCs w:val="0"/>
        </w:rPr>
        <w:t xml:space="preserve"> é uma enumeração responsável por controlar o estado de preenchimento dos documentos. Com isso, o sistema pode acompanhar o progresso dos fluxos e alertar os gestores ou colaboradores sobre pendências e atualizações.</w:t>
      </w:r>
    </w:p>
    <w:p w14:paraId="2C33E4AB" w14:textId="77777777" w:rsidR="00F90A71" w:rsidRDefault="00F90A71" w:rsidP="00FB74F6">
      <w:pPr>
        <w:pStyle w:val="Legenda"/>
        <w:jc w:val="both"/>
      </w:pPr>
    </w:p>
    <w:p w14:paraId="4D4DB262" w14:textId="77777777" w:rsidR="00F90A71" w:rsidRDefault="00F90A71" w:rsidP="00FB74F6">
      <w:pPr>
        <w:pStyle w:val="Legenda"/>
        <w:jc w:val="both"/>
      </w:pPr>
    </w:p>
    <w:p w14:paraId="5FA71C11" w14:textId="7B3BE107" w:rsidR="00B47359" w:rsidRDefault="00B47359" w:rsidP="00FB74F6">
      <w:pPr>
        <w:pStyle w:val="Legenda"/>
        <w:jc w:val="both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7</w:t>
      </w:r>
      <w:r>
        <w:rPr>
          <w:noProof/>
        </w:rPr>
        <w:fldChar w:fldCharType="end"/>
      </w:r>
      <w:r>
        <w:t xml:space="preserve"> - </w:t>
      </w:r>
      <w:r w:rsidRPr="0018373F">
        <w:rPr>
          <w:b w:val="0"/>
          <w:bCs w:val="0"/>
        </w:rPr>
        <w:t>Descrição Classe</w:t>
      </w:r>
      <w:bookmarkEnd w:id="53"/>
      <w:r w:rsidR="00F90A71">
        <w:rPr>
          <w:b w:val="0"/>
          <w:bCs w:val="0"/>
        </w:rPr>
        <w:t xml:space="preserve"> </w:t>
      </w:r>
      <w:proofErr w:type="spellStart"/>
      <w:r w:rsidR="00F90A71">
        <w:rPr>
          <w:b w:val="0"/>
          <w:bCs w:val="0"/>
        </w:rPr>
        <w:t>StatusDocumento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6"/>
        <w:gridCol w:w="1276"/>
        <w:gridCol w:w="5380"/>
      </w:tblGrid>
      <w:tr w:rsidR="00B47359" w14:paraId="1C7A3F6A" w14:textId="77777777" w:rsidTr="00915BE3">
        <w:tc>
          <w:tcPr>
            <w:tcW w:w="1838" w:type="dxa"/>
            <w:shd w:val="clear" w:color="auto" w:fill="F2F2F2" w:themeFill="background1" w:themeFillShade="F2"/>
          </w:tcPr>
          <w:p w14:paraId="28EC959D" w14:textId="77777777" w:rsidR="00B47359" w:rsidRPr="005D0D6D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D0D6D">
              <w:rPr>
                <w:b/>
                <w:bCs/>
              </w:rPr>
              <w:t>Atributo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7346EEC" w14:textId="77777777" w:rsidR="00B47359" w:rsidRPr="005D0D6D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D0D6D">
              <w:rPr>
                <w:b/>
                <w:bCs/>
              </w:rPr>
              <w:t>Tipo</w:t>
            </w:r>
          </w:p>
        </w:tc>
        <w:tc>
          <w:tcPr>
            <w:tcW w:w="5380" w:type="dxa"/>
            <w:shd w:val="clear" w:color="auto" w:fill="F2F2F2" w:themeFill="background1" w:themeFillShade="F2"/>
          </w:tcPr>
          <w:p w14:paraId="519000C4" w14:textId="77777777" w:rsidR="00B47359" w:rsidRPr="005D0D6D" w:rsidRDefault="00B47359" w:rsidP="00B01921">
            <w:pPr>
              <w:ind w:firstLine="0"/>
              <w:jc w:val="center"/>
              <w:rPr>
                <w:b/>
                <w:bCs/>
              </w:rPr>
            </w:pPr>
            <w:r w:rsidRPr="005D0D6D">
              <w:rPr>
                <w:b/>
                <w:bCs/>
              </w:rPr>
              <w:t>Descrição</w:t>
            </w:r>
          </w:p>
        </w:tc>
      </w:tr>
      <w:tr w:rsidR="00B47359" w14:paraId="6F57D00A" w14:textId="77777777" w:rsidTr="00915BE3">
        <w:tc>
          <w:tcPr>
            <w:tcW w:w="1838" w:type="dxa"/>
          </w:tcPr>
          <w:p w14:paraId="18DF81AE" w14:textId="2866671C" w:rsidR="00B47359" w:rsidRDefault="00F90A71" w:rsidP="00F90A71">
            <w:pPr>
              <w:ind w:firstLine="0"/>
              <w:jc w:val="center"/>
            </w:pPr>
            <w:r>
              <w:t>NAOPREENCHIDO</w:t>
            </w:r>
          </w:p>
        </w:tc>
        <w:tc>
          <w:tcPr>
            <w:tcW w:w="1276" w:type="dxa"/>
          </w:tcPr>
          <w:p w14:paraId="517E9E37" w14:textId="541688DD" w:rsidR="00B47359" w:rsidRDefault="00F90A71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0" w:type="dxa"/>
          </w:tcPr>
          <w:p w14:paraId="0188920E" w14:textId="6AA6B512" w:rsidR="00B47359" w:rsidRDefault="00F90A71" w:rsidP="00F90A71">
            <w:pPr>
              <w:ind w:firstLine="0"/>
              <w:jc w:val="center"/>
            </w:pPr>
            <w:r>
              <w:t>Documento ainda não iniciado.</w:t>
            </w:r>
          </w:p>
        </w:tc>
      </w:tr>
      <w:tr w:rsidR="00B47359" w14:paraId="7C575635" w14:textId="77777777" w:rsidTr="00915BE3">
        <w:tc>
          <w:tcPr>
            <w:tcW w:w="1838" w:type="dxa"/>
          </w:tcPr>
          <w:p w14:paraId="16D50F3D" w14:textId="61EFFF29" w:rsidR="00B47359" w:rsidRDefault="00F90A71" w:rsidP="00F90A71">
            <w:pPr>
              <w:ind w:firstLine="0"/>
              <w:jc w:val="center"/>
            </w:pPr>
            <w:r>
              <w:t>EMANDAMENTO</w:t>
            </w:r>
          </w:p>
        </w:tc>
        <w:tc>
          <w:tcPr>
            <w:tcW w:w="1276" w:type="dxa"/>
          </w:tcPr>
          <w:p w14:paraId="06B66311" w14:textId="015AA22E" w:rsidR="00B47359" w:rsidRDefault="00F90A71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0" w:type="dxa"/>
          </w:tcPr>
          <w:p w14:paraId="1E0336BB" w14:textId="2C8B74C1" w:rsidR="00B47359" w:rsidRDefault="00F90A71" w:rsidP="00F90A71">
            <w:pPr>
              <w:ind w:firstLine="0"/>
              <w:jc w:val="center"/>
            </w:pPr>
            <w:r>
              <w:t>Documento em fase de preenchimento</w:t>
            </w:r>
            <w:r w:rsidR="00B47359">
              <w:t>.</w:t>
            </w:r>
          </w:p>
        </w:tc>
      </w:tr>
      <w:tr w:rsidR="00B47359" w14:paraId="33ED484D" w14:textId="77777777" w:rsidTr="00915BE3">
        <w:tc>
          <w:tcPr>
            <w:tcW w:w="1838" w:type="dxa"/>
          </w:tcPr>
          <w:p w14:paraId="3D932AE3" w14:textId="34A95534" w:rsidR="00B47359" w:rsidRDefault="00F90A71" w:rsidP="00F90A71">
            <w:pPr>
              <w:ind w:firstLine="0"/>
              <w:jc w:val="center"/>
            </w:pPr>
            <w:r>
              <w:t>FINALIZADO</w:t>
            </w:r>
          </w:p>
        </w:tc>
        <w:tc>
          <w:tcPr>
            <w:tcW w:w="1276" w:type="dxa"/>
          </w:tcPr>
          <w:p w14:paraId="51E11537" w14:textId="62C794EA" w:rsidR="00B47359" w:rsidRDefault="00F90A71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0" w:type="dxa"/>
          </w:tcPr>
          <w:p w14:paraId="42F7B526" w14:textId="4C50B4C7" w:rsidR="00B47359" w:rsidRDefault="00F90A71" w:rsidP="00F90A71">
            <w:pPr>
              <w:ind w:firstLine="0"/>
              <w:jc w:val="center"/>
            </w:pPr>
            <w:r>
              <w:t>Documento finalizado e validado</w:t>
            </w:r>
            <w:r w:rsidR="00B47359">
              <w:t>.</w:t>
            </w:r>
          </w:p>
        </w:tc>
      </w:tr>
      <w:tr w:rsidR="00F90A71" w14:paraId="5CC013E5" w14:textId="77777777" w:rsidTr="00915BE3">
        <w:tc>
          <w:tcPr>
            <w:tcW w:w="1838" w:type="dxa"/>
          </w:tcPr>
          <w:p w14:paraId="51E91986" w14:textId="6D4DB5B2" w:rsidR="00F90A71" w:rsidRDefault="00F90A71" w:rsidP="00F90A71">
            <w:pPr>
              <w:ind w:firstLine="0"/>
              <w:jc w:val="center"/>
            </w:pPr>
            <w:r>
              <w:t>ALTERADO</w:t>
            </w:r>
          </w:p>
        </w:tc>
        <w:tc>
          <w:tcPr>
            <w:tcW w:w="1276" w:type="dxa"/>
          </w:tcPr>
          <w:p w14:paraId="768509F6" w14:textId="1D10752F" w:rsidR="00F90A71" w:rsidRDefault="00F90A71" w:rsidP="00F90A71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0" w:type="dxa"/>
          </w:tcPr>
          <w:p w14:paraId="68DC0BDD" w14:textId="4CF6DE34" w:rsidR="00F90A71" w:rsidRDefault="00F90A71" w:rsidP="00F90A71">
            <w:pPr>
              <w:ind w:firstLine="0"/>
              <w:jc w:val="center"/>
            </w:pPr>
            <w:r>
              <w:t>Documento alterado após finalização.</w:t>
            </w:r>
          </w:p>
        </w:tc>
      </w:tr>
    </w:tbl>
    <w:p w14:paraId="1AB00E7F" w14:textId="4474CFDA" w:rsidR="00427CB0" w:rsidRDefault="00B47359" w:rsidP="00FB74F6">
      <w:pPr>
        <w:ind w:firstLine="0"/>
        <w:rPr>
          <w:sz w:val="22"/>
          <w:szCs w:val="18"/>
        </w:rPr>
      </w:pPr>
      <w:r w:rsidRPr="00A36532">
        <w:rPr>
          <w:sz w:val="22"/>
          <w:szCs w:val="18"/>
        </w:rPr>
        <w:t>Fonte: Elaborad</w:t>
      </w:r>
      <w:r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>
        <w:rPr>
          <w:sz w:val="22"/>
          <w:szCs w:val="18"/>
        </w:rPr>
        <w:t>.</w:t>
      </w:r>
    </w:p>
    <w:p w14:paraId="205698C9" w14:textId="77777777" w:rsidR="00851C23" w:rsidRPr="002561D4" w:rsidRDefault="00851C23" w:rsidP="001E11F3">
      <w:pPr>
        <w:ind w:firstLine="0"/>
        <w:jc w:val="center"/>
        <w:rPr>
          <w:sz w:val="28"/>
          <w:szCs w:val="22"/>
          <w:u w:val="single"/>
        </w:rPr>
      </w:pPr>
    </w:p>
    <w:p w14:paraId="4529AE48" w14:textId="06C7DCC2" w:rsidR="00B47359" w:rsidRPr="00427CB0" w:rsidRDefault="00F90A71" w:rsidP="00B47359">
      <w:r w:rsidRPr="00F90A71">
        <w:t xml:space="preserve">A classe </w:t>
      </w:r>
      <w:r>
        <w:t>“</w:t>
      </w:r>
      <w:proofErr w:type="spellStart"/>
      <w:r w:rsidRPr="00F90A71">
        <w:t>FluxoDocumentos</w:t>
      </w:r>
      <w:proofErr w:type="spellEnd"/>
      <w:r>
        <w:t>” (Quadro8)</w:t>
      </w:r>
      <w:r w:rsidRPr="00F90A71">
        <w:t xml:space="preserve"> organiza os documentos em etapas ou processos específicos de trabalho, como uma ordem de serviço. Essa estrutura permite que vários documentos sejam agrupados logicamente, facilitando a rastreabilidade e a execução sequencial de atividades.</w:t>
      </w:r>
    </w:p>
    <w:p w14:paraId="0A1E0446" w14:textId="25C28EEC" w:rsidR="00427CB0" w:rsidRPr="00B47359" w:rsidRDefault="00B47359" w:rsidP="00FB74F6">
      <w:pPr>
        <w:pStyle w:val="Legenda"/>
        <w:jc w:val="both"/>
        <w:rPr>
          <w:b w:val="0"/>
          <w:bCs w:val="0"/>
        </w:rPr>
      </w:pPr>
      <w:bookmarkStart w:id="54" w:name="_Toc18342507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01FC2">
        <w:rPr>
          <w:noProof/>
        </w:rPr>
        <w:t>8</w:t>
      </w:r>
      <w:r>
        <w:rPr>
          <w:noProof/>
        </w:rPr>
        <w:fldChar w:fldCharType="end"/>
      </w:r>
      <w:r>
        <w:t xml:space="preserve"> - </w:t>
      </w:r>
      <w:r w:rsidRPr="00E260B4">
        <w:rPr>
          <w:b w:val="0"/>
          <w:bCs w:val="0"/>
        </w:rPr>
        <w:t xml:space="preserve">Descrição Classe </w:t>
      </w:r>
      <w:bookmarkEnd w:id="54"/>
      <w:proofErr w:type="spellStart"/>
      <w:r w:rsidR="00F90A71">
        <w:rPr>
          <w:b w:val="0"/>
          <w:bCs w:val="0"/>
        </w:rPr>
        <w:t>FluxoDocumentos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9"/>
        <w:gridCol w:w="1984"/>
        <w:gridCol w:w="4530"/>
      </w:tblGrid>
      <w:tr w:rsidR="00C528A3" w14:paraId="3A623784" w14:textId="77777777" w:rsidTr="00915BE3">
        <w:tc>
          <w:tcPr>
            <w:tcW w:w="1980" w:type="dxa"/>
            <w:shd w:val="clear" w:color="auto" w:fill="F2F2F2" w:themeFill="background1" w:themeFillShade="F2"/>
          </w:tcPr>
          <w:p w14:paraId="2B0DDC1A" w14:textId="77777777" w:rsidR="00C528A3" w:rsidRPr="00C15725" w:rsidRDefault="00C528A3" w:rsidP="00C15725">
            <w:pPr>
              <w:ind w:firstLine="0"/>
              <w:jc w:val="center"/>
              <w:rPr>
                <w:b/>
                <w:bCs/>
              </w:rPr>
            </w:pPr>
            <w:r w:rsidRPr="00C15725">
              <w:rPr>
                <w:b/>
                <w:bCs/>
              </w:rPr>
              <w:t>Atributo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C1A643" w14:textId="77777777" w:rsidR="00C528A3" w:rsidRPr="00C15725" w:rsidRDefault="00C528A3" w:rsidP="00C15725">
            <w:pPr>
              <w:ind w:firstLine="0"/>
              <w:jc w:val="center"/>
              <w:rPr>
                <w:b/>
                <w:bCs/>
              </w:rPr>
            </w:pPr>
            <w:r w:rsidRPr="00C15725">
              <w:rPr>
                <w:b/>
                <w:bCs/>
              </w:rPr>
              <w:t>Tipo</w:t>
            </w:r>
          </w:p>
        </w:tc>
        <w:tc>
          <w:tcPr>
            <w:tcW w:w="4530" w:type="dxa"/>
            <w:shd w:val="clear" w:color="auto" w:fill="F2F2F2" w:themeFill="background1" w:themeFillShade="F2"/>
          </w:tcPr>
          <w:p w14:paraId="191449DC" w14:textId="77777777" w:rsidR="00C528A3" w:rsidRPr="00C15725" w:rsidRDefault="00C528A3" w:rsidP="00C15725">
            <w:pPr>
              <w:ind w:firstLine="0"/>
              <w:jc w:val="center"/>
              <w:rPr>
                <w:b/>
                <w:bCs/>
              </w:rPr>
            </w:pPr>
            <w:r w:rsidRPr="00C15725">
              <w:rPr>
                <w:b/>
                <w:bCs/>
              </w:rPr>
              <w:t>Descrição</w:t>
            </w:r>
          </w:p>
        </w:tc>
      </w:tr>
      <w:tr w:rsidR="00C528A3" w14:paraId="1166C807" w14:textId="77777777" w:rsidTr="00915BE3">
        <w:tc>
          <w:tcPr>
            <w:tcW w:w="1980" w:type="dxa"/>
          </w:tcPr>
          <w:p w14:paraId="64F89E70" w14:textId="1DDAA3B6" w:rsidR="00C528A3" w:rsidRDefault="00F90A71" w:rsidP="002561D4">
            <w:pPr>
              <w:ind w:firstLine="0"/>
              <w:jc w:val="center"/>
            </w:pPr>
            <w:r>
              <w:t>id</w:t>
            </w:r>
          </w:p>
        </w:tc>
        <w:tc>
          <w:tcPr>
            <w:tcW w:w="1984" w:type="dxa"/>
          </w:tcPr>
          <w:p w14:paraId="30E32693" w14:textId="77777777" w:rsidR="00C528A3" w:rsidRDefault="00C528A3" w:rsidP="002561D4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530" w:type="dxa"/>
          </w:tcPr>
          <w:p w14:paraId="154BA0DC" w14:textId="145D740E" w:rsidR="00C528A3" w:rsidRDefault="002561D4" w:rsidP="002561D4">
            <w:pPr>
              <w:ind w:firstLine="0"/>
              <w:jc w:val="center"/>
            </w:pPr>
            <w:r>
              <w:t>Identificador único de fluxo.</w:t>
            </w:r>
          </w:p>
        </w:tc>
      </w:tr>
      <w:tr w:rsidR="00C528A3" w14:paraId="36908B5E" w14:textId="77777777" w:rsidTr="00915BE3">
        <w:tc>
          <w:tcPr>
            <w:tcW w:w="1980" w:type="dxa"/>
          </w:tcPr>
          <w:p w14:paraId="2F147F8C" w14:textId="59FE8D6A" w:rsidR="00C528A3" w:rsidRDefault="00F90A71" w:rsidP="002561D4">
            <w:pPr>
              <w:ind w:firstLine="0"/>
              <w:jc w:val="center"/>
            </w:pPr>
            <w:proofErr w:type="spellStart"/>
            <w:r>
              <w:t>nomeFluxo</w:t>
            </w:r>
            <w:proofErr w:type="spellEnd"/>
          </w:p>
        </w:tc>
        <w:tc>
          <w:tcPr>
            <w:tcW w:w="1984" w:type="dxa"/>
          </w:tcPr>
          <w:p w14:paraId="406DF0E1" w14:textId="77777777" w:rsidR="00C528A3" w:rsidRDefault="00C528A3" w:rsidP="002561D4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530" w:type="dxa"/>
          </w:tcPr>
          <w:p w14:paraId="54BECB78" w14:textId="75A66434" w:rsidR="00C528A3" w:rsidRDefault="00F90A71" w:rsidP="002561D4">
            <w:pPr>
              <w:ind w:firstLine="0"/>
              <w:jc w:val="center"/>
            </w:pPr>
            <w:r w:rsidRPr="00F90A71">
              <w:t>Nome do processo ou atividade representada pelo fluxo.</w:t>
            </w:r>
          </w:p>
        </w:tc>
      </w:tr>
      <w:tr w:rsidR="00C528A3" w14:paraId="63705AAB" w14:textId="77777777" w:rsidTr="00915BE3">
        <w:tc>
          <w:tcPr>
            <w:tcW w:w="1980" w:type="dxa"/>
          </w:tcPr>
          <w:p w14:paraId="623F67A5" w14:textId="45B8D2BD" w:rsidR="00C528A3" w:rsidRDefault="00F90A71" w:rsidP="002561D4">
            <w:pPr>
              <w:ind w:firstLine="0"/>
              <w:jc w:val="center"/>
            </w:pPr>
            <w:proofErr w:type="spellStart"/>
            <w:r>
              <w:t>numeroOrdemServico</w:t>
            </w:r>
            <w:proofErr w:type="spellEnd"/>
          </w:p>
        </w:tc>
        <w:tc>
          <w:tcPr>
            <w:tcW w:w="1984" w:type="dxa"/>
          </w:tcPr>
          <w:p w14:paraId="3577FE42" w14:textId="77777777" w:rsidR="00C528A3" w:rsidRDefault="00C528A3" w:rsidP="002561D4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530" w:type="dxa"/>
          </w:tcPr>
          <w:p w14:paraId="5761F13B" w14:textId="770E2D34" w:rsidR="00C528A3" w:rsidRDefault="00F90A71" w:rsidP="002561D4">
            <w:pPr>
              <w:ind w:firstLine="0"/>
              <w:jc w:val="center"/>
            </w:pPr>
            <w:r w:rsidRPr="00F90A71">
              <w:t>Número de referência da ordem de serviço vinculada ao fluxo.</w:t>
            </w:r>
          </w:p>
        </w:tc>
      </w:tr>
      <w:tr w:rsidR="00F90A71" w14:paraId="0E36E54A" w14:textId="77777777" w:rsidTr="00915BE3">
        <w:tc>
          <w:tcPr>
            <w:tcW w:w="1980" w:type="dxa"/>
          </w:tcPr>
          <w:p w14:paraId="575DE84A" w14:textId="29EB6994" w:rsidR="00F90A71" w:rsidRDefault="00F90A71" w:rsidP="002561D4">
            <w:pPr>
              <w:ind w:firstLine="0"/>
              <w:jc w:val="center"/>
            </w:pPr>
            <w:proofErr w:type="spellStart"/>
            <w:r>
              <w:t>listaDocumentos</w:t>
            </w:r>
            <w:proofErr w:type="spellEnd"/>
          </w:p>
        </w:tc>
        <w:tc>
          <w:tcPr>
            <w:tcW w:w="1984" w:type="dxa"/>
          </w:tcPr>
          <w:p w14:paraId="48A53F77" w14:textId="55B621D1" w:rsidR="00F90A71" w:rsidRDefault="00F90A71" w:rsidP="002561D4">
            <w:pPr>
              <w:ind w:firstLine="0"/>
              <w:jc w:val="center"/>
            </w:pPr>
            <w:proofErr w:type="spellStart"/>
            <w:r>
              <w:t>List</w:t>
            </w:r>
            <w:proofErr w:type="spellEnd"/>
            <w:r>
              <w:t>&lt;Documento&gt;</w:t>
            </w:r>
          </w:p>
        </w:tc>
        <w:tc>
          <w:tcPr>
            <w:tcW w:w="4530" w:type="dxa"/>
          </w:tcPr>
          <w:p w14:paraId="0680973E" w14:textId="681BC112" w:rsidR="00F90A71" w:rsidRDefault="00F90A71" w:rsidP="002561D4">
            <w:pPr>
              <w:ind w:firstLine="0"/>
              <w:jc w:val="center"/>
            </w:pPr>
            <w:r>
              <w:t>Conjunto de documentos relacionados ao fluxo.</w:t>
            </w:r>
          </w:p>
        </w:tc>
      </w:tr>
      <w:tr w:rsidR="00F90A71" w14:paraId="0E12992B" w14:textId="77777777" w:rsidTr="00915BE3">
        <w:tc>
          <w:tcPr>
            <w:tcW w:w="1980" w:type="dxa"/>
          </w:tcPr>
          <w:p w14:paraId="2B775016" w14:textId="2F01EAED" w:rsidR="00F90A71" w:rsidRDefault="00F90A71" w:rsidP="002561D4">
            <w:pPr>
              <w:ind w:firstLine="0"/>
              <w:jc w:val="center"/>
            </w:pPr>
            <w:r>
              <w:t>versão</w:t>
            </w:r>
          </w:p>
        </w:tc>
        <w:tc>
          <w:tcPr>
            <w:tcW w:w="1984" w:type="dxa"/>
          </w:tcPr>
          <w:p w14:paraId="1B48208E" w14:textId="5B0E053B" w:rsidR="00F90A71" w:rsidRDefault="002561D4" w:rsidP="002561D4">
            <w:pPr>
              <w:ind w:firstLine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4530" w:type="dxa"/>
          </w:tcPr>
          <w:p w14:paraId="3915A2C8" w14:textId="4AE96849" w:rsidR="00F90A71" w:rsidRDefault="00F90A71" w:rsidP="002561D4">
            <w:pPr>
              <w:ind w:firstLine="0"/>
              <w:jc w:val="center"/>
            </w:pPr>
            <w:r>
              <w:t>Número da versão atual do fluxo.</w:t>
            </w:r>
          </w:p>
        </w:tc>
      </w:tr>
    </w:tbl>
    <w:p w14:paraId="29BAD6D8" w14:textId="70ED5DC9" w:rsidR="00FD158B" w:rsidRPr="00A36532" w:rsidRDefault="00FD158B" w:rsidP="00FB74F6">
      <w:pPr>
        <w:ind w:firstLine="0"/>
      </w:pPr>
      <w:r w:rsidRPr="00A36532">
        <w:rPr>
          <w:sz w:val="22"/>
          <w:szCs w:val="18"/>
        </w:rPr>
        <w:t>Fonte: Elaborad</w:t>
      </w:r>
      <w:r w:rsidR="00ED23F2">
        <w:rPr>
          <w:sz w:val="22"/>
          <w:szCs w:val="18"/>
        </w:rPr>
        <w:t>a</w:t>
      </w:r>
      <w:r w:rsidRPr="00A36532">
        <w:rPr>
          <w:sz w:val="22"/>
          <w:szCs w:val="18"/>
        </w:rPr>
        <w:t xml:space="preserve"> pelos autores</w:t>
      </w:r>
      <w:r w:rsidR="00ED23F2">
        <w:rPr>
          <w:sz w:val="22"/>
          <w:szCs w:val="18"/>
        </w:rPr>
        <w:t>.</w:t>
      </w:r>
    </w:p>
    <w:p w14:paraId="7960F0C8" w14:textId="77777777" w:rsidR="00CC5D33" w:rsidRPr="00ED23F2" w:rsidRDefault="00CC5D33" w:rsidP="002561D4">
      <w:pPr>
        <w:ind w:firstLine="0"/>
      </w:pPr>
    </w:p>
    <w:p w14:paraId="4967EF5C" w14:textId="1708A5F2" w:rsidR="000959C0" w:rsidRPr="00290862" w:rsidRDefault="0098235B" w:rsidP="000959C0">
      <w:pPr>
        <w:pStyle w:val="Ttulo2"/>
        <w:numPr>
          <w:ilvl w:val="0"/>
          <w:numId w:val="0"/>
        </w:numPr>
        <w:rPr>
          <w:color w:val="000000" w:themeColor="text1"/>
          <w:szCs w:val="24"/>
        </w:rPr>
      </w:pPr>
      <w:bookmarkStart w:id="55" w:name="_Toc182237772"/>
      <w:r w:rsidRPr="00290862">
        <w:rPr>
          <w:color w:val="000000" w:themeColor="text1"/>
          <w:szCs w:val="24"/>
        </w:rPr>
        <w:t>3</w:t>
      </w:r>
      <w:r w:rsidR="000959C0" w:rsidRPr="00290862">
        <w:rPr>
          <w:color w:val="000000" w:themeColor="text1"/>
          <w:szCs w:val="24"/>
        </w:rPr>
        <w:t>.</w:t>
      </w:r>
      <w:r w:rsidR="00BC263E" w:rsidRPr="00290862">
        <w:rPr>
          <w:color w:val="000000" w:themeColor="text1"/>
          <w:szCs w:val="24"/>
        </w:rPr>
        <w:t>3</w:t>
      </w:r>
      <w:r w:rsidR="00EA72F9" w:rsidRPr="00290862">
        <w:rPr>
          <w:color w:val="000000" w:themeColor="text1"/>
          <w:szCs w:val="24"/>
        </w:rPr>
        <w:tab/>
      </w:r>
      <w:r w:rsidR="000959C0" w:rsidRPr="00290862">
        <w:rPr>
          <w:color w:val="000000" w:themeColor="text1"/>
          <w:szCs w:val="24"/>
        </w:rPr>
        <w:t>Definição dos Atores</w:t>
      </w:r>
      <w:bookmarkEnd w:id="55"/>
    </w:p>
    <w:p w14:paraId="41C33A48" w14:textId="295761F5" w:rsidR="00977C90" w:rsidRPr="002376FE" w:rsidRDefault="00ED23F2" w:rsidP="00ED23F2">
      <w:pPr>
        <w:pStyle w:val="paragraph"/>
        <w:spacing w:beforeAutospacing="0" w:after="0" w:afterAutospacing="0" w:line="360" w:lineRule="auto"/>
        <w:ind w:firstLine="850"/>
        <w:jc w:val="both"/>
        <w:rPr>
          <w:color w:val="FF0000"/>
        </w:rPr>
      </w:pPr>
      <w:r w:rsidRPr="00D317CB">
        <w:rPr>
          <w:color w:val="000000" w:themeColor="text1"/>
        </w:rPr>
        <w:t xml:space="preserve">Conforme </w:t>
      </w:r>
      <w:r w:rsidR="002376FE" w:rsidRPr="002376FE">
        <w:rPr>
          <w:color w:val="000000" w:themeColor="text1"/>
        </w:rPr>
        <w:t>apresentado</w:t>
      </w:r>
      <w:r w:rsidRPr="002376FE">
        <w:rPr>
          <w:color w:val="000000" w:themeColor="text1"/>
        </w:rPr>
        <w:t xml:space="preserve"> </w:t>
      </w:r>
      <w:r w:rsidRPr="00D317CB">
        <w:rPr>
          <w:color w:val="000000" w:themeColor="text1"/>
        </w:rPr>
        <w:t xml:space="preserve">na Figura </w:t>
      </w:r>
      <w:r>
        <w:rPr>
          <w:color w:val="000000" w:themeColor="text1"/>
        </w:rPr>
        <w:t>9</w:t>
      </w:r>
      <w:r w:rsidRPr="00D317CB">
        <w:rPr>
          <w:color w:val="000000" w:themeColor="text1"/>
        </w:rPr>
        <w:t xml:space="preserve">, a definição estrutural no diagrama de classes para o diagrama de atores evita o uso de herança. Essa escolha é fundamentada nos princípios do </w:t>
      </w:r>
      <w:r w:rsidRPr="00496D71">
        <w:rPr>
          <w:i/>
          <w:iCs/>
          <w:color w:val="000000" w:themeColor="text1"/>
        </w:rPr>
        <w:t>SOLID</w:t>
      </w:r>
      <w:r w:rsidR="00F57232">
        <w:rPr>
          <w:rStyle w:val="Refdenotaderodap"/>
        </w:rPr>
        <w:footnoteReference w:id="1"/>
      </w:r>
      <w:r w:rsidRPr="00D317CB">
        <w:rPr>
          <w:color w:val="000000" w:themeColor="text1"/>
        </w:rPr>
        <w:t xml:space="preserve">, em especial no Princípio da Substituição de </w:t>
      </w:r>
      <w:proofErr w:type="spellStart"/>
      <w:r w:rsidRPr="00D317CB">
        <w:rPr>
          <w:color w:val="000000" w:themeColor="text1"/>
        </w:rPr>
        <w:t>Liskov</w:t>
      </w:r>
      <w:proofErr w:type="spellEnd"/>
      <w:r w:rsidRPr="00D317CB">
        <w:rPr>
          <w:color w:val="000000" w:themeColor="text1"/>
        </w:rPr>
        <w:t xml:space="preserve"> (LSP) e no Princípio de </w:t>
      </w:r>
      <w:r w:rsidRPr="00D317CB">
        <w:rPr>
          <w:color w:val="000000" w:themeColor="text1"/>
        </w:rPr>
        <w:lastRenderedPageBreak/>
        <w:t xml:space="preserve">Segregação de Interfaces (ISP). De acordo com esses princípios, deve-se priorizar o uso da composição em vez da herança, pois a composição oferece maior flexibilidade e modularidade. Além disso, </w:t>
      </w:r>
      <w:r w:rsidRPr="00611054">
        <w:rPr>
          <w:color w:val="000000" w:themeColor="text1"/>
        </w:rPr>
        <w:t xml:space="preserve">essa abordagem reduz o acoplamento entre as classes, mantendo a coesão e a consistência do sistema (Aniche, 2011). </w:t>
      </w:r>
    </w:p>
    <w:p w14:paraId="01A25141" w14:textId="6BF6B1B0" w:rsidR="00FB74F6" w:rsidRPr="002C346D" w:rsidRDefault="00927423" w:rsidP="001E11F3">
      <w:r w:rsidRPr="00927423">
        <w:t xml:space="preserve">Na Figura 9 também é apresentada a classe </w:t>
      </w:r>
      <w:proofErr w:type="spellStart"/>
      <w:r w:rsidRPr="00927423">
        <w:t>TipoUsuario</w:t>
      </w:r>
      <w:proofErr w:type="spellEnd"/>
      <w:r w:rsidRPr="00927423">
        <w:t>, classificada como um estereótipo do tipo &lt;&lt;</w:t>
      </w:r>
      <w:proofErr w:type="spellStart"/>
      <w:r w:rsidRPr="00927423">
        <w:t>enumeration</w:t>
      </w:r>
      <w:proofErr w:type="spellEnd"/>
      <w:r w:rsidRPr="00927423">
        <w:t>&gt;&gt;. Conforme descrito por Guedes (2018, p. 171), “essa classe lista todos os valores válidos que um tipo de dados pode assumir”. No contexto do SMD, a entidade “Usuário” pode assumir os valores: “Administrador”, “Gestor” e “Colaborador”. Essa enumeração define os papéis hierárquicos e as permissões específicas de cada perfil dentro do sistema, garantindo uma separação clara de responsabilidades no ambiente corporativo.</w:t>
      </w:r>
    </w:p>
    <w:p w14:paraId="2B3FEC5D" w14:textId="716D5017" w:rsidR="00655CCE" w:rsidRDefault="00A94858" w:rsidP="00FB74F6">
      <w:pPr>
        <w:pStyle w:val="Legenda"/>
        <w:jc w:val="left"/>
        <w:rPr>
          <w:szCs w:val="24"/>
        </w:rPr>
      </w:pPr>
      <w:bookmarkStart w:id="56" w:name="_Toc1837615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1FC2"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 w:rsidR="00655CCE">
        <w:rPr>
          <w:noProof/>
        </w:rPr>
        <w:t xml:space="preserve"> </w:t>
      </w:r>
      <w:r w:rsidR="00655CCE" w:rsidRPr="00655CCE">
        <w:rPr>
          <w:b w:val="0"/>
          <w:bCs w:val="0"/>
          <w:noProof/>
        </w:rPr>
        <w:t>Atores do Sistema</w:t>
      </w:r>
      <w:bookmarkEnd w:id="56"/>
    </w:p>
    <w:p w14:paraId="39893183" w14:textId="397E9A7A" w:rsidR="00297663" w:rsidRDefault="00927423" w:rsidP="00927423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927423">
        <w:rPr>
          <w:noProof/>
          <w:szCs w:val="24"/>
        </w:rPr>
        <w:drawing>
          <wp:inline distT="0" distB="0" distL="0" distR="0" wp14:anchorId="7BC06A97" wp14:editId="4DDBB5BB">
            <wp:extent cx="5410200" cy="3752850"/>
            <wp:effectExtent l="0" t="0" r="0" b="0"/>
            <wp:docPr id="13904382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2868" w14:textId="79EDF97D" w:rsidR="00C35A9C" w:rsidRDefault="00C35A9C" w:rsidP="00FB74F6">
      <w:pPr>
        <w:ind w:firstLine="0"/>
        <w:jc w:val="left"/>
        <w:rPr>
          <w:szCs w:val="24"/>
        </w:rPr>
      </w:pPr>
      <w:r w:rsidRPr="000F55F0">
        <w:rPr>
          <w:sz w:val="22"/>
          <w:szCs w:val="18"/>
        </w:rPr>
        <w:t>Fonte: Elaborad</w:t>
      </w:r>
      <w:r w:rsidR="00ED23F2" w:rsidRPr="000F55F0">
        <w:rPr>
          <w:sz w:val="22"/>
          <w:szCs w:val="18"/>
        </w:rPr>
        <w:t>a</w:t>
      </w:r>
      <w:r w:rsidRPr="000F55F0">
        <w:rPr>
          <w:sz w:val="22"/>
          <w:szCs w:val="18"/>
        </w:rPr>
        <w:t xml:space="preserve"> pelos autores</w:t>
      </w:r>
      <w:r w:rsidR="00ED23F2" w:rsidRPr="000F55F0">
        <w:rPr>
          <w:sz w:val="22"/>
          <w:szCs w:val="18"/>
        </w:rPr>
        <w:t>.</w:t>
      </w:r>
      <w:r>
        <w:br/>
      </w:r>
    </w:p>
    <w:p w14:paraId="1F406DB9" w14:textId="77777777" w:rsidR="00927423" w:rsidRDefault="00927423" w:rsidP="00290862">
      <w:pPr>
        <w:rPr>
          <w:szCs w:val="24"/>
        </w:rPr>
      </w:pPr>
      <w:r w:rsidRPr="00927423">
        <w:rPr>
          <w:szCs w:val="24"/>
        </w:rPr>
        <w:t xml:space="preserve">O ator </w:t>
      </w:r>
      <w:proofErr w:type="spellStart"/>
      <w:r w:rsidRPr="00927423">
        <w:rPr>
          <w:szCs w:val="24"/>
        </w:rPr>
        <w:t>usuario</w:t>
      </w:r>
      <w:proofErr w:type="spellEnd"/>
      <w:r w:rsidRPr="00927423">
        <w:rPr>
          <w:szCs w:val="24"/>
        </w:rPr>
        <w:t xml:space="preserve"> (Figura 9) representa de forma genérica todos os perfis cadastrados na aplicação, abrangendo os papéis de Administrador, Gestor e Colaborador. Este ator serve como abstração para os diferentes tipos de interação que os usuários humanos terão com o sistema, sendo base para a extensão das funcionalidades específicas de cada perfil. Ele encapsula as permissões e interações fundamentais exigidas pelos diversos fluxos operacionais das pequenas e médias empresas que utilizam o SMD.</w:t>
      </w:r>
    </w:p>
    <w:p w14:paraId="4B2EA122" w14:textId="77777777" w:rsidR="00927423" w:rsidRDefault="00927423" w:rsidP="00290862">
      <w:pPr>
        <w:rPr>
          <w:szCs w:val="24"/>
        </w:rPr>
      </w:pPr>
      <w:r w:rsidRPr="00927423">
        <w:rPr>
          <w:szCs w:val="24"/>
        </w:rPr>
        <w:lastRenderedPageBreak/>
        <w:t>O ator administrador é responsável por manter o controle geral do sistema. Suas atividades envolvem o cadastro e exclusão de usuários, controle de permissões, definição de fluxos de documentos e supervisão da integridade da base de dados. O Administrador possui o nível máximo de acesso, garantindo a manutenção, configuração e suporte técnico à estrutura do sistema como um todo.</w:t>
      </w:r>
    </w:p>
    <w:p w14:paraId="3106121A" w14:textId="77777777" w:rsidR="00927423" w:rsidRDefault="00927423" w:rsidP="00290862">
      <w:pPr>
        <w:rPr>
          <w:szCs w:val="24"/>
        </w:rPr>
      </w:pPr>
      <w:r w:rsidRPr="00927423">
        <w:rPr>
          <w:szCs w:val="24"/>
        </w:rPr>
        <w:t>O ator gestor representa o profissional encarregado de supervisionar os fluxos de trabalho e acompanhar a execução de processos documentais dentro da empresa. Suas ações incluem o monitoramento do status dos documentos, acompanhamento das atividades dos colaboradores, geração de relatórios de progresso e validação dos dados registrados. O Gestor é um elo entre a operação e a tomada de decisão estratégica.</w:t>
      </w:r>
    </w:p>
    <w:p w14:paraId="66A082A0" w14:textId="77777777" w:rsidR="00927423" w:rsidRDefault="00927423" w:rsidP="001A2DE8">
      <w:pPr>
        <w:rPr>
          <w:szCs w:val="24"/>
        </w:rPr>
      </w:pPr>
      <w:r w:rsidRPr="00927423">
        <w:rPr>
          <w:szCs w:val="24"/>
        </w:rPr>
        <w:t>O ator colaborador é o usuário responsável pela execução direta das tarefas operacionais no sistema. Ele tem como principal função o preenchimento dos campos dos documentos aos quais está vinculado dentro dos fluxos estabelecidos. O Colaborador não possui acesso a relatórios gerenciais nem a configurações administrativas, atuando essencialmente na linha de frente da digitalização e inserção de dados.</w:t>
      </w:r>
    </w:p>
    <w:p w14:paraId="0B32C5D2" w14:textId="1465EAE8" w:rsidR="00C35A9C" w:rsidRPr="00793551" w:rsidRDefault="00927423" w:rsidP="00927423">
      <w:pPr>
        <w:rPr>
          <w:szCs w:val="24"/>
        </w:rPr>
      </w:pPr>
      <w:r w:rsidRPr="00927423">
        <w:rPr>
          <w:szCs w:val="24"/>
        </w:rPr>
        <w:t>O ator Sistema, por sua vez, representa a aplicação como entidade técnica. Ele é responsável pela execução automática das regras de negócio, autenticação de usuários, controle de versões, validação de permissões, armazenamento e recuperação de dados. O Sistema é o agente que operacionaliza as interações entre os diferentes usuários e garante o funcionamento da lógica interna definida durante o desenvolvimento da aplicação.</w:t>
      </w:r>
    </w:p>
    <w:p w14:paraId="505E4F26" w14:textId="77777777" w:rsidR="009866CE" w:rsidRDefault="009866CE" w:rsidP="00326C98">
      <w:pPr>
        <w:ind w:firstLine="0"/>
      </w:pPr>
    </w:p>
    <w:p w14:paraId="02BC9F5F" w14:textId="4332A9BA" w:rsidR="00EA5F9A" w:rsidRPr="009866CE" w:rsidRDefault="006C04EC" w:rsidP="009866CE">
      <w:pPr>
        <w:pStyle w:val="Ttulo2"/>
        <w:numPr>
          <w:ilvl w:val="0"/>
          <w:numId w:val="0"/>
        </w:numPr>
        <w:rPr>
          <w:szCs w:val="24"/>
        </w:rPr>
      </w:pPr>
      <w:bookmarkStart w:id="57" w:name="_Toc253375267"/>
      <w:bookmarkStart w:id="58" w:name="_Toc311655770"/>
      <w:bookmarkStart w:id="59" w:name="_Toc311656242"/>
      <w:bookmarkStart w:id="60" w:name="_Toc311656324"/>
      <w:bookmarkStart w:id="61" w:name="_Toc311656591"/>
      <w:bookmarkStart w:id="62" w:name="_Toc311676941"/>
      <w:bookmarkStart w:id="63" w:name="_Toc311677309"/>
      <w:bookmarkStart w:id="64" w:name="_Toc356377170"/>
      <w:bookmarkStart w:id="65" w:name="_Toc182237773"/>
      <w:r>
        <w:rPr>
          <w:szCs w:val="24"/>
        </w:rPr>
        <w:t>3.</w:t>
      </w:r>
      <w:r w:rsidR="00BC263E">
        <w:rPr>
          <w:szCs w:val="24"/>
        </w:rPr>
        <w:t>4</w:t>
      </w:r>
      <w:r w:rsidR="00EA72F9">
        <w:rPr>
          <w:szCs w:val="24"/>
        </w:rPr>
        <w:tab/>
      </w:r>
      <w:r w:rsidRPr="006C04EC">
        <w:rPr>
          <w:szCs w:val="24"/>
        </w:rPr>
        <w:t>Lista de Casos de Uso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A17E262" w14:textId="2C320BF3" w:rsidR="00326C98" w:rsidRDefault="00326C98" w:rsidP="00326C98">
      <w:r w:rsidRPr="00611054">
        <w:rPr>
          <w:color w:val="000000" w:themeColor="text1"/>
        </w:rPr>
        <w:t>Guedes (201</w:t>
      </w:r>
      <w:r w:rsidR="00390696" w:rsidRPr="00611054">
        <w:rPr>
          <w:color w:val="000000" w:themeColor="text1"/>
        </w:rPr>
        <w:t>8</w:t>
      </w:r>
      <w:r w:rsidRPr="00611054">
        <w:rPr>
          <w:color w:val="000000" w:themeColor="text1"/>
        </w:rPr>
        <w:t xml:space="preserve">, p. </w:t>
      </w:r>
      <w:r w:rsidR="00390696" w:rsidRPr="00611054">
        <w:rPr>
          <w:color w:val="000000" w:themeColor="text1"/>
        </w:rPr>
        <w:t>63</w:t>
      </w:r>
      <w:r w:rsidRPr="00611054">
        <w:rPr>
          <w:color w:val="000000" w:themeColor="text1"/>
        </w:rPr>
        <w:t>) destaca que os casos de uso visam identificar tanto os usuários do sistema quanto os requisitos necessários, definindo "serviços, tarefas ou funcionalidades identificados como necessários ao software e que podem ser utilizados de alguma maneira pelos atores que interagem com o sistema". Para assegurar uma compreensão completa do funcionamento do sistema, foram elaboradas duas listas</w:t>
      </w:r>
      <w:r w:rsidR="00F55972" w:rsidRPr="00611054">
        <w:rPr>
          <w:color w:val="000000" w:themeColor="text1"/>
        </w:rPr>
        <w:t>. A primeira</w:t>
      </w:r>
      <w:r w:rsidRPr="00611054">
        <w:rPr>
          <w:color w:val="000000" w:themeColor="text1"/>
        </w:rPr>
        <w:t xml:space="preserve"> </w:t>
      </w:r>
      <w:r w:rsidR="00F55972" w:rsidRPr="00611054">
        <w:rPr>
          <w:color w:val="000000" w:themeColor="text1"/>
        </w:rPr>
        <w:t>apresenta</w:t>
      </w:r>
      <w:r w:rsidRPr="00611054">
        <w:rPr>
          <w:color w:val="000000" w:themeColor="text1"/>
        </w:rPr>
        <w:t xml:space="preserve"> todas as mensagens que o sistema retornará </w:t>
      </w:r>
      <w:r>
        <w:t>(Quadro 1</w:t>
      </w:r>
      <w:r w:rsidR="00F55AE1">
        <w:t>8</w:t>
      </w:r>
      <w:r>
        <w:t xml:space="preserve">) e </w:t>
      </w:r>
      <w:r w:rsidR="00F55972">
        <w:t xml:space="preserve">a </w:t>
      </w:r>
      <w:r>
        <w:t>outra</w:t>
      </w:r>
      <w:r w:rsidR="00F55972">
        <w:t>,</w:t>
      </w:r>
      <w:r>
        <w:t xml:space="preserve"> os requisitos de casos de uso (Quadro 1</w:t>
      </w:r>
      <w:r w:rsidR="00F55AE1">
        <w:t>9</w:t>
      </w:r>
      <w:r>
        <w:t>).</w:t>
      </w:r>
    </w:p>
    <w:p w14:paraId="1154B294" w14:textId="4D7867A1" w:rsidR="00326C98" w:rsidRDefault="00326C98" w:rsidP="00326C98">
      <w:r>
        <w:t>A lista de mensagens inclui as principais respostas que o sistema fornecerá durante a execução dos casos de uso, ou seja, durante a interação do usuário com as funcionalidades do sistema. O Quadro 1</w:t>
      </w:r>
      <w:r w:rsidR="00F55AE1">
        <w:t>8</w:t>
      </w:r>
      <w:r>
        <w:t xml:space="preserve"> apresenta a lista completa das mensagens do sistema </w:t>
      </w:r>
      <w:r w:rsidR="00E80242">
        <w:t>SMD</w:t>
      </w:r>
      <w:r>
        <w:t>.</w:t>
      </w:r>
    </w:p>
    <w:p w14:paraId="0818AF0C" w14:textId="77777777" w:rsidR="00326C98" w:rsidRDefault="00326C98" w:rsidP="003E7B74">
      <w:pPr>
        <w:ind w:firstLine="0"/>
        <w:rPr>
          <w:szCs w:val="24"/>
        </w:rPr>
      </w:pPr>
    </w:p>
    <w:p w14:paraId="0AE08660" w14:textId="77777777" w:rsidR="00E80242" w:rsidRDefault="00E80242" w:rsidP="00FB74F6">
      <w:pPr>
        <w:pStyle w:val="Legenda"/>
        <w:jc w:val="both"/>
      </w:pPr>
      <w:bookmarkStart w:id="66" w:name="_Toc183425081"/>
    </w:p>
    <w:p w14:paraId="5FA06ADC" w14:textId="21E577DE" w:rsidR="00A75014" w:rsidRPr="00326C98" w:rsidRDefault="00A75014" w:rsidP="00FB74F6">
      <w:pPr>
        <w:pStyle w:val="Legenda"/>
        <w:jc w:val="both"/>
      </w:pPr>
      <w:r>
        <w:lastRenderedPageBreak/>
        <w:t xml:space="preserve">Quadro </w:t>
      </w:r>
      <w:r w:rsidR="00F55AE1">
        <w:fldChar w:fldCharType="begin"/>
      </w:r>
      <w:r w:rsidR="00F55AE1">
        <w:instrText xml:space="preserve"> SEQ Quadro \* ARABIC </w:instrText>
      </w:r>
      <w:r w:rsidR="00F55AE1">
        <w:fldChar w:fldCharType="separate"/>
      </w:r>
      <w:r w:rsidR="00501FC2">
        <w:rPr>
          <w:noProof/>
        </w:rPr>
        <w:t>9</w:t>
      </w:r>
      <w:r w:rsidR="00F55AE1">
        <w:rPr>
          <w:noProof/>
        </w:rPr>
        <w:fldChar w:fldCharType="end"/>
      </w:r>
      <w:r>
        <w:t xml:space="preserve"> - </w:t>
      </w:r>
      <w:r w:rsidRPr="006957EF">
        <w:rPr>
          <w:b w:val="0"/>
          <w:bCs w:val="0"/>
        </w:rPr>
        <w:t xml:space="preserve">Lista de </w:t>
      </w:r>
      <w:r w:rsidR="00326C98">
        <w:rPr>
          <w:b w:val="0"/>
          <w:bCs w:val="0"/>
        </w:rPr>
        <w:t>Mensagens</w:t>
      </w:r>
      <w:bookmarkEnd w:id="66"/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A75014" w14:paraId="64C36C54" w14:textId="77777777" w:rsidTr="00E80242">
        <w:tc>
          <w:tcPr>
            <w:tcW w:w="2122" w:type="dxa"/>
            <w:shd w:val="clear" w:color="auto" w:fill="F2F2F2" w:themeFill="background1" w:themeFillShade="F2"/>
          </w:tcPr>
          <w:p w14:paraId="2B3BDB01" w14:textId="6F0C6D33" w:rsidR="00A75014" w:rsidRPr="00A75014" w:rsidRDefault="00A75014" w:rsidP="00A7501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A75014">
              <w:rPr>
                <w:b/>
                <w:bCs/>
                <w:szCs w:val="24"/>
              </w:rPr>
              <w:t>N° da Mensagem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24D9114" w14:textId="709FDEFB" w:rsidR="00A75014" w:rsidRPr="00A75014" w:rsidRDefault="00A75014" w:rsidP="00A7501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A75014">
              <w:rPr>
                <w:b/>
                <w:bCs/>
                <w:szCs w:val="24"/>
              </w:rPr>
              <w:t>Conteúdo da Mensagem</w:t>
            </w:r>
          </w:p>
        </w:tc>
      </w:tr>
      <w:tr w:rsidR="00E80242" w14:paraId="6C792C60" w14:textId="77777777" w:rsidTr="00E80242">
        <w:tc>
          <w:tcPr>
            <w:tcW w:w="2122" w:type="dxa"/>
          </w:tcPr>
          <w:p w14:paraId="381FB7F8" w14:textId="5685AA1E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Msg 1</w:t>
            </w:r>
          </w:p>
        </w:tc>
        <w:tc>
          <w:tcPr>
            <w:tcW w:w="6804" w:type="dxa"/>
          </w:tcPr>
          <w:p w14:paraId="33E17CB0" w14:textId="76B5996F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Login realizado com sucesso</w:t>
            </w:r>
          </w:p>
        </w:tc>
      </w:tr>
      <w:tr w:rsidR="00E80242" w14:paraId="2C08BBB2" w14:textId="77777777" w:rsidTr="00E80242">
        <w:tc>
          <w:tcPr>
            <w:tcW w:w="2122" w:type="dxa"/>
          </w:tcPr>
          <w:p w14:paraId="7FA840CD" w14:textId="45FCE480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Msg 2</w:t>
            </w:r>
          </w:p>
        </w:tc>
        <w:tc>
          <w:tcPr>
            <w:tcW w:w="6804" w:type="dxa"/>
          </w:tcPr>
          <w:p w14:paraId="74CB0842" w14:textId="7AE9A61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Logout efetuado com sucesso</w:t>
            </w:r>
          </w:p>
        </w:tc>
      </w:tr>
      <w:tr w:rsidR="00E80242" w14:paraId="1C78A5C8" w14:textId="77777777" w:rsidTr="00E80242">
        <w:tc>
          <w:tcPr>
            <w:tcW w:w="2122" w:type="dxa"/>
          </w:tcPr>
          <w:p w14:paraId="66156EE8" w14:textId="58E75346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Msg 3</w:t>
            </w:r>
          </w:p>
        </w:tc>
        <w:tc>
          <w:tcPr>
            <w:tcW w:w="6804" w:type="dxa"/>
          </w:tcPr>
          <w:p w14:paraId="5F4CB2EA" w14:textId="6D5FE35B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Dados de acesso inválidos</w:t>
            </w:r>
          </w:p>
        </w:tc>
      </w:tr>
      <w:tr w:rsidR="00E80242" w14:paraId="5D0B79AA" w14:textId="77777777" w:rsidTr="00E80242">
        <w:tc>
          <w:tcPr>
            <w:tcW w:w="2122" w:type="dxa"/>
          </w:tcPr>
          <w:p w14:paraId="5B7CBD46" w14:textId="6D2A2CDD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Msg 4</w:t>
            </w:r>
          </w:p>
        </w:tc>
        <w:tc>
          <w:tcPr>
            <w:tcW w:w="6804" w:type="dxa"/>
          </w:tcPr>
          <w:p w14:paraId="5B761B8B" w14:textId="7E68F08A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9C5299">
              <w:t>Sessão expirada, faça login novamente</w:t>
            </w:r>
          </w:p>
        </w:tc>
      </w:tr>
      <w:tr w:rsidR="00E80242" w14:paraId="55988458" w14:textId="77777777" w:rsidTr="00E80242">
        <w:tc>
          <w:tcPr>
            <w:tcW w:w="2122" w:type="dxa"/>
          </w:tcPr>
          <w:p w14:paraId="1C474441" w14:textId="4B86905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Msg 5</w:t>
            </w:r>
          </w:p>
        </w:tc>
        <w:tc>
          <w:tcPr>
            <w:tcW w:w="6804" w:type="dxa"/>
          </w:tcPr>
          <w:p w14:paraId="75122EC0" w14:textId="7EDB8CC4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Colaborador cadastrado com sucesso</w:t>
            </w:r>
          </w:p>
        </w:tc>
      </w:tr>
      <w:tr w:rsidR="00E80242" w14:paraId="5E962C64" w14:textId="77777777" w:rsidTr="00E80242">
        <w:tc>
          <w:tcPr>
            <w:tcW w:w="2122" w:type="dxa"/>
          </w:tcPr>
          <w:p w14:paraId="1FDC6EE8" w14:textId="658936D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Msg 6</w:t>
            </w:r>
          </w:p>
        </w:tc>
        <w:tc>
          <w:tcPr>
            <w:tcW w:w="6804" w:type="dxa"/>
          </w:tcPr>
          <w:p w14:paraId="66978A01" w14:textId="1793BBD5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Colaborador atualizado com sucesso</w:t>
            </w:r>
          </w:p>
        </w:tc>
      </w:tr>
      <w:tr w:rsidR="00E80242" w14:paraId="546D0CD7" w14:textId="77777777" w:rsidTr="00E80242">
        <w:tc>
          <w:tcPr>
            <w:tcW w:w="2122" w:type="dxa"/>
          </w:tcPr>
          <w:p w14:paraId="384BB8B7" w14:textId="364AD50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Msg 7</w:t>
            </w:r>
          </w:p>
        </w:tc>
        <w:tc>
          <w:tcPr>
            <w:tcW w:w="6804" w:type="dxa"/>
          </w:tcPr>
          <w:p w14:paraId="4BFA17BA" w14:textId="63D40650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Colaborador excluído com sucesso</w:t>
            </w:r>
          </w:p>
        </w:tc>
      </w:tr>
      <w:tr w:rsidR="00E80242" w14:paraId="0A688422" w14:textId="77777777" w:rsidTr="00E80242">
        <w:tc>
          <w:tcPr>
            <w:tcW w:w="2122" w:type="dxa"/>
          </w:tcPr>
          <w:p w14:paraId="47DD0511" w14:textId="0B972D47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Msg 8</w:t>
            </w:r>
          </w:p>
        </w:tc>
        <w:tc>
          <w:tcPr>
            <w:tcW w:w="6804" w:type="dxa"/>
          </w:tcPr>
          <w:p w14:paraId="051825A3" w14:textId="31A96146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E1258F">
              <w:t>Colaborador não encontrado</w:t>
            </w:r>
          </w:p>
        </w:tc>
      </w:tr>
      <w:tr w:rsidR="00E80242" w14:paraId="6A4C9000" w14:textId="77777777" w:rsidTr="00E80242">
        <w:tc>
          <w:tcPr>
            <w:tcW w:w="2122" w:type="dxa"/>
          </w:tcPr>
          <w:p w14:paraId="0B922264" w14:textId="2C7F3425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Msg 9</w:t>
            </w:r>
          </w:p>
        </w:tc>
        <w:tc>
          <w:tcPr>
            <w:tcW w:w="6804" w:type="dxa"/>
          </w:tcPr>
          <w:p w14:paraId="003E1F8A" w14:textId="4F3F1564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Fluxo de documentos criado com sucesso</w:t>
            </w:r>
          </w:p>
        </w:tc>
      </w:tr>
      <w:tr w:rsidR="00E80242" w14:paraId="31D7C6D2" w14:textId="77777777" w:rsidTr="00E80242">
        <w:tc>
          <w:tcPr>
            <w:tcW w:w="2122" w:type="dxa"/>
          </w:tcPr>
          <w:p w14:paraId="7D3FC2FD" w14:textId="0C6119C5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Msg 10</w:t>
            </w:r>
          </w:p>
        </w:tc>
        <w:tc>
          <w:tcPr>
            <w:tcW w:w="6804" w:type="dxa"/>
          </w:tcPr>
          <w:p w14:paraId="12285F2C" w14:textId="4DDD1E89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Fluxo de documentos atualizado com sucesso</w:t>
            </w:r>
          </w:p>
        </w:tc>
      </w:tr>
      <w:tr w:rsidR="00E80242" w14:paraId="07518316" w14:textId="77777777" w:rsidTr="00E80242">
        <w:tc>
          <w:tcPr>
            <w:tcW w:w="2122" w:type="dxa"/>
          </w:tcPr>
          <w:p w14:paraId="5378B821" w14:textId="36E957B8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Msg 11</w:t>
            </w:r>
          </w:p>
        </w:tc>
        <w:tc>
          <w:tcPr>
            <w:tcW w:w="6804" w:type="dxa"/>
          </w:tcPr>
          <w:p w14:paraId="593CA9F8" w14:textId="30D7018A" w:rsidR="00E80242" w:rsidRDefault="00E80242" w:rsidP="00E80242">
            <w:pPr>
              <w:ind w:firstLine="0"/>
              <w:jc w:val="center"/>
            </w:pPr>
            <w:r w:rsidRPr="00C7595E">
              <w:t>Fluxo de documentos excluído com sucesso</w:t>
            </w:r>
          </w:p>
        </w:tc>
      </w:tr>
      <w:tr w:rsidR="00E80242" w14:paraId="21A7B47D" w14:textId="77777777" w:rsidTr="00E80242">
        <w:tc>
          <w:tcPr>
            <w:tcW w:w="2122" w:type="dxa"/>
          </w:tcPr>
          <w:p w14:paraId="44C55709" w14:textId="4362E0DA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C7595E">
              <w:t>Msg 12</w:t>
            </w:r>
          </w:p>
        </w:tc>
        <w:tc>
          <w:tcPr>
            <w:tcW w:w="6804" w:type="dxa"/>
          </w:tcPr>
          <w:p w14:paraId="61A8BEAC" w14:textId="4358DD3E" w:rsidR="00E80242" w:rsidRDefault="00E80242" w:rsidP="00E80242">
            <w:pPr>
              <w:ind w:firstLine="0"/>
              <w:jc w:val="center"/>
            </w:pPr>
            <w:r w:rsidRPr="00C7595E">
              <w:t>Fluxo de documentos não encontrado</w:t>
            </w:r>
          </w:p>
        </w:tc>
      </w:tr>
      <w:tr w:rsidR="00E80242" w14:paraId="369F492A" w14:textId="77777777" w:rsidTr="00E80242">
        <w:tc>
          <w:tcPr>
            <w:tcW w:w="2122" w:type="dxa"/>
          </w:tcPr>
          <w:p w14:paraId="6224898B" w14:textId="7B3B04CE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7F57CF">
              <w:t>Msg 13</w:t>
            </w:r>
          </w:p>
        </w:tc>
        <w:tc>
          <w:tcPr>
            <w:tcW w:w="6804" w:type="dxa"/>
          </w:tcPr>
          <w:p w14:paraId="2EBD7E33" w14:textId="22344973" w:rsidR="00E80242" w:rsidRDefault="00E80242" w:rsidP="00E80242">
            <w:pPr>
              <w:ind w:firstLine="0"/>
              <w:jc w:val="center"/>
            </w:pPr>
            <w:r w:rsidRPr="007F57CF">
              <w:t>Documento adicionado ao fluxo com sucesso</w:t>
            </w:r>
          </w:p>
        </w:tc>
      </w:tr>
      <w:tr w:rsidR="00E80242" w14:paraId="5478020A" w14:textId="77777777" w:rsidTr="00E80242">
        <w:tc>
          <w:tcPr>
            <w:tcW w:w="2122" w:type="dxa"/>
          </w:tcPr>
          <w:p w14:paraId="69410E69" w14:textId="4AF288EF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7F57CF">
              <w:t>Msg 14</w:t>
            </w:r>
          </w:p>
        </w:tc>
        <w:tc>
          <w:tcPr>
            <w:tcW w:w="6804" w:type="dxa"/>
          </w:tcPr>
          <w:p w14:paraId="7FD2C90D" w14:textId="557C0F97" w:rsidR="00E80242" w:rsidRDefault="00E80242" w:rsidP="00E80242">
            <w:pPr>
              <w:ind w:firstLine="0"/>
              <w:jc w:val="center"/>
            </w:pPr>
            <w:r w:rsidRPr="007F57CF">
              <w:t>Documento removido do fluxo</w:t>
            </w:r>
          </w:p>
        </w:tc>
      </w:tr>
      <w:tr w:rsidR="00E80242" w14:paraId="15C65E65" w14:textId="77777777" w:rsidTr="00E80242">
        <w:tc>
          <w:tcPr>
            <w:tcW w:w="2122" w:type="dxa"/>
          </w:tcPr>
          <w:p w14:paraId="44585A62" w14:textId="136EFAB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7F57CF">
              <w:t>Msg 15</w:t>
            </w:r>
          </w:p>
        </w:tc>
        <w:tc>
          <w:tcPr>
            <w:tcW w:w="6804" w:type="dxa"/>
          </w:tcPr>
          <w:p w14:paraId="0C90457C" w14:textId="2395C0D6" w:rsidR="00E80242" w:rsidRDefault="00E80242" w:rsidP="00E80242">
            <w:pPr>
              <w:ind w:firstLine="0"/>
              <w:jc w:val="center"/>
            </w:pPr>
            <w:r w:rsidRPr="007F57CF">
              <w:t>Documento atualizado com sucesso</w:t>
            </w:r>
          </w:p>
        </w:tc>
      </w:tr>
      <w:tr w:rsidR="00E80242" w14:paraId="4D530EC2" w14:textId="77777777" w:rsidTr="00E80242">
        <w:tc>
          <w:tcPr>
            <w:tcW w:w="2122" w:type="dxa"/>
          </w:tcPr>
          <w:p w14:paraId="20D0088D" w14:textId="4313909B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7F57CF">
              <w:t>Msg 16</w:t>
            </w:r>
          </w:p>
        </w:tc>
        <w:tc>
          <w:tcPr>
            <w:tcW w:w="6804" w:type="dxa"/>
          </w:tcPr>
          <w:p w14:paraId="67E4BDD2" w14:textId="609F735B" w:rsidR="00E80242" w:rsidRDefault="00E80242" w:rsidP="00E80242">
            <w:pPr>
              <w:ind w:firstLine="0"/>
              <w:jc w:val="center"/>
            </w:pPr>
            <w:r w:rsidRPr="007F57CF">
              <w:t>Documento excluído com sucesso</w:t>
            </w:r>
          </w:p>
        </w:tc>
      </w:tr>
      <w:tr w:rsidR="00E80242" w14:paraId="0DB1280C" w14:textId="77777777" w:rsidTr="00E80242">
        <w:tc>
          <w:tcPr>
            <w:tcW w:w="2122" w:type="dxa"/>
          </w:tcPr>
          <w:p w14:paraId="154B005F" w14:textId="442D3095" w:rsidR="00E80242" w:rsidRDefault="00E80242" w:rsidP="00A7501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Msg 17</w:t>
            </w:r>
          </w:p>
        </w:tc>
        <w:tc>
          <w:tcPr>
            <w:tcW w:w="6804" w:type="dxa"/>
          </w:tcPr>
          <w:p w14:paraId="795A0650" w14:textId="0D26CD7D" w:rsidR="00E80242" w:rsidRDefault="00E80242" w:rsidP="00A75014">
            <w:pPr>
              <w:ind w:firstLine="0"/>
              <w:jc w:val="center"/>
            </w:pPr>
            <w:r>
              <w:t>Documento não encontrado</w:t>
            </w:r>
          </w:p>
        </w:tc>
      </w:tr>
      <w:tr w:rsidR="00E80242" w14:paraId="5834629E" w14:textId="77777777" w:rsidTr="00E80242">
        <w:tc>
          <w:tcPr>
            <w:tcW w:w="2122" w:type="dxa"/>
          </w:tcPr>
          <w:p w14:paraId="3CA29841" w14:textId="3945A5C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514D2F">
              <w:t>Msg 18</w:t>
            </w:r>
          </w:p>
        </w:tc>
        <w:tc>
          <w:tcPr>
            <w:tcW w:w="6804" w:type="dxa"/>
          </w:tcPr>
          <w:p w14:paraId="44B7BF58" w14:textId="3FF654C8" w:rsidR="00E80242" w:rsidRDefault="00E80242" w:rsidP="00E80242">
            <w:pPr>
              <w:ind w:firstLine="0"/>
              <w:jc w:val="center"/>
            </w:pPr>
            <w:r w:rsidRPr="00514D2F">
              <w:t>Campo criado com sucesso</w:t>
            </w:r>
          </w:p>
        </w:tc>
      </w:tr>
      <w:tr w:rsidR="00E80242" w14:paraId="01747322" w14:textId="77777777" w:rsidTr="00E80242">
        <w:tc>
          <w:tcPr>
            <w:tcW w:w="2122" w:type="dxa"/>
          </w:tcPr>
          <w:p w14:paraId="26477825" w14:textId="681F560B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514D2F">
              <w:t>Msg 19</w:t>
            </w:r>
          </w:p>
        </w:tc>
        <w:tc>
          <w:tcPr>
            <w:tcW w:w="6804" w:type="dxa"/>
          </w:tcPr>
          <w:p w14:paraId="1ED8E275" w14:textId="1534D896" w:rsidR="00E80242" w:rsidRDefault="00E80242" w:rsidP="00E80242">
            <w:pPr>
              <w:ind w:firstLine="0"/>
              <w:jc w:val="center"/>
            </w:pPr>
            <w:r w:rsidRPr="00514D2F">
              <w:t>Campo atualizado com sucesso</w:t>
            </w:r>
          </w:p>
        </w:tc>
      </w:tr>
      <w:tr w:rsidR="00E80242" w14:paraId="293495DA" w14:textId="77777777" w:rsidTr="00E80242">
        <w:tc>
          <w:tcPr>
            <w:tcW w:w="2122" w:type="dxa"/>
          </w:tcPr>
          <w:p w14:paraId="4FAABB35" w14:textId="2765BE3F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514D2F">
              <w:t>Msg 20</w:t>
            </w:r>
          </w:p>
        </w:tc>
        <w:tc>
          <w:tcPr>
            <w:tcW w:w="6804" w:type="dxa"/>
          </w:tcPr>
          <w:p w14:paraId="63DCD06B" w14:textId="054042DE" w:rsidR="00E80242" w:rsidRDefault="00E80242" w:rsidP="00E80242">
            <w:pPr>
              <w:ind w:firstLine="0"/>
              <w:jc w:val="center"/>
            </w:pPr>
            <w:r w:rsidRPr="00514D2F">
              <w:t>Campo excluído com sucesso</w:t>
            </w:r>
          </w:p>
        </w:tc>
      </w:tr>
      <w:tr w:rsidR="00E80242" w14:paraId="2A902004" w14:textId="77777777" w:rsidTr="00E80242">
        <w:tc>
          <w:tcPr>
            <w:tcW w:w="2122" w:type="dxa"/>
          </w:tcPr>
          <w:p w14:paraId="6575EBEA" w14:textId="0D51F92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514D2F">
              <w:t>Msg 21</w:t>
            </w:r>
          </w:p>
        </w:tc>
        <w:tc>
          <w:tcPr>
            <w:tcW w:w="6804" w:type="dxa"/>
          </w:tcPr>
          <w:p w14:paraId="77E86C50" w14:textId="1CD0BB25" w:rsidR="00E80242" w:rsidRDefault="00E80242" w:rsidP="00E80242">
            <w:pPr>
              <w:ind w:firstLine="0"/>
              <w:jc w:val="center"/>
            </w:pPr>
            <w:r w:rsidRPr="00514D2F">
              <w:t>Campo não encontrado</w:t>
            </w:r>
          </w:p>
        </w:tc>
      </w:tr>
      <w:tr w:rsidR="00E80242" w14:paraId="7A575801" w14:textId="77777777" w:rsidTr="00E80242">
        <w:tc>
          <w:tcPr>
            <w:tcW w:w="2122" w:type="dxa"/>
          </w:tcPr>
          <w:p w14:paraId="3FDEB987" w14:textId="3BF97E2F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1C78A7">
              <w:t>Msg 22</w:t>
            </w:r>
          </w:p>
        </w:tc>
        <w:tc>
          <w:tcPr>
            <w:tcW w:w="6804" w:type="dxa"/>
          </w:tcPr>
          <w:p w14:paraId="5E804802" w14:textId="6D6AA1EB" w:rsidR="00E80242" w:rsidRDefault="00E80242" w:rsidP="00E80242">
            <w:pPr>
              <w:ind w:firstLine="0"/>
              <w:jc w:val="center"/>
            </w:pPr>
            <w:r w:rsidRPr="001C78A7">
              <w:t>Campo preenchido com sucesso</w:t>
            </w:r>
          </w:p>
        </w:tc>
      </w:tr>
      <w:tr w:rsidR="00E80242" w14:paraId="17C51B75" w14:textId="77777777" w:rsidTr="00E80242">
        <w:tc>
          <w:tcPr>
            <w:tcW w:w="2122" w:type="dxa"/>
          </w:tcPr>
          <w:p w14:paraId="1C5585FC" w14:textId="2ED2B433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1C78A7">
              <w:t>Msg 23</w:t>
            </w:r>
          </w:p>
        </w:tc>
        <w:tc>
          <w:tcPr>
            <w:tcW w:w="6804" w:type="dxa"/>
          </w:tcPr>
          <w:p w14:paraId="1801CA93" w14:textId="6457DDDE" w:rsidR="00E80242" w:rsidRDefault="00E80242" w:rsidP="00E80242">
            <w:pPr>
              <w:ind w:firstLine="0"/>
              <w:jc w:val="center"/>
            </w:pPr>
            <w:r w:rsidRPr="001C78A7">
              <w:t>Documento salvo como “Em andamento”</w:t>
            </w:r>
          </w:p>
        </w:tc>
      </w:tr>
      <w:tr w:rsidR="00E80242" w14:paraId="5EF0C9DD" w14:textId="77777777" w:rsidTr="00E80242">
        <w:tc>
          <w:tcPr>
            <w:tcW w:w="2122" w:type="dxa"/>
          </w:tcPr>
          <w:p w14:paraId="665FA04A" w14:textId="19E78995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1C78A7">
              <w:t>Msg 24</w:t>
            </w:r>
          </w:p>
        </w:tc>
        <w:tc>
          <w:tcPr>
            <w:tcW w:w="6804" w:type="dxa"/>
          </w:tcPr>
          <w:p w14:paraId="7D952D1E" w14:textId="6295DD3D" w:rsidR="00E80242" w:rsidRDefault="00E80242" w:rsidP="00E80242">
            <w:pPr>
              <w:ind w:firstLine="0"/>
              <w:jc w:val="center"/>
            </w:pPr>
            <w:r w:rsidRPr="001C78A7">
              <w:t>Documento finalizado com sucesso</w:t>
            </w:r>
          </w:p>
        </w:tc>
      </w:tr>
      <w:tr w:rsidR="00E80242" w14:paraId="676E4C38" w14:textId="77777777" w:rsidTr="00E80242">
        <w:tc>
          <w:tcPr>
            <w:tcW w:w="2122" w:type="dxa"/>
          </w:tcPr>
          <w:p w14:paraId="2AC6A77A" w14:textId="2A554B46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1C78A7">
              <w:t>Msg 25</w:t>
            </w:r>
          </w:p>
        </w:tc>
        <w:tc>
          <w:tcPr>
            <w:tcW w:w="6804" w:type="dxa"/>
          </w:tcPr>
          <w:p w14:paraId="2213AA05" w14:textId="2535754D" w:rsidR="00E80242" w:rsidRDefault="00E80242" w:rsidP="00E80242">
            <w:pPr>
              <w:ind w:firstLine="0"/>
              <w:jc w:val="center"/>
            </w:pPr>
            <w:r w:rsidRPr="001C78A7">
              <w:t>Não é possível finalizar: campos obrigatórios vazios</w:t>
            </w:r>
          </w:p>
        </w:tc>
      </w:tr>
      <w:tr w:rsidR="00E80242" w14:paraId="5BC2188D" w14:textId="77777777" w:rsidTr="00E80242">
        <w:tc>
          <w:tcPr>
            <w:tcW w:w="2122" w:type="dxa"/>
          </w:tcPr>
          <w:p w14:paraId="56FFBC1C" w14:textId="43B3E0BA" w:rsidR="00E80242" w:rsidRDefault="00E80242" w:rsidP="00A7501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Msg 26</w:t>
            </w:r>
          </w:p>
        </w:tc>
        <w:tc>
          <w:tcPr>
            <w:tcW w:w="6804" w:type="dxa"/>
          </w:tcPr>
          <w:p w14:paraId="2BE06CFE" w14:textId="56CE1EAD" w:rsidR="00E80242" w:rsidRDefault="00E80242" w:rsidP="00A75014">
            <w:pPr>
              <w:ind w:firstLine="0"/>
              <w:jc w:val="center"/>
            </w:pPr>
            <w:r>
              <w:t>Campos obrigatórios não preenchidos</w:t>
            </w:r>
          </w:p>
        </w:tc>
      </w:tr>
      <w:tr w:rsidR="00E80242" w14:paraId="6275C00C" w14:textId="77777777" w:rsidTr="00E80242">
        <w:tc>
          <w:tcPr>
            <w:tcW w:w="2122" w:type="dxa"/>
          </w:tcPr>
          <w:p w14:paraId="595439BB" w14:textId="300DB61F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F55E91">
              <w:t>Msg 27</w:t>
            </w:r>
          </w:p>
        </w:tc>
        <w:tc>
          <w:tcPr>
            <w:tcW w:w="6804" w:type="dxa"/>
          </w:tcPr>
          <w:p w14:paraId="0F3795AD" w14:textId="19108C8B" w:rsidR="00E80242" w:rsidRDefault="00E80242" w:rsidP="00E80242">
            <w:pPr>
              <w:ind w:firstLine="0"/>
              <w:jc w:val="center"/>
            </w:pPr>
            <w:r w:rsidRPr="00F55E91">
              <w:t>Ação não autorizada para este perfil</w:t>
            </w:r>
          </w:p>
        </w:tc>
      </w:tr>
      <w:tr w:rsidR="00E80242" w14:paraId="28F87170" w14:textId="77777777" w:rsidTr="00E80242">
        <w:tc>
          <w:tcPr>
            <w:tcW w:w="2122" w:type="dxa"/>
          </w:tcPr>
          <w:p w14:paraId="44DA86C6" w14:textId="2AEC7CB3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F55E91">
              <w:t>Msg 28</w:t>
            </w:r>
          </w:p>
        </w:tc>
        <w:tc>
          <w:tcPr>
            <w:tcW w:w="6804" w:type="dxa"/>
          </w:tcPr>
          <w:p w14:paraId="0E713B31" w14:textId="4D78AE73" w:rsidR="00E80242" w:rsidRDefault="00E80242" w:rsidP="00E80242">
            <w:pPr>
              <w:ind w:firstLine="0"/>
              <w:jc w:val="center"/>
            </w:pPr>
            <w:r w:rsidRPr="00F55E91">
              <w:t>Erro ao salvar dados, tente novamente</w:t>
            </w:r>
          </w:p>
        </w:tc>
      </w:tr>
      <w:tr w:rsidR="00E80242" w14:paraId="095075C7" w14:textId="77777777" w:rsidTr="00E80242">
        <w:tc>
          <w:tcPr>
            <w:tcW w:w="2122" w:type="dxa"/>
          </w:tcPr>
          <w:p w14:paraId="59E71F0F" w14:textId="29C9604C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F55E91">
              <w:t>Msg 29</w:t>
            </w:r>
          </w:p>
        </w:tc>
        <w:tc>
          <w:tcPr>
            <w:tcW w:w="6804" w:type="dxa"/>
          </w:tcPr>
          <w:p w14:paraId="129F6E20" w14:textId="2D801A61" w:rsidR="00E80242" w:rsidRDefault="00E80242" w:rsidP="00E80242">
            <w:pPr>
              <w:ind w:firstLine="0"/>
              <w:jc w:val="center"/>
            </w:pPr>
            <w:r w:rsidRPr="00F55E91">
              <w:t>Dados já existentes</w:t>
            </w:r>
          </w:p>
        </w:tc>
      </w:tr>
      <w:tr w:rsidR="00E80242" w14:paraId="2CA8A404" w14:textId="77777777" w:rsidTr="00E80242">
        <w:tc>
          <w:tcPr>
            <w:tcW w:w="2122" w:type="dxa"/>
          </w:tcPr>
          <w:p w14:paraId="3A58A715" w14:textId="2680BBC1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F55E91">
              <w:t>Msg 30</w:t>
            </w:r>
          </w:p>
        </w:tc>
        <w:tc>
          <w:tcPr>
            <w:tcW w:w="6804" w:type="dxa"/>
          </w:tcPr>
          <w:p w14:paraId="760EB0FC" w14:textId="33AF9DA7" w:rsidR="00E80242" w:rsidRDefault="00E80242" w:rsidP="00E80242">
            <w:pPr>
              <w:ind w:firstLine="0"/>
              <w:jc w:val="center"/>
            </w:pPr>
            <w:r w:rsidRPr="00F55E91">
              <w:t>Nenhum resultado encontrado</w:t>
            </w:r>
          </w:p>
        </w:tc>
      </w:tr>
      <w:tr w:rsidR="00E80242" w14:paraId="28C952C6" w14:textId="77777777" w:rsidTr="00E80242">
        <w:tc>
          <w:tcPr>
            <w:tcW w:w="2122" w:type="dxa"/>
          </w:tcPr>
          <w:p w14:paraId="62D35DA8" w14:textId="733FCE88" w:rsidR="00E80242" w:rsidRDefault="00E80242" w:rsidP="00E80242">
            <w:pPr>
              <w:ind w:firstLine="0"/>
              <w:jc w:val="center"/>
              <w:rPr>
                <w:szCs w:val="24"/>
              </w:rPr>
            </w:pPr>
            <w:r w:rsidRPr="00F55E91">
              <w:t>Msg 31</w:t>
            </w:r>
          </w:p>
        </w:tc>
        <w:tc>
          <w:tcPr>
            <w:tcW w:w="6804" w:type="dxa"/>
          </w:tcPr>
          <w:p w14:paraId="61BCF329" w14:textId="71E32074" w:rsidR="00E80242" w:rsidRDefault="00E80242" w:rsidP="00E80242">
            <w:pPr>
              <w:ind w:firstLine="0"/>
              <w:jc w:val="center"/>
            </w:pPr>
            <w:r w:rsidRPr="00F55E91">
              <w:t>Ação realizada com sucesso</w:t>
            </w:r>
          </w:p>
        </w:tc>
      </w:tr>
    </w:tbl>
    <w:p w14:paraId="3B3AB2D9" w14:textId="3158DFDA" w:rsidR="001A2DE8" w:rsidRDefault="001A2DE8" w:rsidP="00FB74F6">
      <w:pPr>
        <w:ind w:firstLine="0"/>
        <w:rPr>
          <w:sz w:val="22"/>
          <w:szCs w:val="22"/>
        </w:rPr>
      </w:pPr>
      <w:r>
        <w:rPr>
          <w:sz w:val="22"/>
          <w:szCs w:val="22"/>
        </w:rPr>
        <w:t>Fonte: Elaborada pelos autores.</w:t>
      </w:r>
    </w:p>
    <w:sectPr w:rsidR="001A2DE8" w:rsidSect="00982BD2">
      <w:headerReference w:type="default" r:id="rId20"/>
      <w:headerReference w:type="first" r:id="rId21"/>
      <w:pgSz w:w="11907" w:h="16840" w:code="9"/>
      <w:pgMar w:top="1418" w:right="1134" w:bottom="1134" w:left="1701" w:header="720" w:footer="720" w:gutter="0"/>
      <w:pgNumType w:start="1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4360A" w14:textId="77777777" w:rsidR="000E4D6B" w:rsidRDefault="000E4D6B">
      <w:r>
        <w:separator/>
      </w:r>
    </w:p>
  </w:endnote>
  <w:endnote w:type="continuationSeparator" w:id="0">
    <w:p w14:paraId="0E56F01D" w14:textId="77777777" w:rsidR="000E4D6B" w:rsidRDefault="000E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E6866" w14:textId="52179258" w:rsidR="00D51DEF" w:rsidRDefault="00D51DEF" w:rsidP="00D51DEF">
    <w:pPr>
      <w:pStyle w:val="Rodap"/>
      <w:ind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5A43D" w14:textId="77777777" w:rsidR="000E4D6B" w:rsidRDefault="000E4D6B">
      <w:r>
        <w:separator/>
      </w:r>
    </w:p>
  </w:footnote>
  <w:footnote w:type="continuationSeparator" w:id="0">
    <w:p w14:paraId="2D6BC6FB" w14:textId="77777777" w:rsidR="000E4D6B" w:rsidRDefault="000E4D6B">
      <w:r>
        <w:continuationSeparator/>
      </w:r>
    </w:p>
  </w:footnote>
  <w:footnote w:id="1">
    <w:p w14:paraId="1855B412" w14:textId="53A840F4" w:rsidR="00F57232" w:rsidRPr="00F57232" w:rsidRDefault="00F57232">
      <w:pPr>
        <w:pStyle w:val="Textodenotaderodap"/>
        <w:rPr>
          <w:i/>
          <w:iCs/>
        </w:rPr>
      </w:pPr>
      <w:r w:rsidRPr="00F57232">
        <w:rPr>
          <w:rStyle w:val="Refdenotaderodap"/>
          <w:sz w:val="20"/>
          <w:szCs w:val="22"/>
        </w:rPr>
        <w:footnoteRef/>
      </w:r>
      <w:r w:rsidRPr="00F57232">
        <w:rPr>
          <w:sz w:val="20"/>
          <w:szCs w:val="22"/>
        </w:rPr>
        <w:t xml:space="preserve"> Do inglês: </w:t>
      </w:r>
      <w:r w:rsidRPr="00F57232">
        <w:rPr>
          <w:i/>
          <w:iCs/>
          <w:sz w:val="20"/>
          <w:szCs w:val="22"/>
        </w:rPr>
        <w:t xml:space="preserve">Single </w:t>
      </w:r>
      <w:proofErr w:type="spellStart"/>
      <w:r w:rsidRPr="00F57232">
        <w:rPr>
          <w:i/>
          <w:iCs/>
          <w:sz w:val="20"/>
          <w:szCs w:val="22"/>
        </w:rPr>
        <w:t>Responsibility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Principle</w:t>
      </w:r>
      <w:proofErr w:type="spellEnd"/>
      <w:r>
        <w:rPr>
          <w:i/>
          <w:iCs/>
          <w:sz w:val="20"/>
          <w:szCs w:val="22"/>
        </w:rPr>
        <w:t xml:space="preserve">, </w:t>
      </w:r>
      <w:r w:rsidRPr="00F57232">
        <w:rPr>
          <w:i/>
          <w:iCs/>
          <w:sz w:val="20"/>
          <w:szCs w:val="22"/>
        </w:rPr>
        <w:t>Open-</w:t>
      </w:r>
      <w:proofErr w:type="spellStart"/>
      <w:r w:rsidRPr="00F57232">
        <w:rPr>
          <w:i/>
          <w:iCs/>
          <w:sz w:val="20"/>
          <w:szCs w:val="22"/>
        </w:rPr>
        <w:t>Closed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Principle</w:t>
      </w:r>
      <w:proofErr w:type="spellEnd"/>
      <w:r>
        <w:rPr>
          <w:i/>
          <w:iCs/>
          <w:sz w:val="20"/>
          <w:szCs w:val="22"/>
        </w:rPr>
        <w:t xml:space="preserve">, </w:t>
      </w:r>
      <w:proofErr w:type="spellStart"/>
      <w:r w:rsidRPr="00F57232">
        <w:rPr>
          <w:i/>
          <w:iCs/>
          <w:sz w:val="20"/>
          <w:szCs w:val="22"/>
        </w:rPr>
        <w:t>Liskov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Substitution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Principle</w:t>
      </w:r>
      <w:proofErr w:type="spellEnd"/>
      <w:r>
        <w:rPr>
          <w:i/>
          <w:iCs/>
          <w:sz w:val="20"/>
          <w:szCs w:val="22"/>
        </w:rPr>
        <w:t xml:space="preserve">, </w:t>
      </w:r>
      <w:r w:rsidRPr="00F57232">
        <w:rPr>
          <w:i/>
          <w:iCs/>
          <w:sz w:val="20"/>
          <w:szCs w:val="22"/>
        </w:rPr>
        <w:t xml:space="preserve">Interface </w:t>
      </w:r>
      <w:proofErr w:type="spellStart"/>
      <w:r w:rsidRPr="00F57232">
        <w:rPr>
          <w:i/>
          <w:iCs/>
          <w:sz w:val="20"/>
          <w:szCs w:val="22"/>
        </w:rPr>
        <w:t>Segregation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Principle</w:t>
      </w:r>
      <w:proofErr w:type="spellEnd"/>
      <w:r>
        <w:rPr>
          <w:i/>
          <w:iCs/>
          <w:sz w:val="20"/>
          <w:szCs w:val="22"/>
        </w:rPr>
        <w:t xml:space="preserve">, </w:t>
      </w:r>
      <w:proofErr w:type="spellStart"/>
      <w:r w:rsidRPr="00F57232">
        <w:rPr>
          <w:i/>
          <w:iCs/>
          <w:sz w:val="20"/>
          <w:szCs w:val="22"/>
        </w:rPr>
        <w:t>Dependency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Inversion</w:t>
      </w:r>
      <w:proofErr w:type="spellEnd"/>
      <w:r w:rsidRPr="00F57232">
        <w:rPr>
          <w:i/>
          <w:iCs/>
          <w:sz w:val="20"/>
          <w:szCs w:val="22"/>
        </w:rPr>
        <w:t xml:space="preserve"> </w:t>
      </w:r>
      <w:proofErr w:type="spellStart"/>
      <w:r w:rsidRPr="00F57232">
        <w:rPr>
          <w:i/>
          <w:iCs/>
          <w:sz w:val="20"/>
          <w:szCs w:val="22"/>
        </w:rPr>
        <w:t>Principle</w:t>
      </w:r>
      <w:proofErr w:type="spellEnd"/>
      <w:r>
        <w:rPr>
          <w:i/>
          <w:iCs/>
          <w:sz w:val="20"/>
          <w:szCs w:val="22"/>
        </w:rPr>
        <w:t xml:space="preserve"> - </w:t>
      </w:r>
      <w:r w:rsidRPr="00F57232">
        <w:rPr>
          <w:sz w:val="20"/>
          <w:szCs w:val="22"/>
        </w:rPr>
        <w:t>Princípio da responsabilidade única</w:t>
      </w:r>
      <w:r>
        <w:rPr>
          <w:sz w:val="20"/>
          <w:szCs w:val="22"/>
        </w:rPr>
        <w:t xml:space="preserve">, </w:t>
      </w:r>
      <w:r w:rsidRPr="00F57232">
        <w:rPr>
          <w:sz w:val="20"/>
          <w:szCs w:val="22"/>
        </w:rPr>
        <w:t>Princípio Aberto-Fechado</w:t>
      </w:r>
      <w:r>
        <w:rPr>
          <w:sz w:val="20"/>
          <w:szCs w:val="22"/>
        </w:rPr>
        <w:t xml:space="preserve">, </w:t>
      </w:r>
      <w:r w:rsidRPr="00F57232">
        <w:rPr>
          <w:sz w:val="20"/>
          <w:szCs w:val="22"/>
        </w:rPr>
        <w:t xml:space="preserve">Princípio da substituição de </w:t>
      </w:r>
      <w:proofErr w:type="spellStart"/>
      <w:r w:rsidRPr="00F57232">
        <w:rPr>
          <w:sz w:val="20"/>
          <w:szCs w:val="22"/>
        </w:rPr>
        <w:t>Liskov</w:t>
      </w:r>
      <w:proofErr w:type="spellEnd"/>
      <w:r>
        <w:rPr>
          <w:sz w:val="20"/>
          <w:szCs w:val="22"/>
        </w:rPr>
        <w:t xml:space="preserve">, </w:t>
      </w:r>
      <w:r w:rsidRPr="00F57232">
        <w:rPr>
          <w:sz w:val="20"/>
          <w:szCs w:val="22"/>
        </w:rPr>
        <w:t>Princípio da Segregação da Interface</w:t>
      </w:r>
      <w:r>
        <w:rPr>
          <w:sz w:val="20"/>
          <w:szCs w:val="22"/>
        </w:rPr>
        <w:t xml:space="preserve">, </w:t>
      </w:r>
      <w:r w:rsidRPr="00F57232">
        <w:rPr>
          <w:sz w:val="20"/>
          <w:szCs w:val="22"/>
        </w:rPr>
        <w:t>Princípio da inversão da dependência</w:t>
      </w:r>
      <w:r>
        <w:rPr>
          <w:sz w:val="20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0E4096" w:rsidRPr="00CB3577" w:rsidRDefault="000E409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0E4096" w:rsidRDefault="000E40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E0ED6" w14:textId="77777777" w:rsidR="000E4096" w:rsidRDefault="000E409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70C0507" w14:textId="77777777" w:rsidR="000E4096" w:rsidRDefault="000E40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9D1090"/>
    <w:multiLevelType w:val="multilevel"/>
    <w:tmpl w:val="74F665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B502D0"/>
    <w:multiLevelType w:val="hybridMultilevel"/>
    <w:tmpl w:val="C324AE40"/>
    <w:lvl w:ilvl="0" w:tplc="0F44F78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53C9A"/>
    <w:multiLevelType w:val="hybridMultilevel"/>
    <w:tmpl w:val="5F883C5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7F4021"/>
    <w:multiLevelType w:val="hybridMultilevel"/>
    <w:tmpl w:val="F5AC4E00"/>
    <w:lvl w:ilvl="0" w:tplc="1A361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2B0"/>
    <w:multiLevelType w:val="hybridMultilevel"/>
    <w:tmpl w:val="5CE8B13E"/>
    <w:lvl w:ilvl="0" w:tplc="4F26EBB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22B86"/>
    <w:multiLevelType w:val="hybridMultilevel"/>
    <w:tmpl w:val="19C614AE"/>
    <w:lvl w:ilvl="0" w:tplc="0990377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3567DD2"/>
    <w:multiLevelType w:val="hybridMultilevel"/>
    <w:tmpl w:val="66343F2E"/>
    <w:lvl w:ilvl="0" w:tplc="60260BD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5108F4"/>
    <w:multiLevelType w:val="hybridMultilevel"/>
    <w:tmpl w:val="9260E612"/>
    <w:lvl w:ilvl="0" w:tplc="9AB0FEE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A0E14"/>
    <w:multiLevelType w:val="multilevel"/>
    <w:tmpl w:val="A0B834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24" w:hanging="1800"/>
      </w:pPr>
      <w:rPr>
        <w:rFonts w:hint="default"/>
      </w:rPr>
    </w:lvl>
  </w:abstractNum>
  <w:abstractNum w:abstractNumId="13" w15:restartNumberingAfterBreak="0">
    <w:nsid w:val="200E6D9A"/>
    <w:multiLevelType w:val="hybridMultilevel"/>
    <w:tmpl w:val="7CB84620"/>
    <w:lvl w:ilvl="0" w:tplc="DD7ECE1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A28C2"/>
    <w:multiLevelType w:val="hybridMultilevel"/>
    <w:tmpl w:val="968AB87C"/>
    <w:lvl w:ilvl="0" w:tplc="24CE6B8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7A1"/>
    <w:multiLevelType w:val="hybridMultilevel"/>
    <w:tmpl w:val="968AB87C"/>
    <w:lvl w:ilvl="0" w:tplc="24CE6B8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80BE8"/>
    <w:multiLevelType w:val="hybridMultilevel"/>
    <w:tmpl w:val="1256C202"/>
    <w:lvl w:ilvl="0" w:tplc="F93659E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3706C"/>
    <w:multiLevelType w:val="hybridMultilevel"/>
    <w:tmpl w:val="35E85CD0"/>
    <w:lvl w:ilvl="0" w:tplc="C8A4CE7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E59D3"/>
    <w:multiLevelType w:val="hybridMultilevel"/>
    <w:tmpl w:val="B3626EEA"/>
    <w:lvl w:ilvl="0" w:tplc="5256157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20" w15:restartNumberingAfterBreak="0">
    <w:nsid w:val="4EC81A10"/>
    <w:multiLevelType w:val="hybridMultilevel"/>
    <w:tmpl w:val="9CD0756E"/>
    <w:lvl w:ilvl="0" w:tplc="22CC59B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86133"/>
    <w:multiLevelType w:val="hybridMultilevel"/>
    <w:tmpl w:val="1256C202"/>
    <w:lvl w:ilvl="0" w:tplc="F93659E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54F20"/>
    <w:multiLevelType w:val="hybridMultilevel"/>
    <w:tmpl w:val="ED068334"/>
    <w:lvl w:ilvl="0" w:tplc="A07E69C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616F6"/>
    <w:multiLevelType w:val="hybridMultilevel"/>
    <w:tmpl w:val="939C3CFC"/>
    <w:lvl w:ilvl="0" w:tplc="C7CA389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C02E8"/>
    <w:multiLevelType w:val="hybridMultilevel"/>
    <w:tmpl w:val="3BA6B104"/>
    <w:lvl w:ilvl="0" w:tplc="1AC687C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BB5"/>
    <w:multiLevelType w:val="hybridMultilevel"/>
    <w:tmpl w:val="CBEA681E"/>
    <w:lvl w:ilvl="0" w:tplc="1E72546A">
      <w:start w:val="1"/>
      <w:numFmt w:val="decimal"/>
      <w:lvlText w:val="%1."/>
      <w:lvlJc w:val="left"/>
      <w:pPr>
        <w:ind w:left="1211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4C96678"/>
    <w:multiLevelType w:val="hybridMultilevel"/>
    <w:tmpl w:val="9CD0756E"/>
    <w:lvl w:ilvl="0" w:tplc="22CC59B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F2B86"/>
    <w:multiLevelType w:val="hybridMultilevel"/>
    <w:tmpl w:val="A7641268"/>
    <w:lvl w:ilvl="0" w:tplc="F5EA93E0">
      <w:start w:val="1"/>
      <w:numFmt w:val="decimal"/>
      <w:lvlText w:val="%1."/>
      <w:lvlJc w:val="left"/>
      <w:pPr>
        <w:ind w:left="1211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0461A6B"/>
    <w:multiLevelType w:val="hybridMultilevel"/>
    <w:tmpl w:val="7CB84620"/>
    <w:lvl w:ilvl="0" w:tplc="DD7ECE1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41546"/>
    <w:multiLevelType w:val="hybridMultilevel"/>
    <w:tmpl w:val="D5F0E4CA"/>
    <w:lvl w:ilvl="0" w:tplc="0990377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8329B"/>
    <w:multiLevelType w:val="multilevel"/>
    <w:tmpl w:val="4984A18C"/>
    <w:numStyleLink w:val="Estilo1"/>
  </w:abstractNum>
  <w:abstractNum w:abstractNumId="31" w15:restartNumberingAfterBreak="0">
    <w:nsid w:val="66022AF7"/>
    <w:multiLevelType w:val="hybridMultilevel"/>
    <w:tmpl w:val="1CD0A538"/>
    <w:lvl w:ilvl="0" w:tplc="58D2C75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624DD"/>
    <w:multiLevelType w:val="hybridMultilevel"/>
    <w:tmpl w:val="3AC85EDC"/>
    <w:lvl w:ilvl="0" w:tplc="22CC59B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3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7" w15:restartNumberingAfterBreak="0">
    <w:nsid w:val="7D917C35"/>
    <w:multiLevelType w:val="multilevel"/>
    <w:tmpl w:val="B4DE3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25565010">
    <w:abstractNumId w:val="36"/>
  </w:num>
  <w:num w:numId="2" w16cid:durableId="1669403684">
    <w:abstractNumId w:val="10"/>
  </w:num>
  <w:num w:numId="3" w16cid:durableId="697242225">
    <w:abstractNumId w:val="34"/>
  </w:num>
  <w:num w:numId="4" w16cid:durableId="366679336">
    <w:abstractNumId w:val="19"/>
  </w:num>
  <w:num w:numId="5" w16cid:durableId="1511602565">
    <w:abstractNumId w:val="35"/>
  </w:num>
  <w:num w:numId="6" w16cid:durableId="1284070949">
    <w:abstractNumId w:val="3"/>
  </w:num>
  <w:num w:numId="7" w16cid:durableId="741367885">
    <w:abstractNumId w:val="33"/>
  </w:num>
  <w:num w:numId="8" w16cid:durableId="1974479181">
    <w:abstractNumId w:val="0"/>
  </w:num>
  <w:num w:numId="9" w16cid:durableId="1153568728">
    <w:abstractNumId w:val="30"/>
  </w:num>
  <w:num w:numId="10" w16cid:durableId="1434670835">
    <w:abstractNumId w:val="8"/>
  </w:num>
  <w:num w:numId="11" w16cid:durableId="1076710190">
    <w:abstractNumId w:val="25"/>
  </w:num>
  <w:num w:numId="12" w16cid:durableId="940071242">
    <w:abstractNumId w:val="22"/>
  </w:num>
  <w:num w:numId="13" w16cid:durableId="1459255643">
    <w:abstractNumId w:val="27"/>
  </w:num>
  <w:num w:numId="14" w16cid:durableId="2111468556">
    <w:abstractNumId w:val="9"/>
  </w:num>
  <w:num w:numId="15" w16cid:durableId="102578271">
    <w:abstractNumId w:val="23"/>
  </w:num>
  <w:num w:numId="16" w16cid:durableId="624505859">
    <w:abstractNumId w:val="2"/>
  </w:num>
  <w:num w:numId="17" w16cid:durableId="1445035024">
    <w:abstractNumId w:val="6"/>
  </w:num>
  <w:num w:numId="18" w16cid:durableId="505634163">
    <w:abstractNumId w:val="11"/>
  </w:num>
  <w:num w:numId="19" w16cid:durableId="1470396825">
    <w:abstractNumId w:val="24"/>
  </w:num>
  <w:num w:numId="20" w16cid:durableId="518128401">
    <w:abstractNumId w:val="32"/>
  </w:num>
  <w:num w:numId="21" w16cid:durableId="273945793">
    <w:abstractNumId w:val="15"/>
  </w:num>
  <w:num w:numId="22" w16cid:durableId="419180851">
    <w:abstractNumId w:val="29"/>
  </w:num>
  <w:num w:numId="23" w16cid:durableId="591134798">
    <w:abstractNumId w:val="31"/>
  </w:num>
  <w:num w:numId="24" w16cid:durableId="1652173578">
    <w:abstractNumId w:val="28"/>
  </w:num>
  <w:num w:numId="25" w16cid:durableId="1481113653">
    <w:abstractNumId w:val="16"/>
  </w:num>
  <w:num w:numId="26" w16cid:durableId="634025905">
    <w:abstractNumId w:val="17"/>
  </w:num>
  <w:num w:numId="27" w16cid:durableId="834538082">
    <w:abstractNumId w:val="18"/>
  </w:num>
  <w:num w:numId="28" w16cid:durableId="470682447">
    <w:abstractNumId w:val="26"/>
  </w:num>
  <w:num w:numId="29" w16cid:durableId="1459256705">
    <w:abstractNumId w:val="14"/>
  </w:num>
  <w:num w:numId="30" w16cid:durableId="766197503">
    <w:abstractNumId w:val="7"/>
  </w:num>
  <w:num w:numId="31" w16cid:durableId="47850097">
    <w:abstractNumId w:val="1"/>
  </w:num>
  <w:num w:numId="32" w16cid:durableId="1019552035">
    <w:abstractNumId w:val="13"/>
  </w:num>
  <w:num w:numId="33" w16cid:durableId="524171227">
    <w:abstractNumId w:val="21"/>
  </w:num>
  <w:num w:numId="34" w16cid:durableId="164832024">
    <w:abstractNumId w:val="20"/>
  </w:num>
  <w:num w:numId="35" w16cid:durableId="1679497522">
    <w:abstractNumId w:val="12"/>
  </w:num>
  <w:num w:numId="36" w16cid:durableId="1867911092">
    <w:abstractNumId w:val="37"/>
  </w:num>
  <w:num w:numId="37" w16cid:durableId="935863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23054567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032C0"/>
    <w:rsid w:val="00003CE7"/>
    <w:rsid w:val="00004D25"/>
    <w:rsid w:val="000070F3"/>
    <w:rsid w:val="00007D52"/>
    <w:rsid w:val="000124B3"/>
    <w:rsid w:val="0001688E"/>
    <w:rsid w:val="000169AA"/>
    <w:rsid w:val="00021EAC"/>
    <w:rsid w:val="00023A0B"/>
    <w:rsid w:val="000317A7"/>
    <w:rsid w:val="000357E4"/>
    <w:rsid w:val="00036632"/>
    <w:rsid w:val="000368D5"/>
    <w:rsid w:val="00036E22"/>
    <w:rsid w:val="00037281"/>
    <w:rsid w:val="00037393"/>
    <w:rsid w:val="00037787"/>
    <w:rsid w:val="00037E59"/>
    <w:rsid w:val="000414DD"/>
    <w:rsid w:val="000415C9"/>
    <w:rsid w:val="00042B75"/>
    <w:rsid w:val="00042E4E"/>
    <w:rsid w:val="00043A1C"/>
    <w:rsid w:val="00043FB5"/>
    <w:rsid w:val="00044DAB"/>
    <w:rsid w:val="0004569A"/>
    <w:rsid w:val="00050189"/>
    <w:rsid w:val="00050777"/>
    <w:rsid w:val="0005345E"/>
    <w:rsid w:val="0005395B"/>
    <w:rsid w:val="000568BF"/>
    <w:rsid w:val="000574C0"/>
    <w:rsid w:val="00057807"/>
    <w:rsid w:val="00060C91"/>
    <w:rsid w:val="00062669"/>
    <w:rsid w:val="000626D9"/>
    <w:rsid w:val="00062707"/>
    <w:rsid w:val="00062A6D"/>
    <w:rsid w:val="00064F9B"/>
    <w:rsid w:val="00065FBB"/>
    <w:rsid w:val="0006721E"/>
    <w:rsid w:val="00067DF4"/>
    <w:rsid w:val="000701C7"/>
    <w:rsid w:val="000748B6"/>
    <w:rsid w:val="0008037F"/>
    <w:rsid w:val="0008066F"/>
    <w:rsid w:val="00083470"/>
    <w:rsid w:val="00083E2A"/>
    <w:rsid w:val="00086779"/>
    <w:rsid w:val="00086DC4"/>
    <w:rsid w:val="000876D5"/>
    <w:rsid w:val="000921DE"/>
    <w:rsid w:val="00092B12"/>
    <w:rsid w:val="00094849"/>
    <w:rsid w:val="000959C0"/>
    <w:rsid w:val="00096186"/>
    <w:rsid w:val="00096C5C"/>
    <w:rsid w:val="000A3B9C"/>
    <w:rsid w:val="000A3CB2"/>
    <w:rsid w:val="000A6963"/>
    <w:rsid w:val="000A6C43"/>
    <w:rsid w:val="000B0E18"/>
    <w:rsid w:val="000B0F31"/>
    <w:rsid w:val="000B11A0"/>
    <w:rsid w:val="000B2541"/>
    <w:rsid w:val="000B574A"/>
    <w:rsid w:val="000B5752"/>
    <w:rsid w:val="000C091A"/>
    <w:rsid w:val="000C1569"/>
    <w:rsid w:val="000C3F7F"/>
    <w:rsid w:val="000C4322"/>
    <w:rsid w:val="000C789E"/>
    <w:rsid w:val="000D027D"/>
    <w:rsid w:val="000D1459"/>
    <w:rsid w:val="000D1DC5"/>
    <w:rsid w:val="000D7B66"/>
    <w:rsid w:val="000E0159"/>
    <w:rsid w:val="000E2981"/>
    <w:rsid w:val="000E4096"/>
    <w:rsid w:val="000E4D6B"/>
    <w:rsid w:val="000E5412"/>
    <w:rsid w:val="000E7173"/>
    <w:rsid w:val="000F16AB"/>
    <w:rsid w:val="000F1FED"/>
    <w:rsid w:val="000F3A53"/>
    <w:rsid w:val="000F55F0"/>
    <w:rsid w:val="000F728E"/>
    <w:rsid w:val="00100B59"/>
    <w:rsid w:val="00103AA3"/>
    <w:rsid w:val="00111527"/>
    <w:rsid w:val="001140D8"/>
    <w:rsid w:val="00115D75"/>
    <w:rsid w:val="0011613F"/>
    <w:rsid w:val="00116592"/>
    <w:rsid w:val="0012018C"/>
    <w:rsid w:val="001205A4"/>
    <w:rsid w:val="00124535"/>
    <w:rsid w:val="001253FF"/>
    <w:rsid w:val="00127C9C"/>
    <w:rsid w:val="00130027"/>
    <w:rsid w:val="00130337"/>
    <w:rsid w:val="001317A6"/>
    <w:rsid w:val="00131F4A"/>
    <w:rsid w:val="001342A5"/>
    <w:rsid w:val="00134A21"/>
    <w:rsid w:val="001374EE"/>
    <w:rsid w:val="00140A32"/>
    <w:rsid w:val="00141244"/>
    <w:rsid w:val="001424B9"/>
    <w:rsid w:val="00143726"/>
    <w:rsid w:val="00144AB0"/>
    <w:rsid w:val="00145D0B"/>
    <w:rsid w:val="001505DF"/>
    <w:rsid w:val="00154FD7"/>
    <w:rsid w:val="001606A3"/>
    <w:rsid w:val="001624A6"/>
    <w:rsid w:val="00164154"/>
    <w:rsid w:val="00164808"/>
    <w:rsid w:val="00165540"/>
    <w:rsid w:val="0016649E"/>
    <w:rsid w:val="00170C0B"/>
    <w:rsid w:val="001712D2"/>
    <w:rsid w:val="0017197B"/>
    <w:rsid w:val="00172787"/>
    <w:rsid w:val="001811C5"/>
    <w:rsid w:val="001817F2"/>
    <w:rsid w:val="00181D87"/>
    <w:rsid w:val="0018242C"/>
    <w:rsid w:val="00182671"/>
    <w:rsid w:val="0018373F"/>
    <w:rsid w:val="00184376"/>
    <w:rsid w:val="0018615D"/>
    <w:rsid w:val="0019120F"/>
    <w:rsid w:val="00193BE8"/>
    <w:rsid w:val="00193EC1"/>
    <w:rsid w:val="0019490B"/>
    <w:rsid w:val="001A00F6"/>
    <w:rsid w:val="001A26FD"/>
    <w:rsid w:val="001A27E3"/>
    <w:rsid w:val="001A2DE8"/>
    <w:rsid w:val="001A7027"/>
    <w:rsid w:val="001B1618"/>
    <w:rsid w:val="001B210B"/>
    <w:rsid w:val="001B35CE"/>
    <w:rsid w:val="001B3C22"/>
    <w:rsid w:val="001B467A"/>
    <w:rsid w:val="001B4960"/>
    <w:rsid w:val="001B6738"/>
    <w:rsid w:val="001C0DDF"/>
    <w:rsid w:val="001C47C0"/>
    <w:rsid w:val="001C6AF9"/>
    <w:rsid w:val="001C6C13"/>
    <w:rsid w:val="001C7252"/>
    <w:rsid w:val="001D0B1A"/>
    <w:rsid w:val="001D14B4"/>
    <w:rsid w:val="001D45B3"/>
    <w:rsid w:val="001D4A9D"/>
    <w:rsid w:val="001D59B6"/>
    <w:rsid w:val="001E11F3"/>
    <w:rsid w:val="001E18AA"/>
    <w:rsid w:val="001E421A"/>
    <w:rsid w:val="001E4583"/>
    <w:rsid w:val="001E4D55"/>
    <w:rsid w:val="001E4EE6"/>
    <w:rsid w:val="001E5C8B"/>
    <w:rsid w:val="001E7E57"/>
    <w:rsid w:val="001F0283"/>
    <w:rsid w:val="00203036"/>
    <w:rsid w:val="002068BC"/>
    <w:rsid w:val="00206E50"/>
    <w:rsid w:val="0021043D"/>
    <w:rsid w:val="00213420"/>
    <w:rsid w:val="00215226"/>
    <w:rsid w:val="002163C1"/>
    <w:rsid w:val="00216DF0"/>
    <w:rsid w:val="00220C7D"/>
    <w:rsid w:val="002210DF"/>
    <w:rsid w:val="002222CE"/>
    <w:rsid w:val="0022295B"/>
    <w:rsid w:val="002247B0"/>
    <w:rsid w:val="002247D0"/>
    <w:rsid w:val="00226F36"/>
    <w:rsid w:val="00227C78"/>
    <w:rsid w:val="002314E9"/>
    <w:rsid w:val="00232066"/>
    <w:rsid w:val="002335CF"/>
    <w:rsid w:val="00233A10"/>
    <w:rsid w:val="002341FF"/>
    <w:rsid w:val="00235ECF"/>
    <w:rsid w:val="00236F70"/>
    <w:rsid w:val="002376FE"/>
    <w:rsid w:val="00240C17"/>
    <w:rsid w:val="00241A31"/>
    <w:rsid w:val="00244760"/>
    <w:rsid w:val="0024697E"/>
    <w:rsid w:val="0025001D"/>
    <w:rsid w:val="00250872"/>
    <w:rsid w:val="002520EC"/>
    <w:rsid w:val="002560D4"/>
    <w:rsid w:val="002561D4"/>
    <w:rsid w:val="0025759A"/>
    <w:rsid w:val="00260848"/>
    <w:rsid w:val="002619C0"/>
    <w:rsid w:val="00263B22"/>
    <w:rsid w:val="00266133"/>
    <w:rsid w:val="0026706F"/>
    <w:rsid w:val="00267A9C"/>
    <w:rsid w:val="00267E24"/>
    <w:rsid w:val="00270A0E"/>
    <w:rsid w:val="0027162A"/>
    <w:rsid w:val="002719CC"/>
    <w:rsid w:val="002724EA"/>
    <w:rsid w:val="0027419D"/>
    <w:rsid w:val="0027686E"/>
    <w:rsid w:val="00277B39"/>
    <w:rsid w:val="00277DF5"/>
    <w:rsid w:val="00277FAF"/>
    <w:rsid w:val="00282DD8"/>
    <w:rsid w:val="002839A5"/>
    <w:rsid w:val="00290862"/>
    <w:rsid w:val="002929A2"/>
    <w:rsid w:val="00294162"/>
    <w:rsid w:val="00296D26"/>
    <w:rsid w:val="00297663"/>
    <w:rsid w:val="002A012A"/>
    <w:rsid w:val="002A2CD1"/>
    <w:rsid w:val="002A4537"/>
    <w:rsid w:val="002A4E08"/>
    <w:rsid w:val="002A5103"/>
    <w:rsid w:val="002A62A8"/>
    <w:rsid w:val="002A7657"/>
    <w:rsid w:val="002A7A7B"/>
    <w:rsid w:val="002B1957"/>
    <w:rsid w:val="002B1A05"/>
    <w:rsid w:val="002B2E91"/>
    <w:rsid w:val="002B3561"/>
    <w:rsid w:val="002B4516"/>
    <w:rsid w:val="002B4AF9"/>
    <w:rsid w:val="002B5250"/>
    <w:rsid w:val="002B61E7"/>
    <w:rsid w:val="002B6200"/>
    <w:rsid w:val="002B6A9E"/>
    <w:rsid w:val="002B7C32"/>
    <w:rsid w:val="002C03CA"/>
    <w:rsid w:val="002C294B"/>
    <w:rsid w:val="002C346D"/>
    <w:rsid w:val="002C473E"/>
    <w:rsid w:val="002C5610"/>
    <w:rsid w:val="002C5B06"/>
    <w:rsid w:val="002D06EA"/>
    <w:rsid w:val="002D0959"/>
    <w:rsid w:val="002D0D7B"/>
    <w:rsid w:val="002D15B9"/>
    <w:rsid w:val="002D3ED8"/>
    <w:rsid w:val="002D504D"/>
    <w:rsid w:val="002D576F"/>
    <w:rsid w:val="002D5B3D"/>
    <w:rsid w:val="002D7605"/>
    <w:rsid w:val="002D7ED1"/>
    <w:rsid w:val="002E45CE"/>
    <w:rsid w:val="002E5C02"/>
    <w:rsid w:val="002E5C78"/>
    <w:rsid w:val="002E6B38"/>
    <w:rsid w:val="002F4BDC"/>
    <w:rsid w:val="00301482"/>
    <w:rsid w:val="00302A43"/>
    <w:rsid w:val="003031D3"/>
    <w:rsid w:val="00304FA0"/>
    <w:rsid w:val="0030726E"/>
    <w:rsid w:val="003106FB"/>
    <w:rsid w:val="003109F0"/>
    <w:rsid w:val="0031286D"/>
    <w:rsid w:val="00312A39"/>
    <w:rsid w:val="003160D5"/>
    <w:rsid w:val="00317CD3"/>
    <w:rsid w:val="003225A8"/>
    <w:rsid w:val="00326C8B"/>
    <w:rsid w:val="00326C98"/>
    <w:rsid w:val="00327B7C"/>
    <w:rsid w:val="003310E2"/>
    <w:rsid w:val="00331369"/>
    <w:rsid w:val="0033211E"/>
    <w:rsid w:val="00332578"/>
    <w:rsid w:val="00332976"/>
    <w:rsid w:val="003329C5"/>
    <w:rsid w:val="00334E86"/>
    <w:rsid w:val="003353A0"/>
    <w:rsid w:val="00336098"/>
    <w:rsid w:val="003364C3"/>
    <w:rsid w:val="003400FB"/>
    <w:rsid w:val="00341505"/>
    <w:rsid w:val="00341895"/>
    <w:rsid w:val="00341E30"/>
    <w:rsid w:val="0034339E"/>
    <w:rsid w:val="00347E0F"/>
    <w:rsid w:val="00351172"/>
    <w:rsid w:val="003512C1"/>
    <w:rsid w:val="003514ED"/>
    <w:rsid w:val="0035270A"/>
    <w:rsid w:val="00352AFC"/>
    <w:rsid w:val="003531E2"/>
    <w:rsid w:val="00354CA3"/>
    <w:rsid w:val="0035585C"/>
    <w:rsid w:val="00357D18"/>
    <w:rsid w:val="003604D9"/>
    <w:rsid w:val="00360AFA"/>
    <w:rsid w:val="00361668"/>
    <w:rsid w:val="00362322"/>
    <w:rsid w:val="003630A2"/>
    <w:rsid w:val="00364231"/>
    <w:rsid w:val="0036423A"/>
    <w:rsid w:val="00366191"/>
    <w:rsid w:val="003738C4"/>
    <w:rsid w:val="0037402B"/>
    <w:rsid w:val="00374D39"/>
    <w:rsid w:val="003754EE"/>
    <w:rsid w:val="00376200"/>
    <w:rsid w:val="00376416"/>
    <w:rsid w:val="0037716C"/>
    <w:rsid w:val="00377E76"/>
    <w:rsid w:val="003808D6"/>
    <w:rsid w:val="00381DC0"/>
    <w:rsid w:val="00383482"/>
    <w:rsid w:val="003837A3"/>
    <w:rsid w:val="0038554E"/>
    <w:rsid w:val="0038631E"/>
    <w:rsid w:val="00386626"/>
    <w:rsid w:val="00386DAE"/>
    <w:rsid w:val="00390696"/>
    <w:rsid w:val="00391327"/>
    <w:rsid w:val="00391D61"/>
    <w:rsid w:val="00393626"/>
    <w:rsid w:val="0039401D"/>
    <w:rsid w:val="003944E4"/>
    <w:rsid w:val="00396D7D"/>
    <w:rsid w:val="003A0047"/>
    <w:rsid w:val="003A035C"/>
    <w:rsid w:val="003A0A46"/>
    <w:rsid w:val="003A412E"/>
    <w:rsid w:val="003A45D5"/>
    <w:rsid w:val="003A6A3C"/>
    <w:rsid w:val="003B334C"/>
    <w:rsid w:val="003B5414"/>
    <w:rsid w:val="003C0356"/>
    <w:rsid w:val="003C0420"/>
    <w:rsid w:val="003C1327"/>
    <w:rsid w:val="003C2238"/>
    <w:rsid w:val="003C43AB"/>
    <w:rsid w:val="003C46C2"/>
    <w:rsid w:val="003C6B8C"/>
    <w:rsid w:val="003C6D51"/>
    <w:rsid w:val="003C71BF"/>
    <w:rsid w:val="003D0974"/>
    <w:rsid w:val="003D0D4F"/>
    <w:rsid w:val="003D139A"/>
    <w:rsid w:val="003D17E0"/>
    <w:rsid w:val="003D18A6"/>
    <w:rsid w:val="003D46A7"/>
    <w:rsid w:val="003D63F4"/>
    <w:rsid w:val="003D6E96"/>
    <w:rsid w:val="003E15B7"/>
    <w:rsid w:val="003E196D"/>
    <w:rsid w:val="003E35CD"/>
    <w:rsid w:val="003E40C2"/>
    <w:rsid w:val="003E7B74"/>
    <w:rsid w:val="003F0919"/>
    <w:rsid w:val="003F181D"/>
    <w:rsid w:val="003F320A"/>
    <w:rsid w:val="003F3273"/>
    <w:rsid w:val="003F646F"/>
    <w:rsid w:val="003F671E"/>
    <w:rsid w:val="003F75AC"/>
    <w:rsid w:val="004024FD"/>
    <w:rsid w:val="00405BCC"/>
    <w:rsid w:val="00406E7F"/>
    <w:rsid w:val="00412A0B"/>
    <w:rsid w:val="004135E6"/>
    <w:rsid w:val="004154FA"/>
    <w:rsid w:val="0042021F"/>
    <w:rsid w:val="00421A82"/>
    <w:rsid w:val="00426164"/>
    <w:rsid w:val="00426284"/>
    <w:rsid w:val="004277C3"/>
    <w:rsid w:val="00427CB0"/>
    <w:rsid w:val="00430238"/>
    <w:rsid w:val="00433403"/>
    <w:rsid w:val="004359FC"/>
    <w:rsid w:val="00435CAC"/>
    <w:rsid w:val="00436273"/>
    <w:rsid w:val="00440BE2"/>
    <w:rsid w:val="004418D3"/>
    <w:rsid w:val="00442214"/>
    <w:rsid w:val="004444A3"/>
    <w:rsid w:val="00445244"/>
    <w:rsid w:val="00446916"/>
    <w:rsid w:val="004516C0"/>
    <w:rsid w:val="0045363C"/>
    <w:rsid w:val="00460066"/>
    <w:rsid w:val="00460DEC"/>
    <w:rsid w:val="00461C95"/>
    <w:rsid w:val="004621DD"/>
    <w:rsid w:val="00464B1A"/>
    <w:rsid w:val="004719A1"/>
    <w:rsid w:val="00475CE2"/>
    <w:rsid w:val="00477115"/>
    <w:rsid w:val="00481AB1"/>
    <w:rsid w:val="00481F00"/>
    <w:rsid w:val="00486E7E"/>
    <w:rsid w:val="0049106F"/>
    <w:rsid w:val="0049196A"/>
    <w:rsid w:val="00496D71"/>
    <w:rsid w:val="004A0971"/>
    <w:rsid w:val="004A0E44"/>
    <w:rsid w:val="004A1027"/>
    <w:rsid w:val="004A4CAD"/>
    <w:rsid w:val="004A6F76"/>
    <w:rsid w:val="004A70DE"/>
    <w:rsid w:val="004A7264"/>
    <w:rsid w:val="004B1B97"/>
    <w:rsid w:val="004B26AC"/>
    <w:rsid w:val="004B35AF"/>
    <w:rsid w:val="004B457E"/>
    <w:rsid w:val="004C2430"/>
    <w:rsid w:val="004C37C6"/>
    <w:rsid w:val="004C384A"/>
    <w:rsid w:val="004C4642"/>
    <w:rsid w:val="004C58F6"/>
    <w:rsid w:val="004C7376"/>
    <w:rsid w:val="004D0796"/>
    <w:rsid w:val="004E4DF7"/>
    <w:rsid w:val="004E4E11"/>
    <w:rsid w:val="004E6EC8"/>
    <w:rsid w:val="004E7A7F"/>
    <w:rsid w:val="004E7E32"/>
    <w:rsid w:val="004F019E"/>
    <w:rsid w:val="004F0960"/>
    <w:rsid w:val="004F5725"/>
    <w:rsid w:val="004F62F9"/>
    <w:rsid w:val="004F64C7"/>
    <w:rsid w:val="004F6695"/>
    <w:rsid w:val="004F7044"/>
    <w:rsid w:val="004F7502"/>
    <w:rsid w:val="00501FC2"/>
    <w:rsid w:val="00502844"/>
    <w:rsid w:val="00503143"/>
    <w:rsid w:val="00503649"/>
    <w:rsid w:val="00504319"/>
    <w:rsid w:val="00504D73"/>
    <w:rsid w:val="0050508B"/>
    <w:rsid w:val="005059FB"/>
    <w:rsid w:val="00510139"/>
    <w:rsid w:val="005102AA"/>
    <w:rsid w:val="005118FD"/>
    <w:rsid w:val="00517962"/>
    <w:rsid w:val="00521E3B"/>
    <w:rsid w:val="005240EE"/>
    <w:rsid w:val="00525014"/>
    <w:rsid w:val="0052586A"/>
    <w:rsid w:val="0052593C"/>
    <w:rsid w:val="00526F79"/>
    <w:rsid w:val="00526F87"/>
    <w:rsid w:val="00527413"/>
    <w:rsid w:val="005274C2"/>
    <w:rsid w:val="00531139"/>
    <w:rsid w:val="0053211F"/>
    <w:rsid w:val="0053241A"/>
    <w:rsid w:val="00533932"/>
    <w:rsid w:val="00533BA1"/>
    <w:rsid w:val="005342D6"/>
    <w:rsid w:val="005357F8"/>
    <w:rsid w:val="00536DAE"/>
    <w:rsid w:val="00537836"/>
    <w:rsid w:val="00537857"/>
    <w:rsid w:val="00541E59"/>
    <w:rsid w:val="00543F2F"/>
    <w:rsid w:val="005464AE"/>
    <w:rsid w:val="00546F88"/>
    <w:rsid w:val="0055019A"/>
    <w:rsid w:val="00551446"/>
    <w:rsid w:val="0055376A"/>
    <w:rsid w:val="0055469D"/>
    <w:rsid w:val="00555747"/>
    <w:rsid w:val="0055576A"/>
    <w:rsid w:val="0056307B"/>
    <w:rsid w:val="00565D2C"/>
    <w:rsid w:val="005665F7"/>
    <w:rsid w:val="00567648"/>
    <w:rsid w:val="00567ADA"/>
    <w:rsid w:val="00567EC4"/>
    <w:rsid w:val="005700E4"/>
    <w:rsid w:val="005714FC"/>
    <w:rsid w:val="00573A2C"/>
    <w:rsid w:val="0057456A"/>
    <w:rsid w:val="00574AC3"/>
    <w:rsid w:val="005822D4"/>
    <w:rsid w:val="00583CCD"/>
    <w:rsid w:val="00583FBD"/>
    <w:rsid w:val="00585E17"/>
    <w:rsid w:val="00586690"/>
    <w:rsid w:val="005957FF"/>
    <w:rsid w:val="0059589C"/>
    <w:rsid w:val="005A0936"/>
    <w:rsid w:val="005A0A79"/>
    <w:rsid w:val="005A2AF9"/>
    <w:rsid w:val="005A3D2A"/>
    <w:rsid w:val="005A4262"/>
    <w:rsid w:val="005A6B0E"/>
    <w:rsid w:val="005A76A4"/>
    <w:rsid w:val="005B03E8"/>
    <w:rsid w:val="005B113A"/>
    <w:rsid w:val="005B2ED6"/>
    <w:rsid w:val="005B6351"/>
    <w:rsid w:val="005B758C"/>
    <w:rsid w:val="005C00F2"/>
    <w:rsid w:val="005C5509"/>
    <w:rsid w:val="005C7C4B"/>
    <w:rsid w:val="005D0644"/>
    <w:rsid w:val="005D0D6D"/>
    <w:rsid w:val="005D69BB"/>
    <w:rsid w:val="005E1265"/>
    <w:rsid w:val="005E197B"/>
    <w:rsid w:val="005E5D00"/>
    <w:rsid w:val="005E7DD4"/>
    <w:rsid w:val="005F0977"/>
    <w:rsid w:val="005F3687"/>
    <w:rsid w:val="005F3E49"/>
    <w:rsid w:val="005F42B9"/>
    <w:rsid w:val="005F48C5"/>
    <w:rsid w:val="005F772A"/>
    <w:rsid w:val="00601B73"/>
    <w:rsid w:val="00611054"/>
    <w:rsid w:val="00612D0B"/>
    <w:rsid w:val="00613517"/>
    <w:rsid w:val="006144B5"/>
    <w:rsid w:val="00620CAE"/>
    <w:rsid w:val="006212A7"/>
    <w:rsid w:val="00622AA9"/>
    <w:rsid w:val="00624450"/>
    <w:rsid w:val="006247FD"/>
    <w:rsid w:val="00625709"/>
    <w:rsid w:val="006269A9"/>
    <w:rsid w:val="00627EC9"/>
    <w:rsid w:val="0063073E"/>
    <w:rsid w:val="006308FD"/>
    <w:rsid w:val="006337C8"/>
    <w:rsid w:val="00633F82"/>
    <w:rsid w:val="0063461D"/>
    <w:rsid w:val="00635AC0"/>
    <w:rsid w:val="00635C5F"/>
    <w:rsid w:val="0064122B"/>
    <w:rsid w:val="00641D99"/>
    <w:rsid w:val="0064229C"/>
    <w:rsid w:val="006422D1"/>
    <w:rsid w:val="00644473"/>
    <w:rsid w:val="00646A22"/>
    <w:rsid w:val="00646E04"/>
    <w:rsid w:val="00650D20"/>
    <w:rsid w:val="006528DD"/>
    <w:rsid w:val="00653AEC"/>
    <w:rsid w:val="00654C2E"/>
    <w:rsid w:val="00655CAB"/>
    <w:rsid w:val="00655CCE"/>
    <w:rsid w:val="006567A0"/>
    <w:rsid w:val="006606BD"/>
    <w:rsid w:val="00663C55"/>
    <w:rsid w:val="00665609"/>
    <w:rsid w:val="006656FB"/>
    <w:rsid w:val="00665C23"/>
    <w:rsid w:val="00667CA1"/>
    <w:rsid w:val="00671AA7"/>
    <w:rsid w:val="006734B2"/>
    <w:rsid w:val="006753F0"/>
    <w:rsid w:val="00681451"/>
    <w:rsid w:val="00681D0E"/>
    <w:rsid w:val="00682401"/>
    <w:rsid w:val="0068293B"/>
    <w:rsid w:val="006835EB"/>
    <w:rsid w:val="0068596E"/>
    <w:rsid w:val="00685D34"/>
    <w:rsid w:val="00687725"/>
    <w:rsid w:val="00691C8E"/>
    <w:rsid w:val="0069249C"/>
    <w:rsid w:val="00692C8E"/>
    <w:rsid w:val="00692EB4"/>
    <w:rsid w:val="006948D1"/>
    <w:rsid w:val="006957EF"/>
    <w:rsid w:val="00696343"/>
    <w:rsid w:val="00696500"/>
    <w:rsid w:val="00696FE1"/>
    <w:rsid w:val="006A131B"/>
    <w:rsid w:val="006A1C0F"/>
    <w:rsid w:val="006A23EF"/>
    <w:rsid w:val="006A3C41"/>
    <w:rsid w:val="006A4644"/>
    <w:rsid w:val="006A5010"/>
    <w:rsid w:val="006A65F3"/>
    <w:rsid w:val="006A6CBA"/>
    <w:rsid w:val="006B5B3C"/>
    <w:rsid w:val="006B627C"/>
    <w:rsid w:val="006B6355"/>
    <w:rsid w:val="006C04EC"/>
    <w:rsid w:val="006C2FB1"/>
    <w:rsid w:val="006C46CA"/>
    <w:rsid w:val="006C57FC"/>
    <w:rsid w:val="006C797C"/>
    <w:rsid w:val="006D1524"/>
    <w:rsid w:val="006D20B1"/>
    <w:rsid w:val="006D2C77"/>
    <w:rsid w:val="006D34CB"/>
    <w:rsid w:val="006D4912"/>
    <w:rsid w:val="006D4955"/>
    <w:rsid w:val="006D63F6"/>
    <w:rsid w:val="006D756E"/>
    <w:rsid w:val="006E11B1"/>
    <w:rsid w:val="006E3B89"/>
    <w:rsid w:val="006E6DF4"/>
    <w:rsid w:val="006F09FB"/>
    <w:rsid w:val="006F618B"/>
    <w:rsid w:val="00702117"/>
    <w:rsid w:val="0070393B"/>
    <w:rsid w:val="007046D9"/>
    <w:rsid w:val="0070594D"/>
    <w:rsid w:val="0070681E"/>
    <w:rsid w:val="00706F24"/>
    <w:rsid w:val="00707990"/>
    <w:rsid w:val="00707F70"/>
    <w:rsid w:val="00710076"/>
    <w:rsid w:val="007109A2"/>
    <w:rsid w:val="007111F9"/>
    <w:rsid w:val="00712218"/>
    <w:rsid w:val="00712678"/>
    <w:rsid w:val="00713135"/>
    <w:rsid w:val="0071505F"/>
    <w:rsid w:val="007176C6"/>
    <w:rsid w:val="007178DD"/>
    <w:rsid w:val="007179DD"/>
    <w:rsid w:val="00722AD1"/>
    <w:rsid w:val="00725163"/>
    <w:rsid w:val="00727673"/>
    <w:rsid w:val="00730FBC"/>
    <w:rsid w:val="007317F9"/>
    <w:rsid w:val="00732FB4"/>
    <w:rsid w:val="00733BF3"/>
    <w:rsid w:val="00735437"/>
    <w:rsid w:val="00736C37"/>
    <w:rsid w:val="0074012B"/>
    <w:rsid w:val="00742BC6"/>
    <w:rsid w:val="007441B5"/>
    <w:rsid w:val="00747750"/>
    <w:rsid w:val="00751AA7"/>
    <w:rsid w:val="007529B8"/>
    <w:rsid w:val="00756569"/>
    <w:rsid w:val="00760E64"/>
    <w:rsid w:val="00761326"/>
    <w:rsid w:val="007637B5"/>
    <w:rsid w:val="0076409C"/>
    <w:rsid w:val="007656F2"/>
    <w:rsid w:val="00767171"/>
    <w:rsid w:val="00770AFF"/>
    <w:rsid w:val="0077129E"/>
    <w:rsid w:val="00772E10"/>
    <w:rsid w:val="00776C35"/>
    <w:rsid w:val="00780B47"/>
    <w:rsid w:val="00781D10"/>
    <w:rsid w:val="00783026"/>
    <w:rsid w:val="00784B6B"/>
    <w:rsid w:val="00790069"/>
    <w:rsid w:val="00791B84"/>
    <w:rsid w:val="00791F21"/>
    <w:rsid w:val="00793699"/>
    <w:rsid w:val="007944D7"/>
    <w:rsid w:val="00794617"/>
    <w:rsid w:val="00795B97"/>
    <w:rsid w:val="00795F25"/>
    <w:rsid w:val="007961AD"/>
    <w:rsid w:val="00796A90"/>
    <w:rsid w:val="00796FD6"/>
    <w:rsid w:val="007974A1"/>
    <w:rsid w:val="007975D6"/>
    <w:rsid w:val="007A0B57"/>
    <w:rsid w:val="007A2BD0"/>
    <w:rsid w:val="007A3F10"/>
    <w:rsid w:val="007A458A"/>
    <w:rsid w:val="007A5197"/>
    <w:rsid w:val="007A6133"/>
    <w:rsid w:val="007A6E26"/>
    <w:rsid w:val="007A7859"/>
    <w:rsid w:val="007B24AA"/>
    <w:rsid w:val="007B40C8"/>
    <w:rsid w:val="007B461F"/>
    <w:rsid w:val="007B7FCF"/>
    <w:rsid w:val="007C64C6"/>
    <w:rsid w:val="007D1386"/>
    <w:rsid w:val="007D2381"/>
    <w:rsid w:val="007D2670"/>
    <w:rsid w:val="007D3C1A"/>
    <w:rsid w:val="007D6C66"/>
    <w:rsid w:val="007D7F95"/>
    <w:rsid w:val="007E034B"/>
    <w:rsid w:val="007E1C75"/>
    <w:rsid w:val="007E569B"/>
    <w:rsid w:val="007E5E7C"/>
    <w:rsid w:val="007E7A2F"/>
    <w:rsid w:val="007F0FE2"/>
    <w:rsid w:val="007F3457"/>
    <w:rsid w:val="007F68E3"/>
    <w:rsid w:val="00803D8D"/>
    <w:rsid w:val="008046AB"/>
    <w:rsid w:val="00804A78"/>
    <w:rsid w:val="00804B42"/>
    <w:rsid w:val="00806110"/>
    <w:rsid w:val="0080614C"/>
    <w:rsid w:val="00806868"/>
    <w:rsid w:val="00806D6B"/>
    <w:rsid w:val="008174D0"/>
    <w:rsid w:val="00817728"/>
    <w:rsid w:val="00820EBA"/>
    <w:rsid w:val="008212A4"/>
    <w:rsid w:val="0082214D"/>
    <w:rsid w:val="00822E4F"/>
    <w:rsid w:val="0082521E"/>
    <w:rsid w:val="00825680"/>
    <w:rsid w:val="008260DC"/>
    <w:rsid w:val="0082695C"/>
    <w:rsid w:val="00826E75"/>
    <w:rsid w:val="00827CA8"/>
    <w:rsid w:val="0083142B"/>
    <w:rsid w:val="00834205"/>
    <w:rsid w:val="008400CA"/>
    <w:rsid w:val="00841CD5"/>
    <w:rsid w:val="0084264C"/>
    <w:rsid w:val="00842CCD"/>
    <w:rsid w:val="00844F90"/>
    <w:rsid w:val="008453B9"/>
    <w:rsid w:val="00850627"/>
    <w:rsid w:val="00850EFD"/>
    <w:rsid w:val="0085143F"/>
    <w:rsid w:val="00851C23"/>
    <w:rsid w:val="00852950"/>
    <w:rsid w:val="00853BC0"/>
    <w:rsid w:val="00855643"/>
    <w:rsid w:val="00855FC4"/>
    <w:rsid w:val="00857AEC"/>
    <w:rsid w:val="00863B86"/>
    <w:rsid w:val="0086430A"/>
    <w:rsid w:val="00864A05"/>
    <w:rsid w:val="00866F91"/>
    <w:rsid w:val="00870F6E"/>
    <w:rsid w:val="008710FF"/>
    <w:rsid w:val="00871692"/>
    <w:rsid w:val="00874962"/>
    <w:rsid w:val="008800A9"/>
    <w:rsid w:val="00880D0C"/>
    <w:rsid w:val="00881435"/>
    <w:rsid w:val="00881948"/>
    <w:rsid w:val="0088408A"/>
    <w:rsid w:val="008849A3"/>
    <w:rsid w:val="00890BD4"/>
    <w:rsid w:val="008913E7"/>
    <w:rsid w:val="0089269C"/>
    <w:rsid w:val="00896C32"/>
    <w:rsid w:val="008A1316"/>
    <w:rsid w:val="008A41E6"/>
    <w:rsid w:val="008A438D"/>
    <w:rsid w:val="008A4763"/>
    <w:rsid w:val="008A507C"/>
    <w:rsid w:val="008A6850"/>
    <w:rsid w:val="008B151C"/>
    <w:rsid w:val="008B3A8E"/>
    <w:rsid w:val="008B58BE"/>
    <w:rsid w:val="008B6E58"/>
    <w:rsid w:val="008C0278"/>
    <w:rsid w:val="008C268D"/>
    <w:rsid w:val="008C298C"/>
    <w:rsid w:val="008C32F8"/>
    <w:rsid w:val="008C5247"/>
    <w:rsid w:val="008C5C94"/>
    <w:rsid w:val="008C6E98"/>
    <w:rsid w:val="008C7AA0"/>
    <w:rsid w:val="008D139B"/>
    <w:rsid w:val="008D2291"/>
    <w:rsid w:val="008D3115"/>
    <w:rsid w:val="008D3D00"/>
    <w:rsid w:val="008D3E6F"/>
    <w:rsid w:val="008D5E58"/>
    <w:rsid w:val="008E456A"/>
    <w:rsid w:val="008E7F4C"/>
    <w:rsid w:val="008F06D7"/>
    <w:rsid w:val="008F0C5D"/>
    <w:rsid w:val="008F0D57"/>
    <w:rsid w:val="008F2CDF"/>
    <w:rsid w:val="008F4B2D"/>
    <w:rsid w:val="008F711E"/>
    <w:rsid w:val="008F71C2"/>
    <w:rsid w:val="008F7305"/>
    <w:rsid w:val="008F7493"/>
    <w:rsid w:val="009021F7"/>
    <w:rsid w:val="00904250"/>
    <w:rsid w:val="00905582"/>
    <w:rsid w:val="009077D1"/>
    <w:rsid w:val="00911C88"/>
    <w:rsid w:val="00911E37"/>
    <w:rsid w:val="00911ECB"/>
    <w:rsid w:val="00913B76"/>
    <w:rsid w:val="00914C06"/>
    <w:rsid w:val="00915BE3"/>
    <w:rsid w:val="009221E7"/>
    <w:rsid w:val="00924227"/>
    <w:rsid w:val="00926765"/>
    <w:rsid w:val="00927423"/>
    <w:rsid w:val="009316DC"/>
    <w:rsid w:val="00932874"/>
    <w:rsid w:val="00932A5D"/>
    <w:rsid w:val="00932EBE"/>
    <w:rsid w:val="00934B43"/>
    <w:rsid w:val="00934FC9"/>
    <w:rsid w:val="009351AB"/>
    <w:rsid w:val="00937EB7"/>
    <w:rsid w:val="00937FAD"/>
    <w:rsid w:val="009408A2"/>
    <w:rsid w:val="00940B0B"/>
    <w:rsid w:val="009422CA"/>
    <w:rsid w:val="00945B7F"/>
    <w:rsid w:val="00946535"/>
    <w:rsid w:val="00947270"/>
    <w:rsid w:val="0094790A"/>
    <w:rsid w:val="009516DF"/>
    <w:rsid w:val="00953247"/>
    <w:rsid w:val="009535CC"/>
    <w:rsid w:val="009541DD"/>
    <w:rsid w:val="0095588E"/>
    <w:rsid w:val="00955902"/>
    <w:rsid w:val="00960277"/>
    <w:rsid w:val="00961477"/>
    <w:rsid w:val="00963585"/>
    <w:rsid w:val="0096517C"/>
    <w:rsid w:val="00967730"/>
    <w:rsid w:val="00970441"/>
    <w:rsid w:val="009704E1"/>
    <w:rsid w:val="00971D84"/>
    <w:rsid w:val="0097321E"/>
    <w:rsid w:val="009738E1"/>
    <w:rsid w:val="0097412A"/>
    <w:rsid w:val="0097561D"/>
    <w:rsid w:val="00975CFB"/>
    <w:rsid w:val="009762E4"/>
    <w:rsid w:val="00976DD9"/>
    <w:rsid w:val="00977C8C"/>
    <w:rsid w:val="00977C90"/>
    <w:rsid w:val="00981211"/>
    <w:rsid w:val="00981C54"/>
    <w:rsid w:val="00981D77"/>
    <w:rsid w:val="0098235B"/>
    <w:rsid w:val="00982BD2"/>
    <w:rsid w:val="009866CE"/>
    <w:rsid w:val="00992F3C"/>
    <w:rsid w:val="0099330B"/>
    <w:rsid w:val="00993844"/>
    <w:rsid w:val="0099497A"/>
    <w:rsid w:val="00994E82"/>
    <w:rsid w:val="00997C38"/>
    <w:rsid w:val="009A0210"/>
    <w:rsid w:val="009A1101"/>
    <w:rsid w:val="009A2471"/>
    <w:rsid w:val="009A3683"/>
    <w:rsid w:val="009A3F21"/>
    <w:rsid w:val="009A53D4"/>
    <w:rsid w:val="009A69C1"/>
    <w:rsid w:val="009A76E4"/>
    <w:rsid w:val="009B386E"/>
    <w:rsid w:val="009B3AAA"/>
    <w:rsid w:val="009B3AFF"/>
    <w:rsid w:val="009C0E58"/>
    <w:rsid w:val="009C348D"/>
    <w:rsid w:val="009C3CB3"/>
    <w:rsid w:val="009C46BA"/>
    <w:rsid w:val="009C5AB1"/>
    <w:rsid w:val="009C7065"/>
    <w:rsid w:val="009C7626"/>
    <w:rsid w:val="009D206C"/>
    <w:rsid w:val="009D5757"/>
    <w:rsid w:val="009D5BE4"/>
    <w:rsid w:val="009D655E"/>
    <w:rsid w:val="009D6DE0"/>
    <w:rsid w:val="009D700F"/>
    <w:rsid w:val="009E196C"/>
    <w:rsid w:val="009E2063"/>
    <w:rsid w:val="009E25F7"/>
    <w:rsid w:val="009E2AC7"/>
    <w:rsid w:val="009E2E3B"/>
    <w:rsid w:val="009E6717"/>
    <w:rsid w:val="009E688C"/>
    <w:rsid w:val="009E7588"/>
    <w:rsid w:val="009F38B5"/>
    <w:rsid w:val="009F4885"/>
    <w:rsid w:val="009F76DA"/>
    <w:rsid w:val="009F7E07"/>
    <w:rsid w:val="00A00C92"/>
    <w:rsid w:val="00A01824"/>
    <w:rsid w:val="00A0400C"/>
    <w:rsid w:val="00A075B5"/>
    <w:rsid w:val="00A1099A"/>
    <w:rsid w:val="00A1313C"/>
    <w:rsid w:val="00A134BA"/>
    <w:rsid w:val="00A139C1"/>
    <w:rsid w:val="00A14D48"/>
    <w:rsid w:val="00A14D71"/>
    <w:rsid w:val="00A1724E"/>
    <w:rsid w:val="00A201EC"/>
    <w:rsid w:val="00A206CF"/>
    <w:rsid w:val="00A22F1A"/>
    <w:rsid w:val="00A24989"/>
    <w:rsid w:val="00A24B96"/>
    <w:rsid w:val="00A267B3"/>
    <w:rsid w:val="00A27D54"/>
    <w:rsid w:val="00A27F38"/>
    <w:rsid w:val="00A340F6"/>
    <w:rsid w:val="00A35C42"/>
    <w:rsid w:val="00A36532"/>
    <w:rsid w:val="00A3669F"/>
    <w:rsid w:val="00A4114D"/>
    <w:rsid w:val="00A42699"/>
    <w:rsid w:val="00A4594E"/>
    <w:rsid w:val="00A52384"/>
    <w:rsid w:val="00A523EF"/>
    <w:rsid w:val="00A54925"/>
    <w:rsid w:val="00A57F01"/>
    <w:rsid w:val="00A61A04"/>
    <w:rsid w:val="00A61CDE"/>
    <w:rsid w:val="00A61D25"/>
    <w:rsid w:val="00A6210C"/>
    <w:rsid w:val="00A622B5"/>
    <w:rsid w:val="00A64533"/>
    <w:rsid w:val="00A65283"/>
    <w:rsid w:val="00A66E4E"/>
    <w:rsid w:val="00A67E33"/>
    <w:rsid w:val="00A708F2"/>
    <w:rsid w:val="00A71415"/>
    <w:rsid w:val="00A71923"/>
    <w:rsid w:val="00A7237D"/>
    <w:rsid w:val="00A72881"/>
    <w:rsid w:val="00A728A8"/>
    <w:rsid w:val="00A75014"/>
    <w:rsid w:val="00A7540B"/>
    <w:rsid w:val="00A75B2B"/>
    <w:rsid w:val="00A77264"/>
    <w:rsid w:val="00A778FF"/>
    <w:rsid w:val="00A81492"/>
    <w:rsid w:val="00A833A5"/>
    <w:rsid w:val="00A836EC"/>
    <w:rsid w:val="00A83E12"/>
    <w:rsid w:val="00A8549E"/>
    <w:rsid w:val="00A92E19"/>
    <w:rsid w:val="00A94858"/>
    <w:rsid w:val="00A9517C"/>
    <w:rsid w:val="00A9588C"/>
    <w:rsid w:val="00A96199"/>
    <w:rsid w:val="00A97374"/>
    <w:rsid w:val="00AA0DF6"/>
    <w:rsid w:val="00AA113A"/>
    <w:rsid w:val="00AA1156"/>
    <w:rsid w:val="00AA27EE"/>
    <w:rsid w:val="00AA2A0C"/>
    <w:rsid w:val="00AA3A84"/>
    <w:rsid w:val="00AA4FE9"/>
    <w:rsid w:val="00AA76C3"/>
    <w:rsid w:val="00AB036B"/>
    <w:rsid w:val="00AB04B4"/>
    <w:rsid w:val="00AB06B3"/>
    <w:rsid w:val="00AB2F42"/>
    <w:rsid w:val="00AB3C23"/>
    <w:rsid w:val="00AB6254"/>
    <w:rsid w:val="00AB6909"/>
    <w:rsid w:val="00AB6AC3"/>
    <w:rsid w:val="00AB6B77"/>
    <w:rsid w:val="00AC04DC"/>
    <w:rsid w:val="00AC183E"/>
    <w:rsid w:val="00AC3889"/>
    <w:rsid w:val="00AC5FC8"/>
    <w:rsid w:val="00AC7961"/>
    <w:rsid w:val="00AD17EB"/>
    <w:rsid w:val="00AD18E2"/>
    <w:rsid w:val="00AD24F8"/>
    <w:rsid w:val="00AD2F56"/>
    <w:rsid w:val="00AD4103"/>
    <w:rsid w:val="00AE0FAA"/>
    <w:rsid w:val="00AE1ED2"/>
    <w:rsid w:val="00AE48CD"/>
    <w:rsid w:val="00AE65F0"/>
    <w:rsid w:val="00AE67F3"/>
    <w:rsid w:val="00AE771B"/>
    <w:rsid w:val="00AE7E34"/>
    <w:rsid w:val="00AF1F0C"/>
    <w:rsid w:val="00AF50AB"/>
    <w:rsid w:val="00AF51E8"/>
    <w:rsid w:val="00AF629D"/>
    <w:rsid w:val="00AF6F97"/>
    <w:rsid w:val="00B02ED5"/>
    <w:rsid w:val="00B02FC9"/>
    <w:rsid w:val="00B036B8"/>
    <w:rsid w:val="00B04767"/>
    <w:rsid w:val="00B05636"/>
    <w:rsid w:val="00B058DB"/>
    <w:rsid w:val="00B0657F"/>
    <w:rsid w:val="00B06DB6"/>
    <w:rsid w:val="00B075AB"/>
    <w:rsid w:val="00B10AF3"/>
    <w:rsid w:val="00B10BD4"/>
    <w:rsid w:val="00B1240E"/>
    <w:rsid w:val="00B2052E"/>
    <w:rsid w:val="00B205CB"/>
    <w:rsid w:val="00B210D0"/>
    <w:rsid w:val="00B23370"/>
    <w:rsid w:val="00B23D81"/>
    <w:rsid w:val="00B24547"/>
    <w:rsid w:val="00B254C1"/>
    <w:rsid w:val="00B2649D"/>
    <w:rsid w:val="00B275D2"/>
    <w:rsid w:val="00B30348"/>
    <w:rsid w:val="00B3116E"/>
    <w:rsid w:val="00B31701"/>
    <w:rsid w:val="00B321E5"/>
    <w:rsid w:val="00B37C7E"/>
    <w:rsid w:val="00B43905"/>
    <w:rsid w:val="00B439A6"/>
    <w:rsid w:val="00B44560"/>
    <w:rsid w:val="00B44765"/>
    <w:rsid w:val="00B46F3E"/>
    <w:rsid w:val="00B47012"/>
    <w:rsid w:val="00B47359"/>
    <w:rsid w:val="00B479DD"/>
    <w:rsid w:val="00B54D25"/>
    <w:rsid w:val="00B5652F"/>
    <w:rsid w:val="00B56E1C"/>
    <w:rsid w:val="00B60C8E"/>
    <w:rsid w:val="00B623C1"/>
    <w:rsid w:val="00B6412D"/>
    <w:rsid w:val="00B64FB2"/>
    <w:rsid w:val="00B65375"/>
    <w:rsid w:val="00B6588B"/>
    <w:rsid w:val="00B65F1B"/>
    <w:rsid w:val="00B67459"/>
    <w:rsid w:val="00B703FA"/>
    <w:rsid w:val="00B7097F"/>
    <w:rsid w:val="00B71022"/>
    <w:rsid w:val="00B710EC"/>
    <w:rsid w:val="00B71427"/>
    <w:rsid w:val="00B71883"/>
    <w:rsid w:val="00B74D38"/>
    <w:rsid w:val="00B7531A"/>
    <w:rsid w:val="00B7557B"/>
    <w:rsid w:val="00B76300"/>
    <w:rsid w:val="00B77BB3"/>
    <w:rsid w:val="00B80CAD"/>
    <w:rsid w:val="00B80F0F"/>
    <w:rsid w:val="00B81501"/>
    <w:rsid w:val="00B82956"/>
    <w:rsid w:val="00B82980"/>
    <w:rsid w:val="00B82BC7"/>
    <w:rsid w:val="00B82F46"/>
    <w:rsid w:val="00B8359A"/>
    <w:rsid w:val="00B83E26"/>
    <w:rsid w:val="00B84EDB"/>
    <w:rsid w:val="00B853B5"/>
    <w:rsid w:val="00B8596F"/>
    <w:rsid w:val="00B86F2D"/>
    <w:rsid w:val="00B9348D"/>
    <w:rsid w:val="00B93752"/>
    <w:rsid w:val="00B95DD6"/>
    <w:rsid w:val="00B96541"/>
    <w:rsid w:val="00BA05F1"/>
    <w:rsid w:val="00BA0692"/>
    <w:rsid w:val="00BA0A2D"/>
    <w:rsid w:val="00BA3DAC"/>
    <w:rsid w:val="00BA7689"/>
    <w:rsid w:val="00BB27BF"/>
    <w:rsid w:val="00BB3733"/>
    <w:rsid w:val="00BB380B"/>
    <w:rsid w:val="00BB3F9A"/>
    <w:rsid w:val="00BB4AF3"/>
    <w:rsid w:val="00BB57B4"/>
    <w:rsid w:val="00BB72FE"/>
    <w:rsid w:val="00BB7B97"/>
    <w:rsid w:val="00BC263E"/>
    <w:rsid w:val="00BC2F4D"/>
    <w:rsid w:val="00BC35B4"/>
    <w:rsid w:val="00BC374B"/>
    <w:rsid w:val="00BC42CC"/>
    <w:rsid w:val="00BC435E"/>
    <w:rsid w:val="00BC4C57"/>
    <w:rsid w:val="00BC6599"/>
    <w:rsid w:val="00BC6F96"/>
    <w:rsid w:val="00BC71A6"/>
    <w:rsid w:val="00BD1DF6"/>
    <w:rsid w:val="00BD4058"/>
    <w:rsid w:val="00BE0BDB"/>
    <w:rsid w:val="00BE18FC"/>
    <w:rsid w:val="00BE2E4B"/>
    <w:rsid w:val="00BE3C9B"/>
    <w:rsid w:val="00BE4B7E"/>
    <w:rsid w:val="00BE674F"/>
    <w:rsid w:val="00BE7893"/>
    <w:rsid w:val="00BF4DE6"/>
    <w:rsid w:val="00BF79E7"/>
    <w:rsid w:val="00C00092"/>
    <w:rsid w:val="00C01106"/>
    <w:rsid w:val="00C03850"/>
    <w:rsid w:val="00C04699"/>
    <w:rsid w:val="00C0760C"/>
    <w:rsid w:val="00C15725"/>
    <w:rsid w:val="00C16D35"/>
    <w:rsid w:val="00C16D47"/>
    <w:rsid w:val="00C20ADE"/>
    <w:rsid w:val="00C21629"/>
    <w:rsid w:val="00C22155"/>
    <w:rsid w:val="00C23E47"/>
    <w:rsid w:val="00C242EB"/>
    <w:rsid w:val="00C260F0"/>
    <w:rsid w:val="00C30EED"/>
    <w:rsid w:val="00C3212F"/>
    <w:rsid w:val="00C35A9C"/>
    <w:rsid w:val="00C364FE"/>
    <w:rsid w:val="00C40BC4"/>
    <w:rsid w:val="00C41FBB"/>
    <w:rsid w:val="00C42540"/>
    <w:rsid w:val="00C429EE"/>
    <w:rsid w:val="00C43284"/>
    <w:rsid w:val="00C47097"/>
    <w:rsid w:val="00C50A66"/>
    <w:rsid w:val="00C52138"/>
    <w:rsid w:val="00C52451"/>
    <w:rsid w:val="00C528A3"/>
    <w:rsid w:val="00C54D05"/>
    <w:rsid w:val="00C56D23"/>
    <w:rsid w:val="00C571B5"/>
    <w:rsid w:val="00C576CF"/>
    <w:rsid w:val="00C60571"/>
    <w:rsid w:val="00C62898"/>
    <w:rsid w:val="00C636FA"/>
    <w:rsid w:val="00C65B3F"/>
    <w:rsid w:val="00C70C1B"/>
    <w:rsid w:val="00C71A5F"/>
    <w:rsid w:val="00C756AC"/>
    <w:rsid w:val="00C770A1"/>
    <w:rsid w:val="00C77D22"/>
    <w:rsid w:val="00C807D0"/>
    <w:rsid w:val="00C80CBE"/>
    <w:rsid w:val="00C84D2A"/>
    <w:rsid w:val="00C9256E"/>
    <w:rsid w:val="00C93DD6"/>
    <w:rsid w:val="00C93DD8"/>
    <w:rsid w:val="00C97C78"/>
    <w:rsid w:val="00CA06F5"/>
    <w:rsid w:val="00CA21DF"/>
    <w:rsid w:val="00CA3A46"/>
    <w:rsid w:val="00CA3C5A"/>
    <w:rsid w:val="00CA4370"/>
    <w:rsid w:val="00CA46E4"/>
    <w:rsid w:val="00CA67D8"/>
    <w:rsid w:val="00CB3577"/>
    <w:rsid w:val="00CB5A78"/>
    <w:rsid w:val="00CB6DF5"/>
    <w:rsid w:val="00CC18AD"/>
    <w:rsid w:val="00CC38A6"/>
    <w:rsid w:val="00CC4DB1"/>
    <w:rsid w:val="00CC5D33"/>
    <w:rsid w:val="00CD26F5"/>
    <w:rsid w:val="00CD2F20"/>
    <w:rsid w:val="00CD47AF"/>
    <w:rsid w:val="00CD55A2"/>
    <w:rsid w:val="00CD69D6"/>
    <w:rsid w:val="00CD7751"/>
    <w:rsid w:val="00CE2940"/>
    <w:rsid w:val="00CE3E6E"/>
    <w:rsid w:val="00CE7671"/>
    <w:rsid w:val="00CF0C07"/>
    <w:rsid w:val="00CF1343"/>
    <w:rsid w:val="00CF1E94"/>
    <w:rsid w:val="00CF2AC3"/>
    <w:rsid w:val="00CF63F1"/>
    <w:rsid w:val="00CF645F"/>
    <w:rsid w:val="00CF6E6D"/>
    <w:rsid w:val="00D000BF"/>
    <w:rsid w:val="00D00CEC"/>
    <w:rsid w:val="00D0167D"/>
    <w:rsid w:val="00D033AC"/>
    <w:rsid w:val="00D035D2"/>
    <w:rsid w:val="00D049B9"/>
    <w:rsid w:val="00D06088"/>
    <w:rsid w:val="00D105E8"/>
    <w:rsid w:val="00D13467"/>
    <w:rsid w:val="00D13A57"/>
    <w:rsid w:val="00D1484C"/>
    <w:rsid w:val="00D14D82"/>
    <w:rsid w:val="00D2387D"/>
    <w:rsid w:val="00D24BEF"/>
    <w:rsid w:val="00D25880"/>
    <w:rsid w:val="00D258BD"/>
    <w:rsid w:val="00D26804"/>
    <w:rsid w:val="00D33E4C"/>
    <w:rsid w:val="00D3405E"/>
    <w:rsid w:val="00D344E9"/>
    <w:rsid w:val="00D4038C"/>
    <w:rsid w:val="00D40B60"/>
    <w:rsid w:val="00D40F09"/>
    <w:rsid w:val="00D42045"/>
    <w:rsid w:val="00D4215E"/>
    <w:rsid w:val="00D440AF"/>
    <w:rsid w:val="00D44974"/>
    <w:rsid w:val="00D45BEF"/>
    <w:rsid w:val="00D51DC2"/>
    <w:rsid w:val="00D51DEF"/>
    <w:rsid w:val="00D51EAB"/>
    <w:rsid w:val="00D5247A"/>
    <w:rsid w:val="00D5266A"/>
    <w:rsid w:val="00D52D97"/>
    <w:rsid w:val="00D52EC9"/>
    <w:rsid w:val="00D531F7"/>
    <w:rsid w:val="00D53BBD"/>
    <w:rsid w:val="00D56796"/>
    <w:rsid w:val="00D56AA0"/>
    <w:rsid w:val="00D63108"/>
    <w:rsid w:val="00D6379A"/>
    <w:rsid w:val="00D65E49"/>
    <w:rsid w:val="00D671E1"/>
    <w:rsid w:val="00D67518"/>
    <w:rsid w:val="00D675D5"/>
    <w:rsid w:val="00D716FC"/>
    <w:rsid w:val="00D72B5F"/>
    <w:rsid w:val="00D734ED"/>
    <w:rsid w:val="00D74FCF"/>
    <w:rsid w:val="00D75803"/>
    <w:rsid w:val="00D771FC"/>
    <w:rsid w:val="00D8006F"/>
    <w:rsid w:val="00D82821"/>
    <w:rsid w:val="00D836C9"/>
    <w:rsid w:val="00D87377"/>
    <w:rsid w:val="00D9024E"/>
    <w:rsid w:val="00D90980"/>
    <w:rsid w:val="00D964D9"/>
    <w:rsid w:val="00DA0554"/>
    <w:rsid w:val="00DA1047"/>
    <w:rsid w:val="00DA1DFB"/>
    <w:rsid w:val="00DA5846"/>
    <w:rsid w:val="00DA78DC"/>
    <w:rsid w:val="00DA7E9A"/>
    <w:rsid w:val="00DB112A"/>
    <w:rsid w:val="00DB33D5"/>
    <w:rsid w:val="00DB6D33"/>
    <w:rsid w:val="00DB7AAF"/>
    <w:rsid w:val="00DC11D5"/>
    <w:rsid w:val="00DC1588"/>
    <w:rsid w:val="00DC204B"/>
    <w:rsid w:val="00DC33F2"/>
    <w:rsid w:val="00DC3D3B"/>
    <w:rsid w:val="00DC3E6C"/>
    <w:rsid w:val="00DC4948"/>
    <w:rsid w:val="00DC65E9"/>
    <w:rsid w:val="00DD0B92"/>
    <w:rsid w:val="00DD3CA6"/>
    <w:rsid w:val="00DD475C"/>
    <w:rsid w:val="00DD5040"/>
    <w:rsid w:val="00DD6514"/>
    <w:rsid w:val="00DD7738"/>
    <w:rsid w:val="00DD78D7"/>
    <w:rsid w:val="00DE0E82"/>
    <w:rsid w:val="00DE2B83"/>
    <w:rsid w:val="00DE3218"/>
    <w:rsid w:val="00DE4F96"/>
    <w:rsid w:val="00DE71C8"/>
    <w:rsid w:val="00DE7AF7"/>
    <w:rsid w:val="00DF0DED"/>
    <w:rsid w:val="00DF22F6"/>
    <w:rsid w:val="00DF3E74"/>
    <w:rsid w:val="00DF5B49"/>
    <w:rsid w:val="00DF7C31"/>
    <w:rsid w:val="00DF7CB2"/>
    <w:rsid w:val="00E01306"/>
    <w:rsid w:val="00E0153E"/>
    <w:rsid w:val="00E023E2"/>
    <w:rsid w:val="00E03882"/>
    <w:rsid w:val="00E04E7C"/>
    <w:rsid w:val="00E05753"/>
    <w:rsid w:val="00E059D7"/>
    <w:rsid w:val="00E0757D"/>
    <w:rsid w:val="00E10028"/>
    <w:rsid w:val="00E13C96"/>
    <w:rsid w:val="00E13DBA"/>
    <w:rsid w:val="00E1550C"/>
    <w:rsid w:val="00E17199"/>
    <w:rsid w:val="00E20799"/>
    <w:rsid w:val="00E208D6"/>
    <w:rsid w:val="00E2216B"/>
    <w:rsid w:val="00E23F38"/>
    <w:rsid w:val="00E24218"/>
    <w:rsid w:val="00E24D17"/>
    <w:rsid w:val="00E260B4"/>
    <w:rsid w:val="00E27275"/>
    <w:rsid w:val="00E27FAB"/>
    <w:rsid w:val="00E30D1C"/>
    <w:rsid w:val="00E3154C"/>
    <w:rsid w:val="00E31856"/>
    <w:rsid w:val="00E34BCC"/>
    <w:rsid w:val="00E369A8"/>
    <w:rsid w:val="00E37636"/>
    <w:rsid w:val="00E40080"/>
    <w:rsid w:val="00E46C88"/>
    <w:rsid w:val="00E536B4"/>
    <w:rsid w:val="00E540D1"/>
    <w:rsid w:val="00E567F1"/>
    <w:rsid w:val="00E56F72"/>
    <w:rsid w:val="00E64C3B"/>
    <w:rsid w:val="00E67F81"/>
    <w:rsid w:val="00E76C67"/>
    <w:rsid w:val="00E77610"/>
    <w:rsid w:val="00E80242"/>
    <w:rsid w:val="00E807C0"/>
    <w:rsid w:val="00E8180A"/>
    <w:rsid w:val="00E847DA"/>
    <w:rsid w:val="00E8487B"/>
    <w:rsid w:val="00E84D90"/>
    <w:rsid w:val="00E851BD"/>
    <w:rsid w:val="00E861FC"/>
    <w:rsid w:val="00E8748E"/>
    <w:rsid w:val="00E9172F"/>
    <w:rsid w:val="00E920A5"/>
    <w:rsid w:val="00E94B38"/>
    <w:rsid w:val="00E979BF"/>
    <w:rsid w:val="00E97B01"/>
    <w:rsid w:val="00E97EC7"/>
    <w:rsid w:val="00EA10F6"/>
    <w:rsid w:val="00EA2DB3"/>
    <w:rsid w:val="00EA5F9A"/>
    <w:rsid w:val="00EA71EB"/>
    <w:rsid w:val="00EA72F9"/>
    <w:rsid w:val="00EA78A0"/>
    <w:rsid w:val="00EA7D90"/>
    <w:rsid w:val="00EB10C4"/>
    <w:rsid w:val="00EB14A7"/>
    <w:rsid w:val="00EB3CD4"/>
    <w:rsid w:val="00EB43E5"/>
    <w:rsid w:val="00EB4EFE"/>
    <w:rsid w:val="00EB7179"/>
    <w:rsid w:val="00EC3A57"/>
    <w:rsid w:val="00EC6A73"/>
    <w:rsid w:val="00EC78B5"/>
    <w:rsid w:val="00EC7A27"/>
    <w:rsid w:val="00ED1845"/>
    <w:rsid w:val="00ED1E32"/>
    <w:rsid w:val="00ED23F2"/>
    <w:rsid w:val="00ED5BC6"/>
    <w:rsid w:val="00EE1E50"/>
    <w:rsid w:val="00EE3741"/>
    <w:rsid w:val="00EE3CF6"/>
    <w:rsid w:val="00EE764F"/>
    <w:rsid w:val="00EF0313"/>
    <w:rsid w:val="00EF0623"/>
    <w:rsid w:val="00EF083E"/>
    <w:rsid w:val="00EF21CD"/>
    <w:rsid w:val="00EF2460"/>
    <w:rsid w:val="00EF4235"/>
    <w:rsid w:val="00EF52A0"/>
    <w:rsid w:val="00F006E9"/>
    <w:rsid w:val="00F019D7"/>
    <w:rsid w:val="00F01BAE"/>
    <w:rsid w:val="00F0288B"/>
    <w:rsid w:val="00F056AD"/>
    <w:rsid w:val="00F066D7"/>
    <w:rsid w:val="00F069BA"/>
    <w:rsid w:val="00F117A3"/>
    <w:rsid w:val="00F17441"/>
    <w:rsid w:val="00F210F8"/>
    <w:rsid w:val="00F23852"/>
    <w:rsid w:val="00F2421F"/>
    <w:rsid w:val="00F247B4"/>
    <w:rsid w:val="00F2599A"/>
    <w:rsid w:val="00F2679B"/>
    <w:rsid w:val="00F26ECC"/>
    <w:rsid w:val="00F309B6"/>
    <w:rsid w:val="00F30BBB"/>
    <w:rsid w:val="00F32C04"/>
    <w:rsid w:val="00F33D48"/>
    <w:rsid w:val="00F3541E"/>
    <w:rsid w:val="00F376F1"/>
    <w:rsid w:val="00F379AA"/>
    <w:rsid w:val="00F4097C"/>
    <w:rsid w:val="00F413D5"/>
    <w:rsid w:val="00F43962"/>
    <w:rsid w:val="00F43D74"/>
    <w:rsid w:val="00F45F6F"/>
    <w:rsid w:val="00F50CCD"/>
    <w:rsid w:val="00F54C73"/>
    <w:rsid w:val="00F54D82"/>
    <w:rsid w:val="00F550AD"/>
    <w:rsid w:val="00F55219"/>
    <w:rsid w:val="00F55972"/>
    <w:rsid w:val="00F55AE1"/>
    <w:rsid w:val="00F55D3B"/>
    <w:rsid w:val="00F56F1A"/>
    <w:rsid w:val="00F57232"/>
    <w:rsid w:val="00F578A2"/>
    <w:rsid w:val="00F57E28"/>
    <w:rsid w:val="00F602B0"/>
    <w:rsid w:val="00F606E9"/>
    <w:rsid w:val="00F62E1A"/>
    <w:rsid w:val="00F63EB3"/>
    <w:rsid w:val="00F6412B"/>
    <w:rsid w:val="00F702F7"/>
    <w:rsid w:val="00F70CEC"/>
    <w:rsid w:val="00F724F4"/>
    <w:rsid w:val="00F72BFE"/>
    <w:rsid w:val="00F73C80"/>
    <w:rsid w:val="00F74D5E"/>
    <w:rsid w:val="00F75D4C"/>
    <w:rsid w:val="00F7763F"/>
    <w:rsid w:val="00F805BF"/>
    <w:rsid w:val="00F8108B"/>
    <w:rsid w:val="00F8117A"/>
    <w:rsid w:val="00F81E8C"/>
    <w:rsid w:val="00F84EDA"/>
    <w:rsid w:val="00F86BDA"/>
    <w:rsid w:val="00F8772A"/>
    <w:rsid w:val="00F90117"/>
    <w:rsid w:val="00F909EB"/>
    <w:rsid w:val="00F90A71"/>
    <w:rsid w:val="00F953B9"/>
    <w:rsid w:val="00F960D6"/>
    <w:rsid w:val="00FA1C86"/>
    <w:rsid w:val="00FA28E4"/>
    <w:rsid w:val="00FA3319"/>
    <w:rsid w:val="00FA7E98"/>
    <w:rsid w:val="00FB0586"/>
    <w:rsid w:val="00FB1824"/>
    <w:rsid w:val="00FB74F6"/>
    <w:rsid w:val="00FB7AD3"/>
    <w:rsid w:val="00FC66E6"/>
    <w:rsid w:val="00FC6D06"/>
    <w:rsid w:val="00FC79D0"/>
    <w:rsid w:val="00FC7CDE"/>
    <w:rsid w:val="00FD0B35"/>
    <w:rsid w:val="00FD141E"/>
    <w:rsid w:val="00FD158B"/>
    <w:rsid w:val="00FD34A1"/>
    <w:rsid w:val="00FD7007"/>
    <w:rsid w:val="00FD7ABF"/>
    <w:rsid w:val="00FE0C5E"/>
    <w:rsid w:val="00FE1FA9"/>
    <w:rsid w:val="00FE20B8"/>
    <w:rsid w:val="00FE6B01"/>
    <w:rsid w:val="00FE6D5E"/>
    <w:rsid w:val="00FF37B4"/>
    <w:rsid w:val="00FF3F57"/>
    <w:rsid w:val="00FF4921"/>
    <w:rsid w:val="00FF51D5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F21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link w:val="Ttulo1Char"/>
    <w:rsid w:val="00DD3CA6"/>
    <w:pPr>
      <w:keepNext/>
      <w:pageBreakBefore/>
      <w:numPr>
        <w:numId w:val="6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0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0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link w:val="Ttulo4Char"/>
    <w:qFormat/>
    <w:rsid w:val="003E40C2"/>
    <w:pPr>
      <w:keepNext/>
      <w:numPr>
        <w:ilvl w:val="3"/>
        <w:numId w:val="10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link w:val="Ttulo5Char"/>
    <w:qFormat/>
    <w:rsid w:val="003E40C2"/>
    <w:pPr>
      <w:keepNext/>
      <w:numPr>
        <w:ilvl w:val="4"/>
        <w:numId w:val="10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link w:val="Ttulo6Char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link w:val="Ttulo8Char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har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link w:val="TextodenotaderodapChar"/>
    <w:uiPriority w:val="99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uiPriority w:val="99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aliases w:val="Indíce de Quadros"/>
    <w:next w:val="Pargrafo"/>
    <w:autoRedefine/>
    <w:uiPriority w:val="99"/>
    <w:rsid w:val="009541DD"/>
    <w:pPr>
      <w:tabs>
        <w:tab w:val="right" w:leader="dot" w:pos="9072"/>
      </w:tabs>
      <w:spacing w:line="360" w:lineRule="auto"/>
      <w:ind w:left="1134" w:hanging="1134"/>
    </w:pPr>
    <w:rPr>
      <w:noProof/>
      <w:sz w:val="24"/>
    </w:rPr>
  </w:style>
  <w:style w:type="paragraph" w:customStyle="1" w:styleId="Itemnumerado1">
    <w:name w:val="Item numerado 1"/>
    <w:rsid w:val="00B10BD4"/>
    <w:pPr>
      <w:numPr>
        <w:numId w:val="4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2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3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5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uiPriority w:val="39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7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8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paragraph" w:customStyle="1" w:styleId="paragraph">
    <w:name w:val="paragraph"/>
    <w:basedOn w:val="Normal"/>
    <w:uiPriority w:val="1"/>
    <w:rsid w:val="009408A2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normaltextrun">
    <w:name w:val="normaltextrun"/>
    <w:basedOn w:val="Fontepargpadro"/>
    <w:rsid w:val="009408A2"/>
  </w:style>
  <w:style w:type="character" w:customStyle="1" w:styleId="eop">
    <w:name w:val="eop"/>
    <w:basedOn w:val="Fontepargpadro"/>
    <w:rsid w:val="009408A2"/>
  </w:style>
  <w:style w:type="character" w:styleId="MenoPendente">
    <w:name w:val="Unresolved Mention"/>
    <w:basedOn w:val="Fontepargpadro"/>
    <w:uiPriority w:val="99"/>
    <w:semiHidden/>
    <w:unhideWhenUsed/>
    <w:rsid w:val="003C6B8C"/>
    <w:rPr>
      <w:color w:val="605E5C"/>
      <w:shd w:val="clear" w:color="auto" w:fill="E1DFDD"/>
    </w:rPr>
  </w:style>
  <w:style w:type="paragraph" w:customStyle="1" w:styleId="Pargrafos">
    <w:name w:val="Parágrafos"/>
    <w:basedOn w:val="Normal"/>
    <w:link w:val="PargrafosChar"/>
    <w:qFormat/>
    <w:rsid w:val="004F7044"/>
    <w:rPr>
      <w:rFonts w:eastAsiaTheme="minorEastAsia" w:cstheme="minorBidi"/>
      <w:lang w:eastAsia="en-US"/>
    </w:rPr>
  </w:style>
  <w:style w:type="character" w:customStyle="1" w:styleId="PargrafosChar">
    <w:name w:val="Parágrafos Char"/>
    <w:basedOn w:val="Fontepargpadro"/>
    <w:link w:val="Pargrafos"/>
    <w:rsid w:val="004F7044"/>
    <w:rPr>
      <w:rFonts w:eastAsiaTheme="minorEastAsia" w:cstheme="minorBidi"/>
      <w:sz w:val="24"/>
      <w:lang w:eastAsia="en-US"/>
    </w:rPr>
  </w:style>
  <w:style w:type="paragraph" w:customStyle="1" w:styleId="Textopargrafo">
    <w:name w:val="Texto parágrafo"/>
    <w:basedOn w:val="Normal"/>
    <w:link w:val="TextopargrafoChar"/>
    <w:rsid w:val="004F7044"/>
    <w:pPr>
      <w:spacing w:after="160"/>
    </w:pPr>
    <w:rPr>
      <w:rFonts w:eastAsiaTheme="minorEastAsia" w:cstheme="minorBidi"/>
      <w:lang w:eastAsia="en-US"/>
    </w:rPr>
  </w:style>
  <w:style w:type="character" w:customStyle="1" w:styleId="TextopargrafoChar">
    <w:name w:val="Texto parágrafo Char"/>
    <w:basedOn w:val="Fontepargpadro"/>
    <w:link w:val="Textopargrafo"/>
    <w:rsid w:val="004F7044"/>
    <w:rPr>
      <w:rFonts w:eastAsiaTheme="minorEastAsia" w:cstheme="minorBidi"/>
      <w:sz w:val="24"/>
      <w:lang w:eastAsia="en-US"/>
    </w:rPr>
  </w:style>
  <w:style w:type="character" w:customStyle="1" w:styleId="ui-provider">
    <w:name w:val="ui-provider"/>
    <w:basedOn w:val="Fontepargpadro"/>
    <w:rsid w:val="00613517"/>
  </w:style>
  <w:style w:type="character" w:customStyle="1" w:styleId="Ttulo1Char">
    <w:name w:val="Título 1 Char"/>
    <w:basedOn w:val="Fontepargpadro"/>
    <w:link w:val="Ttulo1"/>
    <w:rsid w:val="000B0E18"/>
    <w:rPr>
      <w:b/>
      <w:caps/>
      <w:sz w:val="24"/>
    </w:rPr>
  </w:style>
  <w:style w:type="character" w:styleId="HiperlinkVisitado">
    <w:name w:val="FollowedHyperlink"/>
    <w:basedOn w:val="Fontepargpadro"/>
    <w:semiHidden/>
    <w:unhideWhenUsed/>
    <w:rsid w:val="000B0E18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rsid w:val="000B0E18"/>
    <w:rPr>
      <w:sz w:val="24"/>
    </w:rPr>
  </w:style>
  <w:style w:type="character" w:customStyle="1" w:styleId="Ttulo5Char">
    <w:name w:val="Título 5 Char"/>
    <w:basedOn w:val="Fontepargpadro"/>
    <w:link w:val="Ttulo5"/>
    <w:rsid w:val="000B0E18"/>
    <w:rPr>
      <w:i/>
      <w:sz w:val="24"/>
    </w:rPr>
  </w:style>
  <w:style w:type="character" w:customStyle="1" w:styleId="Ttulo6Char">
    <w:name w:val="Título 6 Char"/>
    <w:basedOn w:val="Fontepargpadro"/>
    <w:link w:val="Ttulo6"/>
    <w:rsid w:val="000B0E18"/>
    <w:rPr>
      <w:i/>
      <w:sz w:val="22"/>
    </w:rPr>
  </w:style>
  <w:style w:type="character" w:customStyle="1" w:styleId="Ttulo7Char">
    <w:name w:val="Título 7 Char"/>
    <w:basedOn w:val="Fontepargpadro"/>
    <w:link w:val="Ttulo7"/>
    <w:rsid w:val="000B0E18"/>
  </w:style>
  <w:style w:type="character" w:customStyle="1" w:styleId="Ttulo8Char">
    <w:name w:val="Título 8 Char"/>
    <w:basedOn w:val="Fontepargpadro"/>
    <w:link w:val="Ttulo8"/>
    <w:rsid w:val="000B0E18"/>
    <w:rPr>
      <w:i/>
    </w:rPr>
  </w:style>
  <w:style w:type="character" w:customStyle="1" w:styleId="Ttulo9Char">
    <w:name w:val="Título 9 Char"/>
    <w:basedOn w:val="Fontepargpadro"/>
    <w:link w:val="Ttulo9"/>
    <w:rsid w:val="000B0E18"/>
    <w:rPr>
      <w:b/>
      <w:i/>
      <w:sz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0E18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a643c1-eb4f-4d9c-a2de-faeae6ae47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B43824E1242748988C5FC6E44E6D5F" ma:contentTypeVersion="5" ma:contentTypeDescription="Crie um novo documento." ma:contentTypeScope="" ma:versionID="2e73bd3c1780a8ec60647fcffc5b5f36">
  <xsd:schema xmlns:xsd="http://www.w3.org/2001/XMLSchema" xmlns:xs="http://www.w3.org/2001/XMLSchema" xmlns:p="http://schemas.microsoft.com/office/2006/metadata/properties" xmlns:ns2="eda643c1-eb4f-4d9c-a2de-faeae6ae4717" targetNamespace="http://schemas.microsoft.com/office/2006/metadata/properties" ma:root="true" ma:fieldsID="58b2c4a605a7d6cff11ae02b1797f8cd" ns2:_="">
    <xsd:import namespace="eda643c1-eb4f-4d9c-a2de-faeae6ae47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643c1-eb4f-4d9c-a2de-faeae6ae4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  <ds:schemaRef ds:uri="eda643c1-eb4f-4d9c-a2de-faeae6ae4717"/>
  </ds:schemaRefs>
</ds:datastoreItem>
</file>

<file path=customXml/itemProps2.xml><?xml version="1.0" encoding="utf-8"?>
<ds:datastoreItem xmlns:ds="http://schemas.openxmlformats.org/officeDocument/2006/customXml" ds:itemID="{2E2C69C8-07F9-48D7-802B-015C689DD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643c1-eb4f-4d9c-a2de-faeae6ae4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4C222-8C72-451A-8145-ECAE530839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825</TotalTime>
  <Pages>32</Pages>
  <Words>8293</Words>
  <Characters>44788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52976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Rodrigo Henrique</cp:lastModifiedBy>
  <cp:revision>7</cp:revision>
  <cp:lastPrinted>2025-06-18T23:56:00Z</cp:lastPrinted>
  <dcterms:created xsi:type="dcterms:W3CDTF">2025-05-12T16:24:00Z</dcterms:created>
  <dcterms:modified xsi:type="dcterms:W3CDTF">2025-06-18T23:59:00Z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0x010100D7B43824E1242748988C5FC6E44E6D5F</vt:lpwstr>
  </property>
</Properties>
</file>